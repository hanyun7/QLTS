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DD98628" wp14:editId="4CFC910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ĐỒ ÁN</w:t>
      </w:r>
      <w:r w:rsidR="00E766EA">
        <w:rPr>
          <w:b/>
          <w:bCs/>
          <w:sz w:val="32"/>
          <w:szCs w:val="32"/>
          <w:lang w:val="en"/>
        </w:rPr>
        <w:t xml:space="preserve"> CUỐI KÌ</w:t>
      </w:r>
      <w:r w:rsidR="00DB7595">
        <w:rPr>
          <w:b/>
          <w:bCs/>
          <w:sz w:val="32"/>
          <w:szCs w:val="32"/>
          <w:lang w:val="en"/>
        </w:rPr>
        <w:t xml:space="preserve"> MÔN </w:t>
      </w:r>
      <w:r w:rsidR="001433E5">
        <w:rPr>
          <w:b/>
          <w:bCs/>
          <w:sz w:val="32"/>
          <w:szCs w:val="32"/>
          <w:lang w:val="en"/>
        </w:rPr>
        <w:t>CÔNG NGHỆ PHẦN MỀM</w:t>
      </w:r>
      <w:r>
        <w:rPr>
          <w:b/>
          <w:bCs/>
          <w:sz w:val="32"/>
          <w:szCs w:val="32"/>
          <w:lang w:val="en"/>
        </w:rPr>
        <w:tab/>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1433E5" w:rsidRDefault="001433E5"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XÂY DỰNG PHẦN MỀM QUẢN LÝ </w:t>
      </w:r>
    </w:p>
    <w:p w:rsidR="001433E5" w:rsidRPr="00B10E7E" w:rsidRDefault="001433E5" w:rsidP="001433E5">
      <w:pPr>
        <w:suppressAutoHyphens/>
        <w:autoSpaceDE w:val="0"/>
        <w:autoSpaceDN w:val="0"/>
        <w:adjustRightInd w:val="0"/>
        <w:spacing w:line="360" w:lineRule="auto"/>
        <w:jc w:val="center"/>
        <w:rPr>
          <w:b/>
          <w:bCs/>
          <w:sz w:val="48"/>
          <w:szCs w:val="48"/>
          <w:lang w:val="en"/>
        </w:rPr>
      </w:pPr>
      <w:r>
        <w:rPr>
          <w:b/>
          <w:bCs/>
          <w:sz w:val="48"/>
          <w:szCs w:val="48"/>
          <w:lang w:val="en"/>
        </w:rPr>
        <w:t>BÁN HÀNG – QUÁN TRÀ SỮA</w:t>
      </w:r>
    </w:p>
    <w:p w:rsidR="003218FF" w:rsidRPr="001433E5" w:rsidRDefault="003218FF" w:rsidP="001433E5">
      <w:pPr>
        <w:suppressAutoHyphens/>
        <w:autoSpaceDE w:val="0"/>
        <w:autoSpaceDN w:val="0"/>
        <w:adjustRightInd w:val="0"/>
        <w:spacing w:line="360" w:lineRule="auto"/>
        <w:ind w:firstLine="720"/>
        <w:jc w:val="center"/>
        <w:rPr>
          <w:sz w:val="28"/>
          <w:szCs w:val="28"/>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5945AE"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5945AE">
        <w:rPr>
          <w:b/>
          <w:sz w:val="28"/>
          <w:szCs w:val="28"/>
        </w:rPr>
        <w:t>TRẦN THANH PHƯỚC</w:t>
      </w:r>
    </w:p>
    <w:p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5945AE">
        <w:rPr>
          <w:b/>
          <w:bCs/>
          <w:sz w:val="28"/>
          <w:szCs w:val="28"/>
        </w:rPr>
        <w:t>TRẦN NGỌC BẢO DUY</w:t>
      </w:r>
      <w:r w:rsidR="00DD74FD">
        <w:rPr>
          <w:b/>
          <w:bCs/>
          <w:sz w:val="28"/>
          <w:szCs w:val="28"/>
        </w:rPr>
        <w:t xml:space="preserve"> – </w:t>
      </w:r>
      <w:r w:rsidR="005945AE">
        <w:rPr>
          <w:b/>
          <w:bCs/>
          <w:sz w:val="28"/>
          <w:szCs w:val="28"/>
        </w:rPr>
        <w:t>51702091</w:t>
      </w:r>
    </w:p>
    <w:p w:rsidR="00291721" w:rsidRPr="00DD74FD" w:rsidRDefault="005945AE" w:rsidP="003218FF">
      <w:pPr>
        <w:suppressAutoHyphens/>
        <w:autoSpaceDE w:val="0"/>
        <w:autoSpaceDN w:val="0"/>
        <w:adjustRightInd w:val="0"/>
        <w:spacing w:line="360" w:lineRule="auto"/>
        <w:jc w:val="right"/>
        <w:rPr>
          <w:b/>
          <w:sz w:val="28"/>
          <w:szCs w:val="28"/>
        </w:rPr>
      </w:pPr>
      <w:r>
        <w:rPr>
          <w:b/>
          <w:sz w:val="28"/>
          <w:szCs w:val="28"/>
        </w:rPr>
        <w:t>NGUYỄN KIM HUỆ</w:t>
      </w:r>
      <w:r w:rsidR="00DD74FD">
        <w:rPr>
          <w:b/>
          <w:sz w:val="28"/>
          <w:szCs w:val="28"/>
        </w:rPr>
        <w:t xml:space="preserve"> – </w:t>
      </w:r>
      <w:r>
        <w:rPr>
          <w:b/>
          <w:sz w:val="28"/>
          <w:szCs w:val="28"/>
        </w:rPr>
        <w:t>51702108</w:t>
      </w:r>
    </w:p>
    <w:p w:rsidR="003218FF" w:rsidRPr="005945A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5945AE">
        <w:rPr>
          <w:b/>
          <w:bCs/>
          <w:sz w:val="28"/>
          <w:szCs w:val="28"/>
        </w:rPr>
        <w:t>17050202</w:t>
      </w:r>
    </w:p>
    <w:p w:rsidR="003218FF" w:rsidRPr="005945A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5945AE">
        <w:rPr>
          <w:b/>
          <w:bCs/>
          <w:sz w:val="28"/>
          <w:szCs w:val="28"/>
        </w:rPr>
        <w:t>21</w:t>
      </w:r>
    </w:p>
    <w:p w:rsidR="003218FF" w:rsidRDefault="003218FF"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B118C8" w:rsidRPr="001433E5" w:rsidRDefault="003218FF" w:rsidP="00291721">
      <w:pPr>
        <w:suppressAutoHyphens/>
        <w:autoSpaceDE w:val="0"/>
        <w:autoSpaceDN w:val="0"/>
        <w:adjustRightInd w:val="0"/>
        <w:jc w:val="center"/>
        <w:rPr>
          <w:b/>
          <w:bCs/>
          <w:iCs/>
          <w:sz w:val="28"/>
          <w:szCs w:val="28"/>
        </w:rPr>
        <w:sectPr w:rsidR="00B118C8" w:rsidRPr="001433E5"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sidR="001433E5">
        <w:rPr>
          <w:b/>
          <w:bCs/>
          <w:iCs/>
          <w:sz w:val="28"/>
          <w:szCs w:val="28"/>
        </w:rPr>
        <w:t>9</w:t>
      </w:r>
    </w:p>
    <w:p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60DCD95" wp14:editId="3A94BC6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3218FF" w:rsidP="003218FF">
      <w:pPr>
        <w:suppressAutoHyphens/>
        <w:autoSpaceDE w:val="0"/>
        <w:autoSpaceDN w:val="0"/>
        <w:adjustRightInd w:val="0"/>
        <w:ind w:firstLine="720"/>
        <w:rPr>
          <w:b/>
          <w:bCs/>
          <w:sz w:val="28"/>
          <w:szCs w:val="28"/>
          <w:lang w:val="en"/>
        </w:rPr>
      </w:pPr>
    </w:p>
    <w:p w:rsidR="002D4629" w:rsidRPr="00B10E7E"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ĐỒ ÁN CUỐI KÌ MÔN </w:t>
      </w:r>
      <w:r w:rsidR="001433E5">
        <w:rPr>
          <w:b/>
          <w:bCs/>
          <w:sz w:val="32"/>
          <w:szCs w:val="32"/>
          <w:lang w:val="en"/>
        </w:rPr>
        <w:t>CÔNG NGHỆ PHẦN MỀM</w:t>
      </w:r>
    </w:p>
    <w:p w:rsidR="002D4629" w:rsidRPr="00B10E7E" w:rsidRDefault="002D4629" w:rsidP="002D4629">
      <w:pPr>
        <w:suppressAutoHyphens/>
        <w:autoSpaceDE w:val="0"/>
        <w:autoSpaceDN w:val="0"/>
        <w:adjustRightInd w:val="0"/>
        <w:spacing w:line="360" w:lineRule="auto"/>
        <w:rPr>
          <w:b/>
          <w:bCs/>
          <w:lang w:val="en"/>
        </w:rPr>
      </w:pPr>
    </w:p>
    <w:p w:rsidR="002D4629" w:rsidRDefault="002D4629" w:rsidP="002D4629">
      <w:pPr>
        <w:suppressAutoHyphens/>
        <w:autoSpaceDE w:val="0"/>
        <w:autoSpaceDN w:val="0"/>
        <w:adjustRightInd w:val="0"/>
        <w:spacing w:line="360" w:lineRule="auto"/>
        <w:rPr>
          <w:b/>
          <w:bCs/>
          <w:lang w:val="en"/>
        </w:rPr>
      </w:pPr>
    </w:p>
    <w:p w:rsidR="00E766EA" w:rsidRDefault="00E766EA" w:rsidP="002D4629">
      <w:pPr>
        <w:suppressAutoHyphens/>
        <w:autoSpaceDE w:val="0"/>
        <w:autoSpaceDN w:val="0"/>
        <w:adjustRightInd w:val="0"/>
        <w:spacing w:line="360" w:lineRule="auto"/>
        <w:rPr>
          <w:b/>
          <w:bCs/>
          <w:lang w:val="en"/>
        </w:rPr>
      </w:pPr>
    </w:p>
    <w:p w:rsidR="002D4629" w:rsidRDefault="001433E5" w:rsidP="002D4629">
      <w:pPr>
        <w:suppressAutoHyphens/>
        <w:autoSpaceDE w:val="0"/>
        <w:autoSpaceDN w:val="0"/>
        <w:adjustRightInd w:val="0"/>
        <w:spacing w:line="360" w:lineRule="auto"/>
        <w:jc w:val="center"/>
        <w:rPr>
          <w:b/>
          <w:bCs/>
          <w:sz w:val="48"/>
          <w:szCs w:val="48"/>
          <w:lang w:val="en"/>
        </w:rPr>
      </w:pPr>
      <w:r>
        <w:rPr>
          <w:b/>
          <w:bCs/>
          <w:sz w:val="48"/>
          <w:szCs w:val="48"/>
          <w:lang w:val="en"/>
        </w:rPr>
        <w:t>XÂY DỰNG PHẦN MỀM QUẢN LÝ</w:t>
      </w:r>
    </w:p>
    <w:p w:rsidR="003218FF" w:rsidRPr="001433E5" w:rsidRDefault="001433E5" w:rsidP="001433E5">
      <w:pPr>
        <w:suppressAutoHyphens/>
        <w:autoSpaceDE w:val="0"/>
        <w:autoSpaceDN w:val="0"/>
        <w:adjustRightInd w:val="0"/>
        <w:spacing w:line="360" w:lineRule="auto"/>
        <w:jc w:val="center"/>
        <w:rPr>
          <w:b/>
          <w:bCs/>
          <w:sz w:val="48"/>
          <w:szCs w:val="48"/>
          <w:lang w:val="en"/>
        </w:rPr>
      </w:pPr>
      <w:r>
        <w:rPr>
          <w:b/>
          <w:bCs/>
          <w:sz w:val="48"/>
          <w:szCs w:val="48"/>
          <w:lang w:val="en"/>
        </w:rPr>
        <w:t>BÁN HÀNG – QUÁN TRÀ SỮA</w:t>
      </w:r>
    </w:p>
    <w:p w:rsidR="003218FF"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5945AE"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5945AE">
        <w:rPr>
          <w:b/>
          <w:sz w:val="28"/>
          <w:szCs w:val="28"/>
        </w:rPr>
        <w:t>TRẦN THANH PHƯỚC</w:t>
      </w:r>
    </w:p>
    <w:p w:rsidR="003218FF" w:rsidRPr="005945AE"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5945AE">
        <w:rPr>
          <w:b/>
          <w:bCs/>
          <w:sz w:val="28"/>
          <w:szCs w:val="28"/>
        </w:rPr>
        <w:t>TRẦN NGỌC BẢO DUY</w:t>
      </w:r>
    </w:p>
    <w:p w:rsidR="00CA1C39" w:rsidRPr="005945AE" w:rsidRDefault="005945AE" w:rsidP="003218FF">
      <w:pPr>
        <w:suppressAutoHyphens/>
        <w:autoSpaceDE w:val="0"/>
        <w:autoSpaceDN w:val="0"/>
        <w:adjustRightInd w:val="0"/>
        <w:jc w:val="right"/>
        <w:rPr>
          <w:sz w:val="28"/>
          <w:szCs w:val="28"/>
        </w:rPr>
      </w:pPr>
      <w:r>
        <w:rPr>
          <w:b/>
          <w:bCs/>
          <w:sz w:val="28"/>
          <w:szCs w:val="28"/>
        </w:rPr>
        <w:t>NGUYỄN KIM HUỆ</w:t>
      </w:r>
    </w:p>
    <w:p w:rsidR="003218FF" w:rsidRPr="005945AE" w:rsidRDefault="003218FF" w:rsidP="003218FF">
      <w:pPr>
        <w:suppressAutoHyphens/>
        <w:autoSpaceDE w:val="0"/>
        <w:autoSpaceDN w:val="0"/>
        <w:adjustRightInd w:val="0"/>
        <w:jc w:val="right"/>
        <w:rPr>
          <w:sz w:val="28"/>
          <w:szCs w:val="28"/>
        </w:rPr>
      </w:pPr>
      <w:r w:rsidRPr="00CA1C39">
        <w:rPr>
          <w:sz w:val="28"/>
          <w:szCs w:val="28"/>
          <w:lang w:val="vi-VN"/>
        </w:rPr>
        <w:t xml:space="preserve">Lớp       </w:t>
      </w:r>
      <w:r w:rsidRPr="00CA1C39">
        <w:rPr>
          <w:b/>
          <w:bCs/>
          <w:sz w:val="28"/>
          <w:szCs w:val="28"/>
          <w:lang w:val="vi-VN"/>
        </w:rPr>
        <w:t xml:space="preserve">:    </w:t>
      </w:r>
      <w:r w:rsidR="00CA1C39" w:rsidRPr="00CA1C39">
        <w:rPr>
          <w:b/>
          <w:bCs/>
          <w:sz w:val="28"/>
          <w:szCs w:val="28"/>
          <w:lang w:val="vi-VN"/>
        </w:rPr>
        <w:t>1</w:t>
      </w:r>
      <w:r w:rsidR="005945AE">
        <w:rPr>
          <w:b/>
          <w:bCs/>
          <w:sz w:val="28"/>
          <w:szCs w:val="28"/>
        </w:rPr>
        <w:t>7050202</w:t>
      </w:r>
    </w:p>
    <w:p w:rsidR="003218FF" w:rsidRPr="005945AE"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5945AE">
        <w:rPr>
          <w:b/>
          <w:bCs/>
          <w:sz w:val="28"/>
          <w:szCs w:val="28"/>
        </w:rPr>
        <w:t>21</w:t>
      </w:r>
    </w:p>
    <w:p w:rsidR="003218FF" w:rsidRDefault="003218FF"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Pr="00CA1C39" w:rsidRDefault="002D4629" w:rsidP="003218FF">
      <w:pPr>
        <w:suppressAutoHyphens/>
        <w:autoSpaceDE w:val="0"/>
        <w:autoSpaceDN w:val="0"/>
        <w:adjustRightInd w:val="0"/>
        <w:rPr>
          <w:b/>
          <w:bCs/>
          <w:sz w:val="28"/>
          <w:szCs w:val="28"/>
          <w:lang w:val="vi-VN"/>
        </w:rPr>
      </w:pPr>
    </w:p>
    <w:p w:rsidR="003218FF" w:rsidRPr="00CA1C39" w:rsidRDefault="003218FF" w:rsidP="003218FF">
      <w:pPr>
        <w:suppressAutoHyphens/>
        <w:autoSpaceDE w:val="0"/>
        <w:autoSpaceDN w:val="0"/>
        <w:adjustRightInd w:val="0"/>
        <w:jc w:val="center"/>
        <w:rPr>
          <w:b/>
          <w:bCs/>
          <w:lang w:val="vi-VN"/>
        </w:rPr>
      </w:pPr>
    </w:p>
    <w:p w:rsidR="00B118C8" w:rsidRPr="001433E5" w:rsidRDefault="003218FF" w:rsidP="003218FF">
      <w:pPr>
        <w:suppressAutoHyphens/>
        <w:autoSpaceDE w:val="0"/>
        <w:autoSpaceDN w:val="0"/>
        <w:adjustRightInd w:val="0"/>
        <w:jc w:val="center"/>
        <w:rPr>
          <w:b/>
          <w:bCs/>
          <w:iCs/>
          <w:sz w:val="28"/>
          <w:szCs w:val="28"/>
        </w:rPr>
        <w:sectPr w:rsidR="00B118C8" w:rsidRPr="001433E5"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201</w:t>
      </w:r>
      <w:r w:rsidR="001433E5">
        <w:rPr>
          <w:b/>
          <w:bCs/>
          <w:iCs/>
          <w:sz w:val="28"/>
          <w:szCs w:val="28"/>
        </w:rPr>
        <w:t>9</w:t>
      </w:r>
    </w:p>
    <w:p w:rsidR="00BB2B2A" w:rsidRPr="00DB7595" w:rsidRDefault="00BB2B2A" w:rsidP="002D796D">
      <w:pPr>
        <w:pStyle w:val="Chng"/>
        <w:jc w:val="center"/>
        <w:rPr>
          <w:lang w:val="vi-VN"/>
        </w:rPr>
      </w:pPr>
      <w:bookmarkStart w:id="0" w:name="_Toc6607903"/>
      <w:r w:rsidRPr="00DB7595">
        <w:rPr>
          <w:lang w:val="vi-VN"/>
        </w:rPr>
        <w:lastRenderedPageBreak/>
        <w:t>LỜI CẢM ƠN</w:t>
      </w:r>
      <w:bookmarkEnd w:id="0"/>
    </w:p>
    <w:p w:rsidR="005945AE" w:rsidRDefault="005945AE" w:rsidP="005945AE">
      <w:pPr>
        <w:spacing w:line="360" w:lineRule="auto"/>
        <w:ind w:firstLine="720"/>
        <w:jc w:val="both"/>
        <w:rPr>
          <w:sz w:val="26"/>
          <w:szCs w:val="26"/>
        </w:rPr>
      </w:pPr>
      <w:r>
        <w:rPr>
          <w:sz w:val="26"/>
          <w:szCs w:val="26"/>
        </w:rPr>
        <w:t>Trong quá trình hoàn thành bài báo cáo của bộ môn Công nghệ phần mềm, bên cạnh sự nỗ lực và cố gắng của bản thân không thể không nhắc đến sự quan tâm và hướng dẫn tận tình của quý thầy cô cố vấn.</w:t>
      </w:r>
    </w:p>
    <w:p w:rsidR="005945AE" w:rsidRDefault="005945AE" w:rsidP="005945AE">
      <w:pPr>
        <w:spacing w:line="360" w:lineRule="auto"/>
        <w:ind w:firstLine="720"/>
        <w:jc w:val="both"/>
        <w:rPr>
          <w:sz w:val="26"/>
          <w:szCs w:val="26"/>
        </w:rPr>
      </w:pPr>
      <w:r>
        <w:rPr>
          <w:sz w:val="26"/>
          <w:szCs w:val="26"/>
        </w:rPr>
        <w:t xml:space="preserve">Chúng em xin gửi lời cảm ơn chân thành đến thầy Trần Thanh Phước, người đã dùng vốn tri thức cùng những kinh nghiệm quý báu của mình để giúp đỡ chúng em trong suốt quá trình học tập trên lớp. Nhờ những lời hướng dẫn và dạy bảo tận tình đó, chúng em đã tích lũy thêm cho mình không ít kiến thức cùng sự hiểu biết để hoàn thành bài báo cáo một cách hiệu quả nhất. </w:t>
      </w:r>
    </w:p>
    <w:p w:rsidR="005945AE" w:rsidRDefault="005945AE" w:rsidP="005945AE">
      <w:pPr>
        <w:spacing w:line="360" w:lineRule="auto"/>
        <w:ind w:firstLine="720"/>
        <w:jc w:val="both"/>
        <w:rPr>
          <w:sz w:val="26"/>
          <w:szCs w:val="26"/>
        </w:rPr>
      </w:pPr>
      <w:r>
        <w:rPr>
          <w:sz w:val="26"/>
          <w:szCs w:val="26"/>
        </w:rPr>
        <w:t>Do vốn kiến thức vẫn còn hạn chế nên trong quá trình thực hiện bài báo cáo vẫn không thể tránh khỏi có những thiếu sót. Chúng em rất mong nhận được những ý kiến đóng góp của quý thầy cô cùng tất cả bạn đọc để bài báo cáo được hoàn thiện hơn.</w:t>
      </w:r>
    </w:p>
    <w:p w:rsidR="00BB2B2A" w:rsidRPr="00DB7595" w:rsidRDefault="005945AE" w:rsidP="005945AE">
      <w:pPr>
        <w:pStyle w:val="Nidungvnbn"/>
        <w:rPr>
          <w:b/>
          <w:bCs/>
          <w:sz w:val="32"/>
          <w:szCs w:val="32"/>
          <w:lang w:val="vi-VN"/>
        </w:rPr>
      </w:pPr>
      <w:r>
        <w:t>Một lần nữa chúng em xin chân thành cảm ơn.</w:t>
      </w:r>
      <w:r w:rsidR="00BB2B2A" w:rsidRPr="00DB7595">
        <w:rPr>
          <w:b/>
          <w:bCs/>
          <w:sz w:val="32"/>
          <w:szCs w:val="32"/>
          <w:lang w:val="vi-VN"/>
        </w:rPr>
        <w:t xml:space="preserve"> </w:t>
      </w:r>
      <w:r w:rsidR="00BB2B2A" w:rsidRPr="00DB7595">
        <w:rPr>
          <w:b/>
          <w:bCs/>
          <w:sz w:val="32"/>
          <w:szCs w:val="32"/>
          <w:lang w:val="vi-VN"/>
        </w:rPr>
        <w:br w:type="page"/>
      </w:r>
    </w:p>
    <w:p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rsidR="00291721" w:rsidRPr="00DB7595" w:rsidRDefault="00291721" w:rsidP="003218FF">
      <w:pPr>
        <w:autoSpaceDE w:val="0"/>
        <w:autoSpaceDN w:val="0"/>
        <w:adjustRightInd w:val="0"/>
        <w:spacing w:line="360" w:lineRule="auto"/>
        <w:ind w:firstLine="720"/>
        <w:jc w:val="both"/>
        <w:rPr>
          <w:sz w:val="26"/>
          <w:szCs w:val="26"/>
          <w:lang w:val="vi-VN"/>
        </w:rPr>
      </w:pPr>
    </w:p>
    <w:p w:rsidR="003218FF" w:rsidRPr="00DB7595" w:rsidRDefault="005945AE" w:rsidP="003218FF">
      <w:pPr>
        <w:autoSpaceDE w:val="0"/>
        <w:autoSpaceDN w:val="0"/>
        <w:adjustRightInd w:val="0"/>
        <w:spacing w:line="360" w:lineRule="auto"/>
        <w:ind w:firstLine="720"/>
        <w:jc w:val="both"/>
        <w:rPr>
          <w:sz w:val="26"/>
          <w:szCs w:val="26"/>
          <w:lang w:val="vi-VN"/>
        </w:rPr>
      </w:pPr>
      <w:r>
        <w:rPr>
          <w:sz w:val="26"/>
          <w:szCs w:val="26"/>
        </w:rPr>
        <w:t>Chúng t</w:t>
      </w:r>
      <w:r w:rsidR="003218FF" w:rsidRPr="00DB7595">
        <w:rPr>
          <w:sz w:val="26"/>
          <w:szCs w:val="26"/>
          <w:lang w:val="vi-VN"/>
        </w:rPr>
        <w:t xml:space="preserve">ôi xin cam đoan đây là </w:t>
      </w:r>
      <w:r w:rsidR="00B118C8" w:rsidRPr="00B118C8">
        <w:rPr>
          <w:sz w:val="26"/>
          <w:szCs w:val="26"/>
          <w:lang w:val="vi-VN"/>
        </w:rPr>
        <w:t>sản phẩm đồ án</w:t>
      </w:r>
      <w:r w:rsidR="003218FF" w:rsidRPr="00DB7595">
        <w:rPr>
          <w:sz w:val="26"/>
          <w:szCs w:val="26"/>
          <w:lang w:val="vi-VN"/>
        </w:rPr>
        <w:t xml:space="preserve"> của riêng </w:t>
      </w:r>
      <w:r w:rsidR="00B118C8" w:rsidRPr="00B118C8">
        <w:rPr>
          <w:sz w:val="26"/>
          <w:szCs w:val="26"/>
          <w:lang w:val="vi-VN"/>
        </w:rPr>
        <w:t>chúng tôi</w:t>
      </w:r>
      <w:r w:rsidR="003218FF" w:rsidRPr="00DB7595">
        <w:rPr>
          <w:sz w:val="26"/>
          <w:szCs w:val="26"/>
          <w:lang w:val="vi-VN"/>
        </w:rPr>
        <w:t xml:space="preserve"> và được sự hướng dẫn của </w:t>
      </w:r>
      <w:r w:rsidR="00BB2B2A" w:rsidRPr="00DB7595">
        <w:rPr>
          <w:sz w:val="26"/>
          <w:szCs w:val="26"/>
          <w:lang w:val="vi-VN"/>
        </w:rPr>
        <w:t>TS</w:t>
      </w:r>
      <w:r>
        <w:rPr>
          <w:sz w:val="26"/>
          <w:szCs w:val="26"/>
        </w:rPr>
        <w:t>. Trần Thanh Phước</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5945AE">
        <w:rPr>
          <w:b/>
          <w:sz w:val="26"/>
          <w:szCs w:val="26"/>
        </w:rPr>
        <w:t xml:space="preserve">chúng </w:t>
      </w:r>
      <w:r w:rsidRPr="00DB7595">
        <w:rPr>
          <w:b/>
          <w:sz w:val="26"/>
          <w:szCs w:val="26"/>
          <w:lang w:val="vi-VN"/>
        </w:rPr>
        <w:t xml:space="preserve">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5945AE">
        <w:rPr>
          <w:sz w:val="26"/>
          <w:szCs w:val="26"/>
        </w:rPr>
        <w:t xml:space="preserve">chúng </w:t>
      </w:r>
      <w:r w:rsidRPr="00DB7595">
        <w:rPr>
          <w:sz w:val="26"/>
          <w:szCs w:val="26"/>
          <w:lang w:val="vi-VN"/>
        </w:rPr>
        <w:t>tôi gây ra trong quá trình thực hiện (nếu có).</w:t>
      </w:r>
    </w:p>
    <w:p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w:t>
      </w:r>
      <w:r w:rsidR="005945AE">
        <w:rPr>
          <w:i/>
          <w:sz w:val="26"/>
          <w:szCs w:val="26"/>
          <w:lang w:val="vi-VN"/>
        </w:rPr>
        <w:t xml:space="preserve">Hồ Chí Minh, ngày   tháng </w:t>
      </w:r>
      <w:r w:rsidR="005945AE">
        <w:rPr>
          <w:i/>
          <w:sz w:val="26"/>
          <w:szCs w:val="26"/>
        </w:rPr>
        <w:t>04</w:t>
      </w:r>
      <w:r w:rsidR="005945AE">
        <w:rPr>
          <w:i/>
          <w:sz w:val="26"/>
          <w:szCs w:val="26"/>
          <w:lang w:val="vi-VN"/>
        </w:rPr>
        <w:t xml:space="preserve">  năm</w:t>
      </w:r>
      <w:r w:rsidR="005945AE">
        <w:rPr>
          <w:i/>
          <w:sz w:val="26"/>
          <w:szCs w:val="26"/>
        </w:rPr>
        <w:t xml:space="preserve"> 2019</w:t>
      </w:r>
      <w:r w:rsidRPr="00DB7595">
        <w:rPr>
          <w:i/>
          <w:sz w:val="26"/>
          <w:szCs w:val="26"/>
          <w:lang w:val="vi-VN"/>
        </w:rPr>
        <w:t xml:space="preserve">     </w:t>
      </w:r>
    </w:p>
    <w:p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897966"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rsidR="00BB2B2A" w:rsidRPr="00DB7595" w:rsidRDefault="00BB2B2A" w:rsidP="00BB2B2A">
      <w:pPr>
        <w:tabs>
          <w:tab w:val="center" w:pos="6379"/>
        </w:tabs>
        <w:spacing w:after="200" w:line="276" w:lineRule="auto"/>
        <w:rPr>
          <w:i/>
          <w:sz w:val="26"/>
          <w:szCs w:val="26"/>
          <w:lang w:val="vi-VN"/>
        </w:rPr>
      </w:pPr>
    </w:p>
    <w:p w:rsidR="00BB2B2A" w:rsidRPr="005945AE" w:rsidRDefault="00BB2B2A" w:rsidP="00BB2B2A">
      <w:pPr>
        <w:tabs>
          <w:tab w:val="center" w:pos="6379"/>
        </w:tabs>
        <w:spacing w:after="200" w:line="276" w:lineRule="auto"/>
        <w:rPr>
          <w:i/>
          <w:sz w:val="26"/>
          <w:szCs w:val="26"/>
        </w:rPr>
      </w:pPr>
      <w:r w:rsidRPr="00DB7595">
        <w:rPr>
          <w:i/>
          <w:sz w:val="26"/>
          <w:szCs w:val="26"/>
          <w:lang w:val="vi-VN"/>
        </w:rPr>
        <w:tab/>
      </w:r>
      <w:r w:rsidR="005945AE">
        <w:rPr>
          <w:i/>
          <w:sz w:val="26"/>
          <w:szCs w:val="26"/>
        </w:rPr>
        <w:t>Trần Ngọc Bảo Duy</w:t>
      </w:r>
    </w:p>
    <w:p w:rsidR="00BB2B2A" w:rsidRPr="00DB7595" w:rsidRDefault="00BB2B2A" w:rsidP="00BB2B2A">
      <w:pPr>
        <w:tabs>
          <w:tab w:val="center" w:pos="6379"/>
        </w:tabs>
        <w:spacing w:after="200" w:line="276" w:lineRule="auto"/>
        <w:rPr>
          <w:i/>
          <w:sz w:val="26"/>
          <w:szCs w:val="26"/>
          <w:lang w:val="vi-VN"/>
        </w:rPr>
      </w:pPr>
    </w:p>
    <w:p w:rsidR="00BB2B2A" w:rsidRPr="00DB7595" w:rsidRDefault="00BB2B2A" w:rsidP="00BB2B2A">
      <w:pPr>
        <w:tabs>
          <w:tab w:val="center" w:pos="6379"/>
        </w:tabs>
        <w:spacing w:after="200" w:line="276" w:lineRule="auto"/>
        <w:rPr>
          <w:i/>
          <w:sz w:val="26"/>
          <w:szCs w:val="26"/>
          <w:lang w:val="vi-VN"/>
        </w:rPr>
      </w:pPr>
    </w:p>
    <w:p w:rsidR="00BB2B2A" w:rsidRPr="00DB7595" w:rsidRDefault="00BB2B2A" w:rsidP="00BB2B2A">
      <w:pPr>
        <w:tabs>
          <w:tab w:val="center" w:pos="6379"/>
        </w:tabs>
        <w:spacing w:after="200" w:line="276" w:lineRule="auto"/>
        <w:rPr>
          <w:i/>
          <w:sz w:val="26"/>
          <w:szCs w:val="26"/>
          <w:lang w:val="vi-VN"/>
        </w:rPr>
      </w:pPr>
    </w:p>
    <w:p w:rsidR="00BB2B2A" w:rsidRPr="005945AE" w:rsidRDefault="00BB2B2A" w:rsidP="00BB2B2A">
      <w:pPr>
        <w:tabs>
          <w:tab w:val="center" w:pos="6379"/>
        </w:tabs>
        <w:spacing w:after="200" w:line="276" w:lineRule="auto"/>
        <w:rPr>
          <w:i/>
          <w:sz w:val="26"/>
          <w:szCs w:val="26"/>
        </w:rPr>
      </w:pPr>
      <w:r w:rsidRPr="00DB7595">
        <w:rPr>
          <w:i/>
          <w:sz w:val="26"/>
          <w:szCs w:val="26"/>
          <w:lang w:val="vi-VN"/>
        </w:rPr>
        <w:tab/>
      </w:r>
      <w:r w:rsidR="005945AE">
        <w:rPr>
          <w:i/>
          <w:sz w:val="26"/>
          <w:szCs w:val="26"/>
        </w:rPr>
        <w:t>Nguyễn Kim Huệ</w:t>
      </w:r>
    </w:p>
    <w:p w:rsidR="00BB2B2A" w:rsidRPr="00DB7595" w:rsidRDefault="00BB2B2A">
      <w:pPr>
        <w:spacing w:after="200" w:line="276" w:lineRule="auto"/>
        <w:rPr>
          <w:i/>
          <w:sz w:val="26"/>
          <w:szCs w:val="26"/>
          <w:lang w:val="vi-VN"/>
        </w:rPr>
      </w:pPr>
      <w:r w:rsidRPr="00DB7595">
        <w:rPr>
          <w:i/>
          <w:sz w:val="26"/>
          <w:szCs w:val="26"/>
          <w:lang w:val="vi-VN"/>
        </w:rPr>
        <w:br w:type="page"/>
      </w:r>
    </w:p>
    <w:p w:rsidR="00B118C8" w:rsidRPr="00B118C8" w:rsidRDefault="00B118C8" w:rsidP="002D796D">
      <w:pPr>
        <w:pStyle w:val="Chng"/>
        <w:jc w:val="center"/>
        <w:rPr>
          <w:lang w:val="vi-VN"/>
        </w:rPr>
      </w:pPr>
      <w:bookmarkStart w:id="1" w:name="_Toc6607904"/>
      <w:r w:rsidRPr="00B118C8">
        <w:rPr>
          <w:lang w:val="vi-VN"/>
        </w:rPr>
        <w:lastRenderedPageBreak/>
        <w:t>PHẦN XÁC NHẬN VÀ ĐÁNH GIÁ CỦA GIẢNG VIÊN</w:t>
      </w:r>
      <w:bookmarkEnd w:id="1"/>
    </w:p>
    <w:p w:rsidR="00B118C8" w:rsidRPr="002D796D" w:rsidRDefault="00B118C8" w:rsidP="002D796D">
      <w:pPr>
        <w:pStyle w:val="Nidungvnbn"/>
        <w:rPr>
          <w:b/>
          <w:lang w:val="vi-VN"/>
        </w:rPr>
      </w:pPr>
      <w:r w:rsidRPr="002D796D">
        <w:rPr>
          <w:b/>
          <w:lang w:val="vi-VN"/>
        </w:rPr>
        <w:t>Phần xác nhận của GV hướng dẫn</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rsidP="002D796D">
      <w:pPr>
        <w:pStyle w:val="Nidungvnbn"/>
        <w:rPr>
          <w:b/>
          <w:lang w:val="vi-VN"/>
        </w:rPr>
      </w:pPr>
      <w:r w:rsidRPr="00DC2276">
        <w:rPr>
          <w:b/>
          <w:lang w:val="vi-VN"/>
        </w:rPr>
        <w:t>Phần đánh giá của GV chấm bài</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rsidP="00B118C8">
      <w:pPr>
        <w:spacing w:after="200" w:line="276" w:lineRule="auto"/>
        <w:rPr>
          <w:lang w:val="vi-VN"/>
        </w:rPr>
      </w:pPr>
    </w:p>
    <w:p w:rsidR="00B118C8" w:rsidRPr="00DC2276" w:rsidRDefault="00B118C8" w:rsidP="00B118C8">
      <w:pPr>
        <w:pStyle w:val="Tiumccp1"/>
        <w:rPr>
          <w:sz w:val="32"/>
          <w:szCs w:val="32"/>
          <w:lang w:val="vi-VN"/>
        </w:rPr>
      </w:pPr>
      <w:r w:rsidRPr="00B118C8">
        <w:rPr>
          <w:lang w:val="vi-VN"/>
        </w:rPr>
        <w:br w:type="page"/>
      </w:r>
    </w:p>
    <w:p w:rsidR="00BB2B2A" w:rsidRPr="00DB7595" w:rsidRDefault="00BB2B2A" w:rsidP="00B118C8">
      <w:pPr>
        <w:pStyle w:val="Chng"/>
        <w:jc w:val="center"/>
        <w:rPr>
          <w:lang w:val="vi-VN"/>
        </w:rPr>
      </w:pPr>
      <w:bookmarkStart w:id="2" w:name="_Toc6607905"/>
      <w:r w:rsidRPr="00DB7595">
        <w:rPr>
          <w:lang w:val="vi-VN"/>
        </w:rPr>
        <w:lastRenderedPageBreak/>
        <w:t>TÓM TẮT</w:t>
      </w:r>
      <w:bookmarkEnd w:id="2"/>
    </w:p>
    <w:p w:rsidR="00291721" w:rsidRPr="00DB7595" w:rsidRDefault="00291721" w:rsidP="00291721">
      <w:pPr>
        <w:pStyle w:val="Nidungvnbn"/>
        <w:rPr>
          <w:lang w:val="vi-VN"/>
        </w:rPr>
      </w:pPr>
    </w:p>
    <w:p w:rsidR="001D6500" w:rsidRDefault="001D6500" w:rsidP="001D6500">
      <w:pPr>
        <w:pStyle w:val="Nidungvnbn"/>
      </w:pPr>
      <w:r w:rsidRPr="00C839A9">
        <w:t xml:space="preserve">Tại Việt Nam hiện nay, </w:t>
      </w:r>
      <w:r>
        <w:t>cách</w:t>
      </w:r>
      <w:r w:rsidRPr="00C839A9">
        <w:t xml:space="preserve"> quản lý quán trà sữa</w:t>
      </w:r>
      <w:r>
        <w:t xml:space="preserve"> một cách truyền thống được</w:t>
      </w:r>
      <w:r w:rsidRPr="00C839A9">
        <w:t xml:space="preserve"> </w:t>
      </w:r>
      <w:r>
        <w:t xml:space="preserve">du nhập từ </w:t>
      </w:r>
      <w:r w:rsidRPr="00C839A9">
        <w:t>Đài Loan đang được phát triển và bùng nổ</w:t>
      </w:r>
      <w:r>
        <w:t xml:space="preserve"> một cách</w:t>
      </w:r>
      <w:r w:rsidRPr="00C839A9">
        <w:t xml:space="preserve"> mạnh mẽ. </w:t>
      </w:r>
      <w:r>
        <w:t>Tuy nhiên, việc</w:t>
      </w:r>
      <w:r w:rsidRPr="00C839A9">
        <w:t xml:space="preserve"> vận hành cửa hàng một cách truyền thống</w:t>
      </w:r>
      <w:r>
        <w:t xml:space="preserve"> đã và đang gặp nhiều khó khăn khi người quản lý phải kiểm soát cùng một lúc quá nhiều công việc như xuất nhập kho, kiểm soát lượng tồn kho cũng như quản lý doanh số bán hàng… Sự quá tải dẫn đến nhiều hệ quả bao gồm việc gây ra sự căng thẳng trong công việc cho người quản lý, cùng với sự sai sót trong quá trình quản lý gây tổn thất về thời gian và tiền bạc cho cửa hàng. Vậy nên, việc tạo ra một phần mềm thay thế công việc quản lý đang là nhu cầu vô cùng cấp thiết để có thể giải quyết được các vấn đề trên, nhằm mục đích tiết kiệm nguồn lực, giảm thiểu tối đa việc sai xót trong quá trình quản lý bán hàng.</w:t>
      </w:r>
    </w:p>
    <w:p w:rsidR="001D6500" w:rsidRDefault="001D6500" w:rsidP="001D6500">
      <w:pPr>
        <w:pStyle w:val="Nidungvnbn"/>
      </w:pPr>
      <w:r>
        <w:t>Như vậy, s</w:t>
      </w:r>
      <w:r w:rsidRPr="00A528BE">
        <w:t>o với việc vận hành cửa hàng một cách truyền thống thì việc sử dụng phần mềm đã và đang mang lại nhiều thay đổi tích cực cho việc quản lý.</w:t>
      </w:r>
      <w:r>
        <w:t xml:space="preserve"> Tuy nhiên, cho dù phần mềm quản lý bán hàng</w:t>
      </w:r>
      <w:r w:rsidRPr="00A528BE">
        <w:t xml:space="preserve"> đã thay đổi việc quản lý như thế nào</w:t>
      </w:r>
      <w:r>
        <w:t xml:space="preserve"> đi chăng nữa thì chúng ta đều có thể thấy được những lợi ích mà nó mang lại. Nhưng về cơ bản những lợi ích đó đều nhắm tới một mục đích duy nhất, đó chính là hỗ trợ chủ quản lý</w:t>
      </w:r>
      <w:r w:rsidRPr="002B61B7">
        <w:t xml:space="preserve"> trong việc theo dõi các hoạt động kinh doanh hằng ngày tại cửa hàng</w:t>
      </w:r>
      <w:r>
        <w:t>.</w:t>
      </w:r>
    </w:p>
    <w:p w:rsidR="001D6500" w:rsidRDefault="008A6CB1" w:rsidP="001D6500">
      <w:pPr>
        <w:pStyle w:val="Nidungvnbn"/>
      </w:pPr>
      <w:r>
        <w:t>Vì vậy em</w:t>
      </w:r>
      <w:r w:rsidR="001D6500">
        <w:t xml:space="preserve"> quyết  định thực hiện đồ án “Xây dựng phần mềm quản lý bán hàng” mà cụ thể hơn là “phần mềm quản lý quán</w:t>
      </w:r>
      <w:r>
        <w:t xml:space="preserve"> trà sữa” dựa trên công nghệ WPF</w:t>
      </w:r>
      <w:r w:rsidR="001D6500">
        <w:t xml:space="preserve"> và </w:t>
      </w:r>
    </w:p>
    <w:p w:rsidR="00DB7595" w:rsidRPr="001D6500" w:rsidRDefault="001D6500" w:rsidP="001D6500">
      <w:pPr>
        <w:pStyle w:val="Nidungvnbn"/>
        <w:ind w:firstLine="0"/>
        <w:jc w:val="left"/>
        <w:sectPr w:rsidR="00DB7595" w:rsidRPr="001D6500" w:rsidSect="00B118C8">
          <w:headerReference w:type="default" r:id="rId11"/>
          <w:pgSz w:w="12240" w:h="15840"/>
          <w:pgMar w:top="1985" w:right="1134" w:bottom="1701" w:left="1985" w:header="720" w:footer="720" w:gutter="0"/>
          <w:pgNumType w:fmt="lowerRoman" w:start="1"/>
          <w:cols w:space="720"/>
          <w:docGrid w:linePitch="360"/>
        </w:sectPr>
      </w:pPr>
      <w:r>
        <w:t>Microsoft SQL Server.</w:t>
      </w:r>
    </w:p>
    <w:p w:rsidR="007E6AB9" w:rsidRPr="007E6AB9" w:rsidRDefault="007E6AB9" w:rsidP="002D796D">
      <w:pPr>
        <w:pStyle w:val="Chng"/>
        <w:jc w:val="center"/>
      </w:pPr>
      <w:bookmarkStart w:id="3" w:name="_Toc6607906"/>
      <w:r>
        <w:lastRenderedPageBreak/>
        <w:t>MỤC LỤC</w:t>
      </w:r>
      <w:bookmarkEnd w:id="3"/>
    </w:p>
    <w:p w:rsidR="00DC1733"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6607903" w:history="1">
        <w:r w:rsidR="00DC1733" w:rsidRPr="009C107D">
          <w:rPr>
            <w:rStyle w:val="Hyperlink"/>
            <w:noProof/>
            <w:lang w:val="vi-VN"/>
          </w:rPr>
          <w:t>LỜI CẢM ƠN</w:t>
        </w:r>
        <w:r w:rsidR="00DC1733">
          <w:rPr>
            <w:noProof/>
            <w:webHidden/>
          </w:rPr>
          <w:tab/>
        </w:r>
        <w:r w:rsidR="00DC1733">
          <w:rPr>
            <w:noProof/>
            <w:webHidden/>
          </w:rPr>
          <w:fldChar w:fldCharType="begin"/>
        </w:r>
        <w:r w:rsidR="00DC1733">
          <w:rPr>
            <w:noProof/>
            <w:webHidden/>
          </w:rPr>
          <w:instrText xml:space="preserve"> PAGEREF _Toc6607903 \h </w:instrText>
        </w:r>
        <w:r w:rsidR="00DC1733">
          <w:rPr>
            <w:noProof/>
            <w:webHidden/>
          </w:rPr>
        </w:r>
        <w:r w:rsidR="00DC1733">
          <w:rPr>
            <w:noProof/>
            <w:webHidden/>
          </w:rPr>
          <w:fldChar w:fldCharType="separate"/>
        </w:r>
        <w:r w:rsidR="00DC1733">
          <w:rPr>
            <w:noProof/>
            <w:webHidden/>
          </w:rPr>
          <w:t>i</w:t>
        </w:r>
        <w:r w:rsidR="00DC1733">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04" w:history="1">
        <w:r w:rsidRPr="009C107D">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_Toc6607904 \h </w:instrText>
        </w:r>
        <w:r>
          <w:rPr>
            <w:noProof/>
            <w:webHidden/>
          </w:rPr>
        </w:r>
        <w:r>
          <w:rPr>
            <w:noProof/>
            <w:webHidden/>
          </w:rPr>
          <w:fldChar w:fldCharType="separate"/>
        </w:r>
        <w:r>
          <w:rPr>
            <w:noProof/>
            <w:webHidden/>
          </w:rPr>
          <w:t>iii</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05" w:history="1">
        <w:r w:rsidRPr="009C107D">
          <w:rPr>
            <w:rStyle w:val="Hyperlink"/>
            <w:noProof/>
            <w:lang w:val="vi-VN"/>
          </w:rPr>
          <w:t>TÓM TẮT</w:t>
        </w:r>
        <w:r>
          <w:rPr>
            <w:noProof/>
            <w:webHidden/>
          </w:rPr>
          <w:tab/>
        </w:r>
        <w:r>
          <w:rPr>
            <w:noProof/>
            <w:webHidden/>
          </w:rPr>
          <w:fldChar w:fldCharType="begin"/>
        </w:r>
        <w:r>
          <w:rPr>
            <w:noProof/>
            <w:webHidden/>
          </w:rPr>
          <w:instrText xml:space="preserve"> PAGEREF _Toc6607905 \h </w:instrText>
        </w:r>
        <w:r>
          <w:rPr>
            <w:noProof/>
            <w:webHidden/>
          </w:rPr>
        </w:r>
        <w:r>
          <w:rPr>
            <w:noProof/>
            <w:webHidden/>
          </w:rPr>
          <w:fldChar w:fldCharType="separate"/>
        </w:r>
        <w:r>
          <w:rPr>
            <w:noProof/>
            <w:webHidden/>
          </w:rPr>
          <w:t>iv</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06" w:history="1">
        <w:r w:rsidRPr="009C107D">
          <w:rPr>
            <w:rStyle w:val="Hyperlink"/>
            <w:noProof/>
          </w:rPr>
          <w:t>MỤC LỤC</w:t>
        </w:r>
        <w:r>
          <w:rPr>
            <w:noProof/>
            <w:webHidden/>
          </w:rPr>
          <w:tab/>
        </w:r>
        <w:r>
          <w:rPr>
            <w:noProof/>
            <w:webHidden/>
          </w:rPr>
          <w:fldChar w:fldCharType="begin"/>
        </w:r>
        <w:r>
          <w:rPr>
            <w:noProof/>
            <w:webHidden/>
          </w:rPr>
          <w:instrText xml:space="preserve"> PAGEREF _Toc6607906 \h </w:instrText>
        </w:r>
        <w:r>
          <w:rPr>
            <w:noProof/>
            <w:webHidden/>
          </w:rPr>
        </w:r>
        <w:r>
          <w:rPr>
            <w:noProof/>
            <w:webHidden/>
          </w:rPr>
          <w:fldChar w:fldCharType="separate"/>
        </w:r>
        <w:r>
          <w:rPr>
            <w:noProof/>
            <w:webHidden/>
          </w:rPr>
          <w:t>1</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07" w:history="1">
        <w:r w:rsidRPr="009C107D">
          <w:rPr>
            <w:rStyle w:val="Hyperlink"/>
            <w:noProof/>
          </w:rPr>
          <w:t>DANH MỤC CÁC BẢNG BIỂU, HÌNH VẼ, ĐỒ THỊ</w:t>
        </w:r>
        <w:r>
          <w:rPr>
            <w:noProof/>
            <w:webHidden/>
          </w:rPr>
          <w:tab/>
        </w:r>
        <w:r>
          <w:rPr>
            <w:noProof/>
            <w:webHidden/>
          </w:rPr>
          <w:fldChar w:fldCharType="begin"/>
        </w:r>
        <w:r>
          <w:rPr>
            <w:noProof/>
            <w:webHidden/>
          </w:rPr>
          <w:instrText xml:space="preserve"> PAGEREF _Toc6607907 \h </w:instrText>
        </w:r>
        <w:r>
          <w:rPr>
            <w:noProof/>
            <w:webHidden/>
          </w:rPr>
        </w:r>
        <w:r>
          <w:rPr>
            <w:noProof/>
            <w:webHidden/>
          </w:rPr>
          <w:fldChar w:fldCharType="separate"/>
        </w:r>
        <w:r>
          <w:rPr>
            <w:noProof/>
            <w:webHidden/>
          </w:rPr>
          <w:t>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08" w:history="1">
        <w:r w:rsidRPr="009C107D">
          <w:rPr>
            <w:rStyle w:val="Hyperlink"/>
            <w:noProof/>
          </w:rPr>
          <w:t>CHƯƠNG 1 – TỔNG QUAN ĐỀ TÀI</w:t>
        </w:r>
        <w:r>
          <w:rPr>
            <w:noProof/>
            <w:webHidden/>
          </w:rPr>
          <w:tab/>
        </w:r>
        <w:r>
          <w:rPr>
            <w:noProof/>
            <w:webHidden/>
          </w:rPr>
          <w:fldChar w:fldCharType="begin"/>
        </w:r>
        <w:r>
          <w:rPr>
            <w:noProof/>
            <w:webHidden/>
          </w:rPr>
          <w:instrText xml:space="preserve"> PAGEREF _Toc6607908 \h </w:instrText>
        </w:r>
        <w:r>
          <w:rPr>
            <w:noProof/>
            <w:webHidden/>
          </w:rPr>
        </w:r>
        <w:r>
          <w:rPr>
            <w:noProof/>
            <w:webHidden/>
          </w:rPr>
          <w:fldChar w:fldCharType="separate"/>
        </w:r>
        <w:r>
          <w:rPr>
            <w:noProof/>
            <w:webHidden/>
          </w:rPr>
          <w:t>7</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09" w:history="1">
        <w:r w:rsidRPr="009C107D">
          <w:rPr>
            <w:rStyle w:val="Hyperlink"/>
            <w:noProof/>
          </w:rPr>
          <w:t>1.1 Lý do chọn đề tài</w:t>
        </w:r>
        <w:r>
          <w:rPr>
            <w:noProof/>
            <w:webHidden/>
          </w:rPr>
          <w:tab/>
        </w:r>
        <w:r>
          <w:rPr>
            <w:noProof/>
            <w:webHidden/>
          </w:rPr>
          <w:fldChar w:fldCharType="begin"/>
        </w:r>
        <w:r>
          <w:rPr>
            <w:noProof/>
            <w:webHidden/>
          </w:rPr>
          <w:instrText xml:space="preserve"> PAGEREF _Toc6607909 \h </w:instrText>
        </w:r>
        <w:r>
          <w:rPr>
            <w:noProof/>
            <w:webHidden/>
          </w:rPr>
        </w:r>
        <w:r>
          <w:rPr>
            <w:noProof/>
            <w:webHidden/>
          </w:rPr>
          <w:fldChar w:fldCharType="separate"/>
        </w:r>
        <w:r>
          <w:rPr>
            <w:noProof/>
            <w:webHidden/>
          </w:rPr>
          <w:t>7</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10" w:history="1">
        <w:r w:rsidRPr="009C107D">
          <w:rPr>
            <w:rStyle w:val="Hyperlink"/>
            <w:noProof/>
          </w:rPr>
          <w:t>1.2 Mục đích và ý nghĩa đề tài</w:t>
        </w:r>
        <w:r>
          <w:rPr>
            <w:noProof/>
            <w:webHidden/>
          </w:rPr>
          <w:tab/>
        </w:r>
        <w:r>
          <w:rPr>
            <w:noProof/>
            <w:webHidden/>
          </w:rPr>
          <w:fldChar w:fldCharType="begin"/>
        </w:r>
        <w:r>
          <w:rPr>
            <w:noProof/>
            <w:webHidden/>
          </w:rPr>
          <w:instrText xml:space="preserve"> PAGEREF _Toc6607910 \h </w:instrText>
        </w:r>
        <w:r>
          <w:rPr>
            <w:noProof/>
            <w:webHidden/>
          </w:rPr>
        </w:r>
        <w:r>
          <w:rPr>
            <w:noProof/>
            <w:webHidden/>
          </w:rPr>
          <w:fldChar w:fldCharType="separate"/>
        </w:r>
        <w:r>
          <w:rPr>
            <w:noProof/>
            <w:webHidden/>
          </w:rPr>
          <w:t>7</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11" w:history="1">
        <w:r w:rsidRPr="009C107D">
          <w:rPr>
            <w:rStyle w:val="Hyperlink"/>
            <w:noProof/>
          </w:rPr>
          <w:t>1.3 Phạm vi nghiên cứu</w:t>
        </w:r>
        <w:r>
          <w:rPr>
            <w:noProof/>
            <w:webHidden/>
          </w:rPr>
          <w:tab/>
        </w:r>
        <w:r>
          <w:rPr>
            <w:noProof/>
            <w:webHidden/>
          </w:rPr>
          <w:fldChar w:fldCharType="begin"/>
        </w:r>
        <w:r>
          <w:rPr>
            <w:noProof/>
            <w:webHidden/>
          </w:rPr>
          <w:instrText xml:space="preserve"> PAGEREF _Toc6607911 \h </w:instrText>
        </w:r>
        <w:r>
          <w:rPr>
            <w:noProof/>
            <w:webHidden/>
          </w:rPr>
        </w:r>
        <w:r>
          <w:rPr>
            <w:noProof/>
            <w:webHidden/>
          </w:rPr>
          <w:fldChar w:fldCharType="separate"/>
        </w:r>
        <w:r>
          <w:rPr>
            <w:noProof/>
            <w:webHidden/>
          </w:rPr>
          <w:t>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12" w:history="1">
        <w:r w:rsidRPr="009C107D">
          <w:rPr>
            <w:rStyle w:val="Hyperlink"/>
            <w:noProof/>
          </w:rPr>
          <w:t>CHƯƠNG 2 – PHÂN TÍCH YÊU CẦU HỆ THỐNG</w:t>
        </w:r>
        <w:r>
          <w:rPr>
            <w:noProof/>
            <w:webHidden/>
          </w:rPr>
          <w:tab/>
        </w:r>
        <w:r>
          <w:rPr>
            <w:noProof/>
            <w:webHidden/>
          </w:rPr>
          <w:fldChar w:fldCharType="begin"/>
        </w:r>
        <w:r>
          <w:rPr>
            <w:noProof/>
            <w:webHidden/>
          </w:rPr>
          <w:instrText xml:space="preserve"> PAGEREF _Toc6607912 \h </w:instrText>
        </w:r>
        <w:r>
          <w:rPr>
            <w:noProof/>
            <w:webHidden/>
          </w:rPr>
        </w:r>
        <w:r>
          <w:rPr>
            <w:noProof/>
            <w:webHidden/>
          </w:rPr>
          <w:fldChar w:fldCharType="separate"/>
        </w:r>
        <w:r>
          <w:rPr>
            <w:noProof/>
            <w:webHidden/>
          </w:rPr>
          <w:t>10</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13" w:history="1">
        <w:r w:rsidRPr="009C107D">
          <w:rPr>
            <w:rStyle w:val="Hyperlink"/>
            <w:noProof/>
          </w:rPr>
          <w:t>2.1 Đặc tả hệ thống</w:t>
        </w:r>
        <w:r>
          <w:rPr>
            <w:noProof/>
            <w:webHidden/>
          </w:rPr>
          <w:tab/>
        </w:r>
        <w:r>
          <w:rPr>
            <w:noProof/>
            <w:webHidden/>
          </w:rPr>
          <w:fldChar w:fldCharType="begin"/>
        </w:r>
        <w:r>
          <w:rPr>
            <w:noProof/>
            <w:webHidden/>
          </w:rPr>
          <w:instrText xml:space="preserve"> PAGEREF _Toc6607913 \h </w:instrText>
        </w:r>
        <w:r>
          <w:rPr>
            <w:noProof/>
            <w:webHidden/>
          </w:rPr>
        </w:r>
        <w:r>
          <w:rPr>
            <w:noProof/>
            <w:webHidden/>
          </w:rPr>
          <w:fldChar w:fldCharType="separate"/>
        </w:r>
        <w:r>
          <w:rPr>
            <w:noProof/>
            <w:webHidden/>
          </w:rPr>
          <w:t>10</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14" w:history="1">
        <w:r w:rsidRPr="009C107D">
          <w:rPr>
            <w:rStyle w:val="Hyperlink"/>
            <w:noProof/>
          </w:rPr>
          <w:t>2.1.1 Đặc tả yêu cầu hệ thống</w:t>
        </w:r>
        <w:r>
          <w:rPr>
            <w:noProof/>
            <w:webHidden/>
          </w:rPr>
          <w:tab/>
        </w:r>
        <w:r>
          <w:rPr>
            <w:noProof/>
            <w:webHidden/>
          </w:rPr>
          <w:fldChar w:fldCharType="begin"/>
        </w:r>
        <w:r>
          <w:rPr>
            <w:noProof/>
            <w:webHidden/>
          </w:rPr>
          <w:instrText xml:space="preserve"> PAGEREF _Toc6607914 \h </w:instrText>
        </w:r>
        <w:r>
          <w:rPr>
            <w:noProof/>
            <w:webHidden/>
          </w:rPr>
        </w:r>
        <w:r>
          <w:rPr>
            <w:noProof/>
            <w:webHidden/>
          </w:rPr>
          <w:fldChar w:fldCharType="separate"/>
        </w:r>
        <w:r>
          <w:rPr>
            <w:noProof/>
            <w:webHidden/>
          </w:rPr>
          <w:t>10</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15" w:history="1">
        <w:r w:rsidRPr="009C107D">
          <w:rPr>
            <w:rStyle w:val="Hyperlink"/>
            <w:noProof/>
          </w:rPr>
          <w:t>2.1.1.1 Yêu cầu chức năng</w:t>
        </w:r>
        <w:r>
          <w:rPr>
            <w:noProof/>
            <w:webHidden/>
          </w:rPr>
          <w:tab/>
        </w:r>
        <w:r>
          <w:rPr>
            <w:noProof/>
            <w:webHidden/>
          </w:rPr>
          <w:fldChar w:fldCharType="begin"/>
        </w:r>
        <w:r>
          <w:rPr>
            <w:noProof/>
            <w:webHidden/>
          </w:rPr>
          <w:instrText xml:space="preserve"> PAGEREF _Toc6607915 \h </w:instrText>
        </w:r>
        <w:r>
          <w:rPr>
            <w:noProof/>
            <w:webHidden/>
          </w:rPr>
        </w:r>
        <w:r>
          <w:rPr>
            <w:noProof/>
            <w:webHidden/>
          </w:rPr>
          <w:fldChar w:fldCharType="separate"/>
        </w:r>
        <w:r>
          <w:rPr>
            <w:noProof/>
            <w:webHidden/>
          </w:rPr>
          <w:t>10</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16" w:history="1">
        <w:r w:rsidRPr="009C107D">
          <w:rPr>
            <w:rStyle w:val="Hyperlink"/>
            <w:noProof/>
          </w:rPr>
          <w:t>2.1.1.2 Yêu cầu phi chức năng</w:t>
        </w:r>
        <w:r>
          <w:rPr>
            <w:noProof/>
            <w:webHidden/>
          </w:rPr>
          <w:tab/>
        </w:r>
        <w:r>
          <w:rPr>
            <w:noProof/>
            <w:webHidden/>
          </w:rPr>
          <w:fldChar w:fldCharType="begin"/>
        </w:r>
        <w:r>
          <w:rPr>
            <w:noProof/>
            <w:webHidden/>
          </w:rPr>
          <w:instrText xml:space="preserve"> PAGEREF _Toc6607916 \h </w:instrText>
        </w:r>
        <w:r>
          <w:rPr>
            <w:noProof/>
            <w:webHidden/>
          </w:rPr>
        </w:r>
        <w:r>
          <w:rPr>
            <w:noProof/>
            <w:webHidden/>
          </w:rPr>
          <w:fldChar w:fldCharType="separate"/>
        </w:r>
        <w:r>
          <w:rPr>
            <w:noProof/>
            <w:webHidden/>
          </w:rPr>
          <w:t>13</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17" w:history="1">
        <w:r w:rsidRPr="009C107D">
          <w:rPr>
            <w:rStyle w:val="Hyperlink"/>
            <w:noProof/>
          </w:rPr>
          <w:t>2.1.2 Các nhóm chức năng của hệ thống</w:t>
        </w:r>
        <w:r>
          <w:rPr>
            <w:noProof/>
            <w:webHidden/>
          </w:rPr>
          <w:tab/>
        </w:r>
        <w:r>
          <w:rPr>
            <w:noProof/>
            <w:webHidden/>
          </w:rPr>
          <w:fldChar w:fldCharType="begin"/>
        </w:r>
        <w:r>
          <w:rPr>
            <w:noProof/>
            <w:webHidden/>
          </w:rPr>
          <w:instrText xml:space="preserve"> PAGEREF _Toc6607917 \h </w:instrText>
        </w:r>
        <w:r>
          <w:rPr>
            <w:noProof/>
            <w:webHidden/>
          </w:rPr>
        </w:r>
        <w:r>
          <w:rPr>
            <w:noProof/>
            <w:webHidden/>
          </w:rPr>
          <w:fldChar w:fldCharType="separate"/>
        </w:r>
        <w:r>
          <w:rPr>
            <w:noProof/>
            <w:webHidden/>
          </w:rPr>
          <w:t>14</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18" w:history="1">
        <w:r w:rsidRPr="009C107D">
          <w:rPr>
            <w:rStyle w:val="Hyperlink"/>
            <w:noProof/>
          </w:rPr>
          <w:t>2.1.3 Xác định các tác nhân</w:t>
        </w:r>
        <w:r>
          <w:rPr>
            <w:noProof/>
            <w:webHidden/>
          </w:rPr>
          <w:tab/>
        </w:r>
        <w:r>
          <w:rPr>
            <w:noProof/>
            <w:webHidden/>
          </w:rPr>
          <w:fldChar w:fldCharType="begin"/>
        </w:r>
        <w:r>
          <w:rPr>
            <w:noProof/>
            <w:webHidden/>
          </w:rPr>
          <w:instrText xml:space="preserve"> PAGEREF _Toc6607918 \h </w:instrText>
        </w:r>
        <w:r>
          <w:rPr>
            <w:noProof/>
            <w:webHidden/>
          </w:rPr>
        </w:r>
        <w:r>
          <w:rPr>
            <w:noProof/>
            <w:webHidden/>
          </w:rPr>
          <w:fldChar w:fldCharType="separate"/>
        </w:r>
        <w:r>
          <w:rPr>
            <w:noProof/>
            <w:webHidden/>
          </w:rPr>
          <w:t>14</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19" w:history="1">
        <w:r w:rsidRPr="009C107D">
          <w:rPr>
            <w:rStyle w:val="Hyperlink"/>
            <w:noProof/>
          </w:rPr>
          <w:t>2.1.4 Đặc tả Use case</w:t>
        </w:r>
        <w:r>
          <w:rPr>
            <w:noProof/>
            <w:webHidden/>
          </w:rPr>
          <w:tab/>
        </w:r>
        <w:r>
          <w:rPr>
            <w:noProof/>
            <w:webHidden/>
          </w:rPr>
          <w:fldChar w:fldCharType="begin"/>
        </w:r>
        <w:r>
          <w:rPr>
            <w:noProof/>
            <w:webHidden/>
          </w:rPr>
          <w:instrText xml:space="preserve"> PAGEREF _Toc6607919 \h </w:instrText>
        </w:r>
        <w:r>
          <w:rPr>
            <w:noProof/>
            <w:webHidden/>
          </w:rPr>
        </w:r>
        <w:r>
          <w:rPr>
            <w:noProof/>
            <w:webHidden/>
          </w:rPr>
          <w:fldChar w:fldCharType="separate"/>
        </w:r>
        <w:r>
          <w:rPr>
            <w:noProof/>
            <w:webHidden/>
          </w:rPr>
          <w:t>15</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0" w:history="1">
        <w:r w:rsidRPr="009C107D">
          <w:rPr>
            <w:rStyle w:val="Hyperlink"/>
            <w:noProof/>
          </w:rPr>
          <w:t>2.1.2.1 Nhóm chức năng đăng nhập hệ thống</w:t>
        </w:r>
        <w:r>
          <w:rPr>
            <w:noProof/>
            <w:webHidden/>
          </w:rPr>
          <w:tab/>
        </w:r>
        <w:r>
          <w:rPr>
            <w:noProof/>
            <w:webHidden/>
          </w:rPr>
          <w:fldChar w:fldCharType="begin"/>
        </w:r>
        <w:r>
          <w:rPr>
            <w:noProof/>
            <w:webHidden/>
          </w:rPr>
          <w:instrText xml:space="preserve"> PAGEREF _Toc6607920 \h </w:instrText>
        </w:r>
        <w:r>
          <w:rPr>
            <w:noProof/>
            <w:webHidden/>
          </w:rPr>
        </w:r>
        <w:r>
          <w:rPr>
            <w:noProof/>
            <w:webHidden/>
          </w:rPr>
          <w:fldChar w:fldCharType="separate"/>
        </w:r>
        <w:r>
          <w:rPr>
            <w:noProof/>
            <w:webHidden/>
          </w:rPr>
          <w:t>15</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1" w:history="1">
        <w:r w:rsidRPr="009C107D">
          <w:rPr>
            <w:rStyle w:val="Hyperlink"/>
            <w:noProof/>
          </w:rPr>
          <w:t>2.1.2.2 Nhóm chức năng quản lý danh mục sản phẩm</w:t>
        </w:r>
        <w:r>
          <w:rPr>
            <w:noProof/>
            <w:webHidden/>
          </w:rPr>
          <w:tab/>
        </w:r>
        <w:r>
          <w:rPr>
            <w:noProof/>
            <w:webHidden/>
          </w:rPr>
          <w:fldChar w:fldCharType="begin"/>
        </w:r>
        <w:r>
          <w:rPr>
            <w:noProof/>
            <w:webHidden/>
          </w:rPr>
          <w:instrText xml:space="preserve"> PAGEREF _Toc6607921 \h </w:instrText>
        </w:r>
        <w:r>
          <w:rPr>
            <w:noProof/>
            <w:webHidden/>
          </w:rPr>
        </w:r>
        <w:r>
          <w:rPr>
            <w:noProof/>
            <w:webHidden/>
          </w:rPr>
          <w:fldChar w:fldCharType="separate"/>
        </w:r>
        <w:r>
          <w:rPr>
            <w:noProof/>
            <w:webHidden/>
          </w:rPr>
          <w:t>16</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2" w:history="1">
        <w:r w:rsidRPr="009C107D">
          <w:rPr>
            <w:rStyle w:val="Hyperlink"/>
            <w:noProof/>
          </w:rPr>
          <w:t>2.1.2.3 Nhóm chức năng  quản lý đơn hàng</w:t>
        </w:r>
        <w:r>
          <w:rPr>
            <w:noProof/>
            <w:webHidden/>
          </w:rPr>
          <w:tab/>
        </w:r>
        <w:r>
          <w:rPr>
            <w:noProof/>
            <w:webHidden/>
          </w:rPr>
          <w:fldChar w:fldCharType="begin"/>
        </w:r>
        <w:r>
          <w:rPr>
            <w:noProof/>
            <w:webHidden/>
          </w:rPr>
          <w:instrText xml:space="preserve"> PAGEREF _Toc6607922 \h </w:instrText>
        </w:r>
        <w:r>
          <w:rPr>
            <w:noProof/>
            <w:webHidden/>
          </w:rPr>
        </w:r>
        <w:r>
          <w:rPr>
            <w:noProof/>
            <w:webHidden/>
          </w:rPr>
          <w:fldChar w:fldCharType="separate"/>
        </w:r>
        <w:r>
          <w:rPr>
            <w:noProof/>
            <w:webHidden/>
          </w:rPr>
          <w:t>20</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3" w:history="1">
        <w:r w:rsidRPr="009C107D">
          <w:rPr>
            <w:rStyle w:val="Hyperlink"/>
            <w:noProof/>
          </w:rPr>
          <w:t>2.1.2.4 Nhóm chức năng  quản lý nhân viên</w:t>
        </w:r>
        <w:r>
          <w:rPr>
            <w:noProof/>
            <w:webHidden/>
          </w:rPr>
          <w:tab/>
        </w:r>
        <w:r>
          <w:rPr>
            <w:noProof/>
            <w:webHidden/>
          </w:rPr>
          <w:fldChar w:fldCharType="begin"/>
        </w:r>
        <w:r>
          <w:rPr>
            <w:noProof/>
            <w:webHidden/>
          </w:rPr>
          <w:instrText xml:space="preserve"> PAGEREF _Toc6607923 \h </w:instrText>
        </w:r>
        <w:r>
          <w:rPr>
            <w:noProof/>
            <w:webHidden/>
          </w:rPr>
        </w:r>
        <w:r>
          <w:rPr>
            <w:noProof/>
            <w:webHidden/>
          </w:rPr>
          <w:fldChar w:fldCharType="separate"/>
        </w:r>
        <w:r>
          <w:rPr>
            <w:noProof/>
            <w:webHidden/>
          </w:rPr>
          <w:t>21</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4" w:history="1">
        <w:r w:rsidRPr="009C107D">
          <w:rPr>
            <w:rStyle w:val="Hyperlink"/>
            <w:noProof/>
          </w:rPr>
          <w:t>2.1.2.5 Nhóm chức năng  quản lý kho</w:t>
        </w:r>
        <w:r>
          <w:rPr>
            <w:noProof/>
            <w:webHidden/>
          </w:rPr>
          <w:tab/>
        </w:r>
        <w:r>
          <w:rPr>
            <w:noProof/>
            <w:webHidden/>
          </w:rPr>
          <w:fldChar w:fldCharType="begin"/>
        </w:r>
        <w:r>
          <w:rPr>
            <w:noProof/>
            <w:webHidden/>
          </w:rPr>
          <w:instrText xml:space="preserve"> PAGEREF _Toc6607924 \h </w:instrText>
        </w:r>
        <w:r>
          <w:rPr>
            <w:noProof/>
            <w:webHidden/>
          </w:rPr>
        </w:r>
        <w:r>
          <w:rPr>
            <w:noProof/>
            <w:webHidden/>
          </w:rPr>
          <w:fldChar w:fldCharType="separate"/>
        </w:r>
        <w:r>
          <w:rPr>
            <w:noProof/>
            <w:webHidden/>
          </w:rPr>
          <w:t>26</w:t>
        </w:r>
        <w:r>
          <w:rPr>
            <w:noProof/>
            <w:webHidden/>
          </w:rPr>
          <w:fldChar w:fldCharType="end"/>
        </w:r>
      </w:hyperlink>
    </w:p>
    <w:p w:rsidR="00DC1733" w:rsidRDefault="00DC1733">
      <w:pPr>
        <w:pStyle w:val="TOC4"/>
        <w:tabs>
          <w:tab w:val="right" w:leader="dot" w:pos="9111"/>
        </w:tabs>
        <w:rPr>
          <w:rFonts w:asciiTheme="minorHAnsi" w:eastAsiaTheme="minorEastAsia" w:hAnsiTheme="minorHAnsi" w:cstheme="minorBidi"/>
          <w:noProof/>
          <w:sz w:val="22"/>
          <w:szCs w:val="22"/>
        </w:rPr>
      </w:pPr>
      <w:hyperlink w:anchor="_Toc6607925" w:history="1">
        <w:r w:rsidRPr="009C107D">
          <w:rPr>
            <w:rStyle w:val="Hyperlink"/>
            <w:noProof/>
          </w:rPr>
          <w:t>2.1.2.6 Nhóm chức năng  thống kê doanh số bán hàng</w:t>
        </w:r>
        <w:r>
          <w:rPr>
            <w:noProof/>
            <w:webHidden/>
          </w:rPr>
          <w:tab/>
        </w:r>
        <w:r>
          <w:rPr>
            <w:noProof/>
            <w:webHidden/>
          </w:rPr>
          <w:fldChar w:fldCharType="begin"/>
        </w:r>
        <w:r>
          <w:rPr>
            <w:noProof/>
            <w:webHidden/>
          </w:rPr>
          <w:instrText xml:space="preserve"> PAGEREF _Toc6607925 \h </w:instrText>
        </w:r>
        <w:r>
          <w:rPr>
            <w:noProof/>
            <w:webHidden/>
          </w:rPr>
        </w:r>
        <w:r>
          <w:rPr>
            <w:noProof/>
            <w:webHidden/>
          </w:rPr>
          <w:fldChar w:fldCharType="separate"/>
        </w:r>
        <w:r>
          <w:rPr>
            <w:noProof/>
            <w:webHidden/>
          </w:rPr>
          <w:t>33</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26" w:history="1">
        <w:r w:rsidRPr="009C107D">
          <w:rPr>
            <w:rStyle w:val="Hyperlink"/>
            <w:noProof/>
          </w:rPr>
          <w:t>2.2 Phân tích chức năng hệ thống</w:t>
        </w:r>
        <w:r>
          <w:rPr>
            <w:noProof/>
            <w:webHidden/>
          </w:rPr>
          <w:tab/>
        </w:r>
        <w:r>
          <w:rPr>
            <w:noProof/>
            <w:webHidden/>
          </w:rPr>
          <w:fldChar w:fldCharType="begin"/>
        </w:r>
        <w:r>
          <w:rPr>
            <w:noProof/>
            <w:webHidden/>
          </w:rPr>
          <w:instrText xml:space="preserve"> PAGEREF _Toc6607926 \h </w:instrText>
        </w:r>
        <w:r>
          <w:rPr>
            <w:noProof/>
            <w:webHidden/>
          </w:rPr>
        </w:r>
        <w:r>
          <w:rPr>
            <w:noProof/>
            <w:webHidden/>
          </w:rPr>
          <w:fldChar w:fldCharType="separate"/>
        </w:r>
        <w:r>
          <w:rPr>
            <w:noProof/>
            <w:webHidden/>
          </w:rPr>
          <w:t>34</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27" w:history="1">
        <w:r w:rsidRPr="009C107D">
          <w:rPr>
            <w:rStyle w:val="Hyperlink"/>
            <w:noProof/>
          </w:rPr>
          <w:t>2.2.1 Biểu đồ Use case</w:t>
        </w:r>
        <w:r>
          <w:rPr>
            <w:noProof/>
            <w:webHidden/>
          </w:rPr>
          <w:tab/>
        </w:r>
        <w:r>
          <w:rPr>
            <w:noProof/>
            <w:webHidden/>
          </w:rPr>
          <w:fldChar w:fldCharType="begin"/>
        </w:r>
        <w:r>
          <w:rPr>
            <w:noProof/>
            <w:webHidden/>
          </w:rPr>
          <w:instrText xml:space="preserve"> PAGEREF _Toc6607927 \h </w:instrText>
        </w:r>
        <w:r>
          <w:rPr>
            <w:noProof/>
            <w:webHidden/>
          </w:rPr>
        </w:r>
        <w:r>
          <w:rPr>
            <w:noProof/>
            <w:webHidden/>
          </w:rPr>
          <w:fldChar w:fldCharType="separate"/>
        </w:r>
        <w:r>
          <w:rPr>
            <w:noProof/>
            <w:webHidden/>
          </w:rPr>
          <w:t>34</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28" w:history="1">
        <w:r w:rsidRPr="009C107D">
          <w:rPr>
            <w:rStyle w:val="Hyperlink"/>
            <w:noProof/>
          </w:rPr>
          <w:t>2.2.2 Biểu đồ Activity</w:t>
        </w:r>
        <w:r>
          <w:rPr>
            <w:noProof/>
            <w:webHidden/>
          </w:rPr>
          <w:tab/>
        </w:r>
        <w:r>
          <w:rPr>
            <w:noProof/>
            <w:webHidden/>
          </w:rPr>
          <w:fldChar w:fldCharType="begin"/>
        </w:r>
        <w:r>
          <w:rPr>
            <w:noProof/>
            <w:webHidden/>
          </w:rPr>
          <w:instrText xml:space="preserve"> PAGEREF _Toc6607928 \h </w:instrText>
        </w:r>
        <w:r>
          <w:rPr>
            <w:noProof/>
            <w:webHidden/>
          </w:rPr>
        </w:r>
        <w:r>
          <w:rPr>
            <w:noProof/>
            <w:webHidden/>
          </w:rPr>
          <w:fldChar w:fldCharType="separate"/>
        </w:r>
        <w:r>
          <w:rPr>
            <w:noProof/>
            <w:webHidden/>
          </w:rPr>
          <w:t>37</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29" w:history="1">
        <w:r w:rsidRPr="009C107D">
          <w:rPr>
            <w:rStyle w:val="Hyperlink"/>
            <w:noProof/>
          </w:rPr>
          <w:t>2.2.3 Biểu đồ Sequence</w:t>
        </w:r>
        <w:r>
          <w:rPr>
            <w:noProof/>
            <w:webHidden/>
          </w:rPr>
          <w:tab/>
        </w:r>
        <w:r>
          <w:rPr>
            <w:noProof/>
            <w:webHidden/>
          </w:rPr>
          <w:fldChar w:fldCharType="begin"/>
        </w:r>
        <w:r>
          <w:rPr>
            <w:noProof/>
            <w:webHidden/>
          </w:rPr>
          <w:instrText xml:space="preserve"> PAGEREF _Toc6607929 \h </w:instrText>
        </w:r>
        <w:r>
          <w:rPr>
            <w:noProof/>
            <w:webHidden/>
          </w:rPr>
        </w:r>
        <w:r>
          <w:rPr>
            <w:noProof/>
            <w:webHidden/>
          </w:rPr>
          <w:fldChar w:fldCharType="separate"/>
        </w:r>
        <w:r>
          <w:rPr>
            <w:noProof/>
            <w:webHidden/>
          </w:rPr>
          <w:t>40</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30" w:history="1">
        <w:r w:rsidRPr="009C107D">
          <w:rPr>
            <w:rStyle w:val="Hyperlink"/>
            <w:noProof/>
          </w:rPr>
          <w:t>2.2.4 Biểu đồ Class</w:t>
        </w:r>
        <w:r>
          <w:rPr>
            <w:noProof/>
            <w:webHidden/>
          </w:rPr>
          <w:tab/>
        </w:r>
        <w:r>
          <w:rPr>
            <w:noProof/>
            <w:webHidden/>
          </w:rPr>
          <w:fldChar w:fldCharType="begin"/>
        </w:r>
        <w:r>
          <w:rPr>
            <w:noProof/>
            <w:webHidden/>
          </w:rPr>
          <w:instrText xml:space="preserve"> PAGEREF _Toc6607930 \h </w:instrText>
        </w:r>
        <w:r>
          <w:rPr>
            <w:noProof/>
            <w:webHidden/>
          </w:rPr>
        </w:r>
        <w:r>
          <w:rPr>
            <w:noProof/>
            <w:webHidden/>
          </w:rPr>
          <w:fldChar w:fldCharType="separate"/>
        </w:r>
        <w:r>
          <w:rPr>
            <w:noProof/>
            <w:webHidden/>
          </w:rPr>
          <w:t>45</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31" w:history="1">
        <w:r w:rsidRPr="009C107D">
          <w:rPr>
            <w:rStyle w:val="Hyperlink"/>
            <w:noProof/>
          </w:rPr>
          <w:t>CHƯƠNG 3 –THIẾT KẾ HỆ THỐNG</w:t>
        </w:r>
        <w:r>
          <w:rPr>
            <w:noProof/>
            <w:webHidden/>
          </w:rPr>
          <w:tab/>
        </w:r>
        <w:r>
          <w:rPr>
            <w:noProof/>
            <w:webHidden/>
          </w:rPr>
          <w:fldChar w:fldCharType="begin"/>
        </w:r>
        <w:r>
          <w:rPr>
            <w:noProof/>
            <w:webHidden/>
          </w:rPr>
          <w:instrText xml:space="preserve"> PAGEREF _Toc6607931 \h </w:instrText>
        </w:r>
        <w:r>
          <w:rPr>
            <w:noProof/>
            <w:webHidden/>
          </w:rPr>
        </w:r>
        <w:r>
          <w:rPr>
            <w:noProof/>
            <w:webHidden/>
          </w:rPr>
          <w:fldChar w:fldCharType="separate"/>
        </w:r>
        <w:r>
          <w:rPr>
            <w:noProof/>
            <w:webHidden/>
          </w:rPr>
          <w:t>46</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32" w:history="1">
        <w:r w:rsidRPr="009C107D">
          <w:rPr>
            <w:rStyle w:val="Hyperlink"/>
            <w:noProof/>
          </w:rPr>
          <w:t>3.1 Thiết kế dữ liệu</w:t>
        </w:r>
        <w:r>
          <w:rPr>
            <w:noProof/>
            <w:webHidden/>
          </w:rPr>
          <w:tab/>
        </w:r>
        <w:r>
          <w:rPr>
            <w:noProof/>
            <w:webHidden/>
          </w:rPr>
          <w:fldChar w:fldCharType="begin"/>
        </w:r>
        <w:r>
          <w:rPr>
            <w:noProof/>
            <w:webHidden/>
          </w:rPr>
          <w:instrText xml:space="preserve"> PAGEREF _Toc6607932 \h </w:instrText>
        </w:r>
        <w:r>
          <w:rPr>
            <w:noProof/>
            <w:webHidden/>
          </w:rPr>
        </w:r>
        <w:r>
          <w:rPr>
            <w:noProof/>
            <w:webHidden/>
          </w:rPr>
          <w:fldChar w:fldCharType="separate"/>
        </w:r>
        <w:r>
          <w:rPr>
            <w:noProof/>
            <w:webHidden/>
          </w:rPr>
          <w:t>46</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33" w:history="1">
        <w:r w:rsidRPr="009C107D">
          <w:rPr>
            <w:rStyle w:val="Hyperlink"/>
            <w:noProof/>
          </w:rPr>
          <w:t>3.1.2 Mô hình ERD</w:t>
        </w:r>
        <w:r>
          <w:rPr>
            <w:noProof/>
            <w:webHidden/>
          </w:rPr>
          <w:tab/>
        </w:r>
        <w:r>
          <w:rPr>
            <w:noProof/>
            <w:webHidden/>
          </w:rPr>
          <w:fldChar w:fldCharType="begin"/>
        </w:r>
        <w:r>
          <w:rPr>
            <w:noProof/>
            <w:webHidden/>
          </w:rPr>
          <w:instrText xml:space="preserve"> PAGEREF _Toc6607933 \h </w:instrText>
        </w:r>
        <w:r>
          <w:rPr>
            <w:noProof/>
            <w:webHidden/>
          </w:rPr>
        </w:r>
        <w:r>
          <w:rPr>
            <w:noProof/>
            <w:webHidden/>
          </w:rPr>
          <w:fldChar w:fldCharType="separate"/>
        </w:r>
        <w:r>
          <w:rPr>
            <w:noProof/>
            <w:webHidden/>
          </w:rPr>
          <w:t>46</w:t>
        </w:r>
        <w:r>
          <w:rPr>
            <w:noProof/>
            <w:webHidden/>
          </w:rPr>
          <w:fldChar w:fldCharType="end"/>
        </w:r>
      </w:hyperlink>
    </w:p>
    <w:p w:rsidR="00DC1733" w:rsidRDefault="00DC1733">
      <w:pPr>
        <w:pStyle w:val="TOC3"/>
        <w:tabs>
          <w:tab w:val="right" w:leader="dot" w:pos="9111"/>
        </w:tabs>
        <w:rPr>
          <w:rFonts w:asciiTheme="minorHAnsi" w:eastAsiaTheme="minorEastAsia" w:hAnsiTheme="minorHAnsi" w:cstheme="minorBidi"/>
          <w:noProof/>
          <w:sz w:val="22"/>
          <w:szCs w:val="22"/>
        </w:rPr>
      </w:pPr>
      <w:hyperlink w:anchor="_Toc6607934" w:history="1">
        <w:r w:rsidRPr="009C107D">
          <w:rPr>
            <w:rStyle w:val="Hyperlink"/>
            <w:noProof/>
          </w:rPr>
          <w:t>3.1.2 Mô hình quan hệ</w:t>
        </w:r>
        <w:r>
          <w:rPr>
            <w:noProof/>
            <w:webHidden/>
          </w:rPr>
          <w:tab/>
        </w:r>
        <w:r>
          <w:rPr>
            <w:noProof/>
            <w:webHidden/>
          </w:rPr>
          <w:fldChar w:fldCharType="begin"/>
        </w:r>
        <w:r>
          <w:rPr>
            <w:noProof/>
            <w:webHidden/>
          </w:rPr>
          <w:instrText xml:space="preserve"> PAGEREF _Toc6607934 \h </w:instrText>
        </w:r>
        <w:r>
          <w:rPr>
            <w:noProof/>
            <w:webHidden/>
          </w:rPr>
        </w:r>
        <w:r>
          <w:rPr>
            <w:noProof/>
            <w:webHidden/>
          </w:rPr>
          <w:fldChar w:fldCharType="separate"/>
        </w:r>
        <w:r>
          <w:rPr>
            <w:noProof/>
            <w:webHidden/>
          </w:rPr>
          <w:t>46</w:t>
        </w:r>
        <w:r>
          <w:rPr>
            <w:noProof/>
            <w:webHidden/>
          </w:rPr>
          <w:fldChar w:fldCharType="end"/>
        </w:r>
      </w:hyperlink>
    </w:p>
    <w:p w:rsidR="00DC1733" w:rsidRDefault="00DC1733">
      <w:pPr>
        <w:pStyle w:val="TOC2"/>
        <w:tabs>
          <w:tab w:val="right" w:leader="dot" w:pos="9111"/>
        </w:tabs>
        <w:rPr>
          <w:rFonts w:asciiTheme="minorHAnsi" w:eastAsiaTheme="minorEastAsia" w:hAnsiTheme="minorHAnsi" w:cstheme="minorBidi"/>
          <w:noProof/>
          <w:sz w:val="22"/>
          <w:szCs w:val="22"/>
        </w:rPr>
      </w:pPr>
      <w:hyperlink w:anchor="_Toc6607935" w:history="1">
        <w:r w:rsidRPr="009C107D">
          <w:rPr>
            <w:rStyle w:val="Hyperlink"/>
            <w:noProof/>
          </w:rPr>
          <w:t>3.2 Thiết kế giao diện</w:t>
        </w:r>
        <w:r>
          <w:rPr>
            <w:noProof/>
            <w:webHidden/>
          </w:rPr>
          <w:tab/>
        </w:r>
        <w:r>
          <w:rPr>
            <w:noProof/>
            <w:webHidden/>
          </w:rPr>
          <w:fldChar w:fldCharType="begin"/>
        </w:r>
        <w:r>
          <w:rPr>
            <w:noProof/>
            <w:webHidden/>
          </w:rPr>
          <w:instrText xml:space="preserve"> PAGEREF _Toc6607935 \h </w:instrText>
        </w:r>
        <w:r>
          <w:rPr>
            <w:noProof/>
            <w:webHidden/>
          </w:rPr>
        </w:r>
        <w:r>
          <w:rPr>
            <w:noProof/>
            <w:webHidden/>
          </w:rPr>
          <w:fldChar w:fldCharType="separate"/>
        </w:r>
        <w:r>
          <w:rPr>
            <w:noProof/>
            <w:webHidden/>
          </w:rPr>
          <w:t>47</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36" w:history="1">
        <w:r w:rsidRPr="009C107D">
          <w:rPr>
            <w:rStyle w:val="Hyperlink"/>
            <w:noProof/>
          </w:rPr>
          <w:t>CHƯƠNG 4 – TỔNG KẾT</w:t>
        </w:r>
        <w:r>
          <w:rPr>
            <w:noProof/>
            <w:webHidden/>
          </w:rPr>
          <w:tab/>
        </w:r>
        <w:r>
          <w:rPr>
            <w:noProof/>
            <w:webHidden/>
          </w:rPr>
          <w:fldChar w:fldCharType="begin"/>
        </w:r>
        <w:r>
          <w:rPr>
            <w:noProof/>
            <w:webHidden/>
          </w:rPr>
          <w:instrText xml:space="preserve"> PAGEREF _Toc6607936 \h </w:instrText>
        </w:r>
        <w:r>
          <w:rPr>
            <w:noProof/>
            <w:webHidden/>
          </w:rPr>
        </w:r>
        <w:r>
          <w:rPr>
            <w:noProof/>
            <w:webHidden/>
          </w:rPr>
          <w:fldChar w:fldCharType="separate"/>
        </w:r>
        <w:r>
          <w:rPr>
            <w:noProof/>
            <w:webHidden/>
          </w:rPr>
          <w:t>57</w:t>
        </w:r>
        <w:r>
          <w:rPr>
            <w:noProof/>
            <w:webHidden/>
          </w:rPr>
          <w:fldChar w:fldCharType="end"/>
        </w:r>
      </w:hyperlink>
    </w:p>
    <w:p w:rsidR="00E53F2A" w:rsidRDefault="00C75086" w:rsidP="008537EE">
      <w:pPr>
        <w:spacing w:after="200" w:line="276" w:lineRule="auto"/>
        <w:jc w:val="center"/>
        <w:rPr>
          <w:sz w:val="26"/>
          <w:szCs w:val="26"/>
        </w:rPr>
      </w:pPr>
      <w:r>
        <w:rPr>
          <w:sz w:val="26"/>
          <w:szCs w:val="26"/>
        </w:rPr>
        <w:fldChar w:fldCharType="end"/>
      </w:r>
    </w:p>
    <w:p w:rsidR="00E53F2A" w:rsidRDefault="00E53F2A">
      <w:pPr>
        <w:spacing w:after="200" w:line="276" w:lineRule="auto"/>
        <w:rPr>
          <w:sz w:val="26"/>
          <w:szCs w:val="26"/>
        </w:rPr>
      </w:pPr>
      <w:r>
        <w:rPr>
          <w:sz w:val="26"/>
          <w:szCs w:val="26"/>
        </w:rPr>
        <w:br w:type="page"/>
      </w:r>
    </w:p>
    <w:p w:rsidR="007E6AB9" w:rsidRPr="008537EE" w:rsidRDefault="007E6AB9" w:rsidP="008537EE">
      <w:pPr>
        <w:spacing w:after="200" w:line="276" w:lineRule="auto"/>
        <w:jc w:val="center"/>
        <w:rPr>
          <w:sz w:val="26"/>
          <w:szCs w:val="26"/>
        </w:rPr>
      </w:pPr>
      <w:r>
        <w:rPr>
          <w:b/>
          <w:sz w:val="32"/>
          <w:szCs w:val="32"/>
        </w:rPr>
        <w:lastRenderedPageBreak/>
        <w:t>DANH MỤC KÍ HIỆU VÀ CHỮ VIẾT TẮT</w:t>
      </w:r>
    </w:p>
    <w:p w:rsidR="00291721" w:rsidRDefault="00291721" w:rsidP="00291721">
      <w:pPr>
        <w:pStyle w:val="Nidungvnbn"/>
      </w:pPr>
    </w:p>
    <w:p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rsidR="00791EED" w:rsidRPr="003519DE" w:rsidRDefault="00791EED" w:rsidP="00791EED">
      <w:pPr>
        <w:spacing w:before="60" w:after="60" w:line="276" w:lineRule="auto"/>
        <w:ind w:firstLine="720"/>
        <w:jc w:val="both"/>
        <w:rPr>
          <w:i/>
        </w:rPr>
      </w:pPr>
      <w:r w:rsidRPr="003519DE">
        <w:rPr>
          <w:i/>
        </w:rPr>
        <w:t>f         Tần số của dòng điện và điện áp (Hz)</w:t>
      </w:r>
    </w:p>
    <w:p w:rsidR="00791EED" w:rsidRDefault="00791EED" w:rsidP="00791EED">
      <w:pPr>
        <w:spacing w:before="60" w:after="60" w:line="276" w:lineRule="auto"/>
        <w:ind w:firstLine="720"/>
        <w:jc w:val="both"/>
        <w:rPr>
          <w:i/>
        </w:rPr>
      </w:pPr>
      <w:r w:rsidRPr="003519DE">
        <w:rPr>
          <w:i/>
        </w:rPr>
        <w:t>p         Mật độ điện tích khối (C/m3)</w:t>
      </w:r>
    </w:p>
    <w:p w:rsidR="00791EED" w:rsidRPr="006C3A2B" w:rsidRDefault="00791EED" w:rsidP="00791EED">
      <w:pPr>
        <w:spacing w:before="60" w:after="60" w:line="276" w:lineRule="auto"/>
        <w:ind w:firstLine="720"/>
        <w:jc w:val="both"/>
      </w:pPr>
    </w:p>
    <w:p w:rsidR="00791EED" w:rsidRPr="00791EED" w:rsidRDefault="00791EED" w:rsidP="00791EED">
      <w:pPr>
        <w:spacing w:before="60" w:after="60" w:line="276" w:lineRule="auto"/>
        <w:jc w:val="both"/>
        <w:rPr>
          <w:b/>
          <w:sz w:val="28"/>
        </w:rPr>
      </w:pPr>
      <w:r w:rsidRPr="00791EED">
        <w:rPr>
          <w:b/>
          <w:sz w:val="28"/>
        </w:rPr>
        <w:t xml:space="preserve">CÁC CHỮ VIẾT TẮT </w:t>
      </w:r>
    </w:p>
    <w:p w:rsidR="00791EED" w:rsidRPr="006C3A2B" w:rsidRDefault="00791EED" w:rsidP="00791EED">
      <w:pPr>
        <w:spacing w:before="60" w:after="60" w:line="276" w:lineRule="auto"/>
        <w:ind w:firstLine="720"/>
        <w:jc w:val="both"/>
      </w:pPr>
      <w:r w:rsidRPr="006C3A2B">
        <w:t>CSTD    Công suất tác dụng</w:t>
      </w:r>
    </w:p>
    <w:p w:rsidR="00791EED" w:rsidRPr="006C3A2B" w:rsidRDefault="00791EED" w:rsidP="00791EED">
      <w:pPr>
        <w:spacing w:before="60" w:after="60" w:line="276" w:lineRule="auto"/>
        <w:ind w:firstLine="720"/>
        <w:jc w:val="both"/>
      </w:pPr>
      <w:r w:rsidRPr="006C3A2B">
        <w:t>MF        Máy phát điện</w:t>
      </w:r>
    </w:p>
    <w:p w:rsidR="00791EED" w:rsidRPr="006C3A2B" w:rsidRDefault="00791EED" w:rsidP="00791EED">
      <w:pPr>
        <w:tabs>
          <w:tab w:val="left" w:pos="709"/>
          <w:tab w:val="left" w:pos="1560"/>
        </w:tabs>
        <w:spacing w:before="60" w:after="60" w:line="276" w:lineRule="auto"/>
        <w:jc w:val="both"/>
      </w:pPr>
      <w:r>
        <w:tab/>
        <w:t>BER</w:t>
      </w:r>
      <w:r>
        <w:tab/>
        <w:t>Tỷ lệ bít lỗi</w:t>
      </w:r>
    </w:p>
    <w:p w:rsidR="007E6AB9" w:rsidRPr="005D5C20" w:rsidRDefault="007E6AB9" w:rsidP="00291721">
      <w:pPr>
        <w:pStyle w:val="Nidungvnbn"/>
      </w:pPr>
    </w:p>
    <w:p w:rsidR="007E6AB9" w:rsidRDefault="007E6AB9">
      <w:pPr>
        <w:spacing w:after="200" w:line="276" w:lineRule="auto"/>
        <w:rPr>
          <w:sz w:val="26"/>
          <w:szCs w:val="26"/>
        </w:rPr>
      </w:pPr>
      <w:r>
        <w:rPr>
          <w:sz w:val="26"/>
          <w:szCs w:val="26"/>
        </w:rPr>
        <w:br w:type="page"/>
      </w:r>
    </w:p>
    <w:p w:rsidR="007E6AB9" w:rsidRPr="007E6AB9" w:rsidRDefault="007B1A23" w:rsidP="00DC2276">
      <w:pPr>
        <w:pStyle w:val="Chng"/>
        <w:jc w:val="center"/>
      </w:pPr>
      <w:bookmarkStart w:id="4" w:name="_Toc6607907"/>
      <w:r>
        <w:lastRenderedPageBreak/>
        <w:t>DANH MỤC CÁC BẢNG BIỂU, HÌNH VẼ, ĐỒ THỊ</w:t>
      </w:r>
      <w:bookmarkEnd w:id="4"/>
    </w:p>
    <w:p w:rsidR="007E6AB9" w:rsidRPr="00791EED" w:rsidRDefault="00791EED" w:rsidP="006F4777">
      <w:pPr>
        <w:spacing w:after="240"/>
        <w:rPr>
          <w:b/>
          <w:sz w:val="28"/>
        </w:rPr>
      </w:pPr>
      <w:r w:rsidRPr="00791EED">
        <w:rPr>
          <w:b/>
          <w:sz w:val="28"/>
        </w:rPr>
        <w:t>DANH MỤC HÌNH</w:t>
      </w:r>
    </w:p>
    <w:p w:rsidR="00DC1733" w:rsidRDefault="007C3074">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"Caption,1" </w:instrText>
      </w:r>
      <w:r>
        <w:rPr>
          <w:szCs w:val="26"/>
        </w:rPr>
        <w:fldChar w:fldCharType="separate"/>
      </w:r>
      <w:hyperlink w:anchor="_Toc6607937" w:history="1">
        <w:r w:rsidR="00DC1733" w:rsidRPr="001C2BC7">
          <w:rPr>
            <w:rStyle w:val="Hyperlink"/>
            <w:noProof/>
          </w:rPr>
          <w:t>Hình 1.1 Actor</w:t>
        </w:r>
        <w:r w:rsidR="00DC1733">
          <w:rPr>
            <w:noProof/>
            <w:webHidden/>
          </w:rPr>
          <w:tab/>
        </w:r>
        <w:r w:rsidR="00DC1733">
          <w:rPr>
            <w:noProof/>
            <w:webHidden/>
          </w:rPr>
          <w:fldChar w:fldCharType="begin"/>
        </w:r>
        <w:r w:rsidR="00DC1733">
          <w:rPr>
            <w:noProof/>
            <w:webHidden/>
          </w:rPr>
          <w:instrText xml:space="preserve"> PAGEREF _Toc6607937 \h </w:instrText>
        </w:r>
        <w:r w:rsidR="00DC1733">
          <w:rPr>
            <w:noProof/>
            <w:webHidden/>
          </w:rPr>
        </w:r>
        <w:r w:rsidR="00DC1733">
          <w:rPr>
            <w:noProof/>
            <w:webHidden/>
          </w:rPr>
          <w:fldChar w:fldCharType="separate"/>
        </w:r>
        <w:r w:rsidR="00DC1733">
          <w:rPr>
            <w:noProof/>
            <w:webHidden/>
          </w:rPr>
          <w:t>15</w:t>
        </w:r>
        <w:r w:rsidR="00DC1733">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38" w:history="1">
        <w:r w:rsidRPr="001C2BC7">
          <w:rPr>
            <w:rStyle w:val="Hyperlink"/>
            <w:noProof/>
          </w:rPr>
          <w:t>Hình 2.1 UsecaseDiagram - Đăng nhập hệ thống</w:t>
        </w:r>
        <w:r>
          <w:rPr>
            <w:noProof/>
            <w:webHidden/>
          </w:rPr>
          <w:tab/>
        </w:r>
        <w:r>
          <w:rPr>
            <w:noProof/>
            <w:webHidden/>
          </w:rPr>
          <w:fldChar w:fldCharType="begin"/>
        </w:r>
        <w:r>
          <w:rPr>
            <w:noProof/>
            <w:webHidden/>
          </w:rPr>
          <w:instrText xml:space="preserve"> PAGEREF _Toc6607938 \h </w:instrText>
        </w:r>
        <w:r>
          <w:rPr>
            <w:noProof/>
            <w:webHidden/>
          </w:rPr>
        </w:r>
        <w:r>
          <w:rPr>
            <w:noProof/>
            <w:webHidden/>
          </w:rPr>
          <w:fldChar w:fldCharType="separate"/>
        </w:r>
        <w:r>
          <w:rPr>
            <w:noProof/>
            <w:webHidden/>
          </w:rPr>
          <w:t>34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39" w:history="1">
        <w:r w:rsidRPr="001C2BC7">
          <w:rPr>
            <w:rStyle w:val="Hyperlink"/>
            <w:noProof/>
          </w:rPr>
          <w:t>Hình 2.2 UsecaseDiagram - Quản lý danh mục sản phẩm</w:t>
        </w:r>
        <w:r>
          <w:rPr>
            <w:noProof/>
            <w:webHidden/>
          </w:rPr>
          <w:tab/>
        </w:r>
        <w:r>
          <w:rPr>
            <w:noProof/>
            <w:webHidden/>
          </w:rPr>
          <w:fldChar w:fldCharType="begin"/>
        </w:r>
        <w:r>
          <w:rPr>
            <w:noProof/>
            <w:webHidden/>
          </w:rPr>
          <w:instrText xml:space="preserve"> PAGEREF _Toc6607939 \h </w:instrText>
        </w:r>
        <w:r>
          <w:rPr>
            <w:noProof/>
            <w:webHidden/>
          </w:rPr>
        </w:r>
        <w:r>
          <w:rPr>
            <w:noProof/>
            <w:webHidden/>
          </w:rPr>
          <w:fldChar w:fldCharType="separate"/>
        </w:r>
        <w:r>
          <w:rPr>
            <w:noProof/>
            <w:webHidden/>
          </w:rPr>
          <w:t>34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0" w:history="1">
        <w:r w:rsidRPr="001C2BC7">
          <w:rPr>
            <w:rStyle w:val="Hyperlink"/>
            <w:noProof/>
          </w:rPr>
          <w:t>Hình 2.3 UsecaseDiagram - Quản lý đơn hàng</w:t>
        </w:r>
        <w:r>
          <w:rPr>
            <w:noProof/>
            <w:webHidden/>
          </w:rPr>
          <w:tab/>
        </w:r>
        <w:r>
          <w:rPr>
            <w:noProof/>
            <w:webHidden/>
          </w:rPr>
          <w:fldChar w:fldCharType="begin"/>
        </w:r>
        <w:r>
          <w:rPr>
            <w:noProof/>
            <w:webHidden/>
          </w:rPr>
          <w:instrText xml:space="preserve"> PAGEREF _Toc6607940 \h </w:instrText>
        </w:r>
        <w:r>
          <w:rPr>
            <w:noProof/>
            <w:webHidden/>
          </w:rPr>
        </w:r>
        <w:r>
          <w:rPr>
            <w:noProof/>
            <w:webHidden/>
          </w:rPr>
          <w:fldChar w:fldCharType="separate"/>
        </w:r>
        <w:r>
          <w:rPr>
            <w:noProof/>
            <w:webHidden/>
          </w:rPr>
          <w:t>35</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1" w:history="1">
        <w:r w:rsidRPr="001C2BC7">
          <w:rPr>
            <w:rStyle w:val="Hyperlink"/>
            <w:noProof/>
          </w:rPr>
          <w:t>Hình 2.4 UsecaseDiagram - Quản lý nhân viên</w:t>
        </w:r>
        <w:r>
          <w:rPr>
            <w:noProof/>
            <w:webHidden/>
          </w:rPr>
          <w:tab/>
        </w:r>
        <w:r>
          <w:rPr>
            <w:noProof/>
            <w:webHidden/>
          </w:rPr>
          <w:fldChar w:fldCharType="begin"/>
        </w:r>
        <w:r>
          <w:rPr>
            <w:noProof/>
            <w:webHidden/>
          </w:rPr>
          <w:instrText xml:space="preserve"> PAGEREF _Toc6607941 \h </w:instrText>
        </w:r>
        <w:r>
          <w:rPr>
            <w:noProof/>
            <w:webHidden/>
          </w:rPr>
        </w:r>
        <w:r>
          <w:rPr>
            <w:noProof/>
            <w:webHidden/>
          </w:rPr>
          <w:fldChar w:fldCharType="separate"/>
        </w:r>
        <w:r>
          <w:rPr>
            <w:noProof/>
            <w:webHidden/>
          </w:rPr>
          <w:t>35</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2" w:history="1">
        <w:r w:rsidRPr="001C2BC7">
          <w:rPr>
            <w:rStyle w:val="Hyperlink"/>
            <w:noProof/>
          </w:rPr>
          <w:t>Hình 2.5 UsecaseDiagram - Quản lý kho</w:t>
        </w:r>
        <w:r>
          <w:rPr>
            <w:noProof/>
            <w:webHidden/>
          </w:rPr>
          <w:tab/>
        </w:r>
        <w:r>
          <w:rPr>
            <w:noProof/>
            <w:webHidden/>
          </w:rPr>
          <w:fldChar w:fldCharType="begin"/>
        </w:r>
        <w:r>
          <w:rPr>
            <w:noProof/>
            <w:webHidden/>
          </w:rPr>
          <w:instrText xml:space="preserve"> PAGEREF _Toc6607942 \h </w:instrText>
        </w:r>
        <w:r>
          <w:rPr>
            <w:noProof/>
            <w:webHidden/>
          </w:rPr>
        </w:r>
        <w:r>
          <w:rPr>
            <w:noProof/>
            <w:webHidden/>
          </w:rPr>
          <w:fldChar w:fldCharType="separate"/>
        </w:r>
        <w:r>
          <w:rPr>
            <w:noProof/>
            <w:webHidden/>
          </w:rPr>
          <w:t>36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3" w:history="1">
        <w:r w:rsidRPr="001C2BC7">
          <w:rPr>
            <w:rStyle w:val="Hyperlink"/>
            <w:noProof/>
          </w:rPr>
          <w:t>Hình 2.6 UsecaseDiagram - Thống kê doanh số bán hàng</w:t>
        </w:r>
        <w:r>
          <w:rPr>
            <w:noProof/>
            <w:webHidden/>
          </w:rPr>
          <w:tab/>
        </w:r>
        <w:r>
          <w:rPr>
            <w:noProof/>
            <w:webHidden/>
          </w:rPr>
          <w:fldChar w:fldCharType="begin"/>
        </w:r>
        <w:r>
          <w:rPr>
            <w:noProof/>
            <w:webHidden/>
          </w:rPr>
          <w:instrText xml:space="preserve"> PAGEREF _Toc6607943 \h </w:instrText>
        </w:r>
        <w:r>
          <w:rPr>
            <w:noProof/>
            <w:webHidden/>
          </w:rPr>
        </w:r>
        <w:r>
          <w:rPr>
            <w:noProof/>
            <w:webHidden/>
          </w:rPr>
          <w:fldChar w:fldCharType="separate"/>
        </w:r>
        <w:r>
          <w:rPr>
            <w:noProof/>
            <w:webHidden/>
          </w:rPr>
          <w:t>36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4" w:history="1">
        <w:r w:rsidRPr="001C2BC7">
          <w:rPr>
            <w:rStyle w:val="Hyperlink"/>
            <w:noProof/>
          </w:rPr>
          <w:t>Hình 2.7 ActivityDiagram - Đăng nhập hệ thống</w:t>
        </w:r>
        <w:r>
          <w:rPr>
            <w:noProof/>
            <w:webHidden/>
          </w:rPr>
          <w:tab/>
        </w:r>
        <w:r>
          <w:rPr>
            <w:noProof/>
            <w:webHidden/>
          </w:rPr>
          <w:fldChar w:fldCharType="begin"/>
        </w:r>
        <w:r>
          <w:rPr>
            <w:noProof/>
            <w:webHidden/>
          </w:rPr>
          <w:instrText xml:space="preserve"> PAGEREF _Toc6607944 \h </w:instrText>
        </w:r>
        <w:r>
          <w:rPr>
            <w:noProof/>
            <w:webHidden/>
          </w:rPr>
        </w:r>
        <w:r>
          <w:rPr>
            <w:noProof/>
            <w:webHidden/>
          </w:rPr>
          <w:fldChar w:fldCharType="separate"/>
        </w:r>
        <w:r>
          <w:rPr>
            <w:noProof/>
            <w:webHidden/>
          </w:rPr>
          <w:t>37</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5" w:history="1">
        <w:r w:rsidRPr="001C2BC7">
          <w:rPr>
            <w:rStyle w:val="Hyperlink"/>
            <w:noProof/>
          </w:rPr>
          <w:t>Hình 2.8 ActivityDiagram - Quản lý danh mục sản phẩm</w:t>
        </w:r>
        <w:r>
          <w:rPr>
            <w:noProof/>
            <w:webHidden/>
          </w:rPr>
          <w:tab/>
        </w:r>
        <w:r>
          <w:rPr>
            <w:noProof/>
            <w:webHidden/>
          </w:rPr>
          <w:fldChar w:fldCharType="begin"/>
        </w:r>
        <w:r>
          <w:rPr>
            <w:noProof/>
            <w:webHidden/>
          </w:rPr>
          <w:instrText xml:space="preserve"> PAGEREF _Toc6607945 \h </w:instrText>
        </w:r>
        <w:r>
          <w:rPr>
            <w:noProof/>
            <w:webHidden/>
          </w:rPr>
        </w:r>
        <w:r>
          <w:rPr>
            <w:noProof/>
            <w:webHidden/>
          </w:rPr>
          <w:fldChar w:fldCharType="separate"/>
        </w:r>
        <w:r>
          <w:rPr>
            <w:noProof/>
            <w:webHidden/>
          </w:rPr>
          <w:t>37</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6" w:history="1">
        <w:r w:rsidRPr="001C2BC7">
          <w:rPr>
            <w:rStyle w:val="Hyperlink"/>
            <w:noProof/>
          </w:rPr>
          <w:t>Hình 2.9 ActivityDiagram - Quản lý đơn hàng</w:t>
        </w:r>
        <w:r>
          <w:rPr>
            <w:noProof/>
            <w:webHidden/>
          </w:rPr>
          <w:tab/>
        </w:r>
        <w:r>
          <w:rPr>
            <w:noProof/>
            <w:webHidden/>
          </w:rPr>
          <w:fldChar w:fldCharType="begin"/>
        </w:r>
        <w:r>
          <w:rPr>
            <w:noProof/>
            <w:webHidden/>
          </w:rPr>
          <w:instrText xml:space="preserve"> PAGEREF _Toc6607946 \h </w:instrText>
        </w:r>
        <w:r>
          <w:rPr>
            <w:noProof/>
            <w:webHidden/>
          </w:rPr>
        </w:r>
        <w:r>
          <w:rPr>
            <w:noProof/>
            <w:webHidden/>
          </w:rPr>
          <w:fldChar w:fldCharType="separate"/>
        </w:r>
        <w:r>
          <w:rPr>
            <w:noProof/>
            <w:webHidden/>
          </w:rPr>
          <w:t>38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7" w:history="1">
        <w:r w:rsidRPr="001C2BC7">
          <w:rPr>
            <w:rStyle w:val="Hyperlink"/>
            <w:noProof/>
          </w:rPr>
          <w:t>Hình 2.10 ActivityDiagram - Quản lý nhân viên</w:t>
        </w:r>
        <w:r>
          <w:rPr>
            <w:noProof/>
            <w:webHidden/>
          </w:rPr>
          <w:tab/>
        </w:r>
        <w:r>
          <w:rPr>
            <w:noProof/>
            <w:webHidden/>
          </w:rPr>
          <w:fldChar w:fldCharType="begin"/>
        </w:r>
        <w:r>
          <w:rPr>
            <w:noProof/>
            <w:webHidden/>
          </w:rPr>
          <w:instrText xml:space="preserve"> PAGEREF _Toc6607947 \h </w:instrText>
        </w:r>
        <w:r>
          <w:rPr>
            <w:noProof/>
            <w:webHidden/>
          </w:rPr>
        </w:r>
        <w:r>
          <w:rPr>
            <w:noProof/>
            <w:webHidden/>
          </w:rPr>
          <w:fldChar w:fldCharType="separate"/>
        </w:r>
        <w:r>
          <w:rPr>
            <w:noProof/>
            <w:webHidden/>
          </w:rPr>
          <w:t>39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8" w:history="1">
        <w:r w:rsidRPr="001C2BC7">
          <w:rPr>
            <w:rStyle w:val="Hyperlink"/>
            <w:noProof/>
          </w:rPr>
          <w:t>Hình 2.11 ActivityDiagram - Quản lý kho</w:t>
        </w:r>
        <w:r>
          <w:rPr>
            <w:noProof/>
            <w:webHidden/>
          </w:rPr>
          <w:tab/>
        </w:r>
        <w:r>
          <w:rPr>
            <w:noProof/>
            <w:webHidden/>
          </w:rPr>
          <w:fldChar w:fldCharType="begin"/>
        </w:r>
        <w:r>
          <w:rPr>
            <w:noProof/>
            <w:webHidden/>
          </w:rPr>
          <w:instrText xml:space="preserve"> PAGEREF _Toc6607948 \h </w:instrText>
        </w:r>
        <w:r>
          <w:rPr>
            <w:noProof/>
            <w:webHidden/>
          </w:rPr>
        </w:r>
        <w:r>
          <w:rPr>
            <w:noProof/>
            <w:webHidden/>
          </w:rPr>
          <w:fldChar w:fldCharType="separate"/>
        </w:r>
        <w:r>
          <w:rPr>
            <w:noProof/>
            <w:webHidden/>
          </w:rPr>
          <w:t>39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49" w:history="1">
        <w:r w:rsidRPr="001C2BC7">
          <w:rPr>
            <w:rStyle w:val="Hyperlink"/>
            <w:noProof/>
          </w:rPr>
          <w:t>Hình 2.12 ActivityDiagram - Thống kê doanh số bán hàng</w:t>
        </w:r>
        <w:r>
          <w:rPr>
            <w:noProof/>
            <w:webHidden/>
          </w:rPr>
          <w:tab/>
        </w:r>
        <w:r>
          <w:rPr>
            <w:noProof/>
            <w:webHidden/>
          </w:rPr>
          <w:fldChar w:fldCharType="begin"/>
        </w:r>
        <w:r>
          <w:rPr>
            <w:noProof/>
            <w:webHidden/>
          </w:rPr>
          <w:instrText xml:space="preserve"> PAGEREF _Toc6607949 \h </w:instrText>
        </w:r>
        <w:r>
          <w:rPr>
            <w:noProof/>
            <w:webHidden/>
          </w:rPr>
        </w:r>
        <w:r>
          <w:rPr>
            <w:noProof/>
            <w:webHidden/>
          </w:rPr>
          <w:fldChar w:fldCharType="separate"/>
        </w:r>
        <w:r>
          <w:rPr>
            <w:noProof/>
            <w:webHidden/>
          </w:rPr>
          <w:t>40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0" w:history="1">
        <w:r w:rsidRPr="001C2BC7">
          <w:rPr>
            <w:rStyle w:val="Hyperlink"/>
            <w:noProof/>
          </w:rPr>
          <w:t>Hình 2.13 SequenceDiagram - Đăng nhập hệ thống</w:t>
        </w:r>
        <w:r>
          <w:rPr>
            <w:noProof/>
            <w:webHidden/>
          </w:rPr>
          <w:tab/>
        </w:r>
        <w:r>
          <w:rPr>
            <w:noProof/>
            <w:webHidden/>
          </w:rPr>
          <w:fldChar w:fldCharType="begin"/>
        </w:r>
        <w:r>
          <w:rPr>
            <w:noProof/>
            <w:webHidden/>
          </w:rPr>
          <w:instrText xml:space="preserve"> PAGEREF _Toc6607950 \h </w:instrText>
        </w:r>
        <w:r>
          <w:rPr>
            <w:noProof/>
            <w:webHidden/>
          </w:rPr>
        </w:r>
        <w:r>
          <w:rPr>
            <w:noProof/>
            <w:webHidden/>
          </w:rPr>
          <w:fldChar w:fldCharType="separate"/>
        </w:r>
        <w:r>
          <w:rPr>
            <w:noProof/>
            <w:webHidden/>
          </w:rPr>
          <w:t>40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1" w:history="1">
        <w:r w:rsidRPr="001C2BC7">
          <w:rPr>
            <w:rStyle w:val="Hyperlink"/>
            <w:noProof/>
          </w:rPr>
          <w:t>Hình 2.14 SequenceDiagram - Quản lý danh mục sản phẩm</w:t>
        </w:r>
        <w:r>
          <w:rPr>
            <w:noProof/>
            <w:webHidden/>
          </w:rPr>
          <w:tab/>
        </w:r>
        <w:r>
          <w:rPr>
            <w:noProof/>
            <w:webHidden/>
          </w:rPr>
          <w:fldChar w:fldCharType="begin"/>
        </w:r>
        <w:r>
          <w:rPr>
            <w:noProof/>
            <w:webHidden/>
          </w:rPr>
          <w:instrText xml:space="preserve"> PAGEREF _Toc6607951 \h </w:instrText>
        </w:r>
        <w:r>
          <w:rPr>
            <w:noProof/>
            <w:webHidden/>
          </w:rPr>
        </w:r>
        <w:r>
          <w:rPr>
            <w:noProof/>
            <w:webHidden/>
          </w:rPr>
          <w:fldChar w:fldCharType="separate"/>
        </w:r>
        <w:r>
          <w:rPr>
            <w:noProof/>
            <w:webHidden/>
          </w:rPr>
          <w:t>41</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2" w:history="1">
        <w:r w:rsidRPr="001C2BC7">
          <w:rPr>
            <w:rStyle w:val="Hyperlink"/>
            <w:noProof/>
          </w:rPr>
          <w:t>Hình 2.15 SequenceDiagram - Quản lý đơn hàng</w:t>
        </w:r>
        <w:r>
          <w:rPr>
            <w:noProof/>
            <w:webHidden/>
          </w:rPr>
          <w:tab/>
        </w:r>
        <w:r>
          <w:rPr>
            <w:noProof/>
            <w:webHidden/>
          </w:rPr>
          <w:fldChar w:fldCharType="begin"/>
        </w:r>
        <w:r>
          <w:rPr>
            <w:noProof/>
            <w:webHidden/>
          </w:rPr>
          <w:instrText xml:space="preserve"> PAGEREF _Toc6607952 \h </w:instrText>
        </w:r>
        <w:r>
          <w:rPr>
            <w:noProof/>
            <w:webHidden/>
          </w:rPr>
        </w:r>
        <w:r>
          <w:rPr>
            <w:noProof/>
            <w:webHidden/>
          </w:rPr>
          <w:fldChar w:fldCharType="separate"/>
        </w:r>
        <w:r>
          <w:rPr>
            <w:noProof/>
            <w:webHidden/>
          </w:rPr>
          <w:t>42</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3" w:history="1">
        <w:r w:rsidRPr="001C2BC7">
          <w:rPr>
            <w:rStyle w:val="Hyperlink"/>
            <w:noProof/>
          </w:rPr>
          <w:t>Hình 2.19 SequenceDiagram - Thống kê doanh số bán hàng</w:t>
        </w:r>
        <w:r>
          <w:rPr>
            <w:noProof/>
            <w:webHidden/>
          </w:rPr>
          <w:tab/>
        </w:r>
        <w:r>
          <w:rPr>
            <w:noProof/>
            <w:webHidden/>
          </w:rPr>
          <w:fldChar w:fldCharType="begin"/>
        </w:r>
        <w:r>
          <w:rPr>
            <w:noProof/>
            <w:webHidden/>
          </w:rPr>
          <w:instrText xml:space="preserve"> PAGEREF _Toc6607953 \h </w:instrText>
        </w:r>
        <w:r>
          <w:rPr>
            <w:noProof/>
            <w:webHidden/>
          </w:rPr>
        </w:r>
        <w:r>
          <w:rPr>
            <w:noProof/>
            <w:webHidden/>
          </w:rPr>
          <w:fldChar w:fldCharType="separate"/>
        </w:r>
        <w:r>
          <w:rPr>
            <w:noProof/>
            <w:webHidden/>
          </w:rPr>
          <w:t>42</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4" w:history="1">
        <w:r w:rsidRPr="001C2BC7">
          <w:rPr>
            <w:rStyle w:val="Hyperlink"/>
            <w:noProof/>
          </w:rPr>
          <w:t>Hình 2.16 SequenceDiagram – Quản lý nhân viên</w:t>
        </w:r>
        <w:r>
          <w:rPr>
            <w:noProof/>
            <w:webHidden/>
          </w:rPr>
          <w:tab/>
        </w:r>
        <w:r>
          <w:rPr>
            <w:noProof/>
            <w:webHidden/>
          </w:rPr>
          <w:fldChar w:fldCharType="begin"/>
        </w:r>
        <w:r>
          <w:rPr>
            <w:noProof/>
            <w:webHidden/>
          </w:rPr>
          <w:instrText xml:space="preserve"> PAGEREF _Toc6607954 \h </w:instrText>
        </w:r>
        <w:r>
          <w:rPr>
            <w:noProof/>
            <w:webHidden/>
          </w:rPr>
        </w:r>
        <w:r>
          <w:rPr>
            <w:noProof/>
            <w:webHidden/>
          </w:rPr>
          <w:fldChar w:fldCharType="separate"/>
        </w:r>
        <w:r>
          <w:rPr>
            <w:noProof/>
            <w:webHidden/>
          </w:rPr>
          <w:t>43</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5" w:history="1">
        <w:r w:rsidRPr="001C2BC7">
          <w:rPr>
            <w:rStyle w:val="Hyperlink"/>
            <w:noProof/>
          </w:rPr>
          <w:t>Hình 2.17 SequenceDiagram – Quản lý kho (nhập kho)</w:t>
        </w:r>
        <w:r>
          <w:rPr>
            <w:noProof/>
            <w:webHidden/>
          </w:rPr>
          <w:tab/>
        </w:r>
        <w:r>
          <w:rPr>
            <w:noProof/>
            <w:webHidden/>
          </w:rPr>
          <w:fldChar w:fldCharType="begin"/>
        </w:r>
        <w:r>
          <w:rPr>
            <w:noProof/>
            <w:webHidden/>
          </w:rPr>
          <w:instrText xml:space="preserve"> PAGEREF _Toc6607955 \h </w:instrText>
        </w:r>
        <w:r>
          <w:rPr>
            <w:noProof/>
            <w:webHidden/>
          </w:rPr>
        </w:r>
        <w:r>
          <w:rPr>
            <w:noProof/>
            <w:webHidden/>
          </w:rPr>
          <w:fldChar w:fldCharType="separate"/>
        </w:r>
        <w:r>
          <w:rPr>
            <w:noProof/>
            <w:webHidden/>
          </w:rPr>
          <w:t>44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6" w:history="1">
        <w:r w:rsidRPr="001C2BC7">
          <w:rPr>
            <w:rStyle w:val="Hyperlink"/>
            <w:noProof/>
          </w:rPr>
          <w:t>Hình 2.18 SequenceDiagram – Quản lý kho (xuất kho)</w:t>
        </w:r>
        <w:r>
          <w:rPr>
            <w:noProof/>
            <w:webHidden/>
          </w:rPr>
          <w:tab/>
        </w:r>
        <w:r>
          <w:rPr>
            <w:noProof/>
            <w:webHidden/>
          </w:rPr>
          <w:fldChar w:fldCharType="begin"/>
        </w:r>
        <w:r>
          <w:rPr>
            <w:noProof/>
            <w:webHidden/>
          </w:rPr>
          <w:instrText xml:space="preserve"> PAGEREF _Toc6607956 \h </w:instrText>
        </w:r>
        <w:r>
          <w:rPr>
            <w:noProof/>
            <w:webHidden/>
          </w:rPr>
        </w:r>
        <w:r>
          <w:rPr>
            <w:noProof/>
            <w:webHidden/>
          </w:rPr>
          <w:fldChar w:fldCharType="separate"/>
        </w:r>
        <w:r>
          <w:rPr>
            <w:noProof/>
            <w:webHidden/>
          </w:rPr>
          <w:t>44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7" w:history="1">
        <w:r w:rsidRPr="001C2BC7">
          <w:rPr>
            <w:rStyle w:val="Hyperlink"/>
            <w:noProof/>
          </w:rPr>
          <w:t>Hình 2.19 ClassDiagram – Quản lý hệ thống</w:t>
        </w:r>
        <w:r>
          <w:rPr>
            <w:noProof/>
            <w:webHidden/>
          </w:rPr>
          <w:tab/>
        </w:r>
        <w:r>
          <w:rPr>
            <w:noProof/>
            <w:webHidden/>
          </w:rPr>
          <w:fldChar w:fldCharType="begin"/>
        </w:r>
        <w:r>
          <w:rPr>
            <w:noProof/>
            <w:webHidden/>
          </w:rPr>
          <w:instrText xml:space="preserve"> PAGEREF _Toc6607957 \h </w:instrText>
        </w:r>
        <w:r>
          <w:rPr>
            <w:noProof/>
            <w:webHidden/>
          </w:rPr>
        </w:r>
        <w:r>
          <w:rPr>
            <w:noProof/>
            <w:webHidden/>
          </w:rPr>
          <w:fldChar w:fldCharType="separate"/>
        </w:r>
        <w:r>
          <w:rPr>
            <w:noProof/>
            <w:webHidden/>
          </w:rPr>
          <w:t>45</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8" w:history="1">
        <w:r w:rsidRPr="001C2BC7">
          <w:rPr>
            <w:rStyle w:val="Hyperlink"/>
            <w:noProof/>
          </w:rPr>
          <w:t>Hình 3.1 Mô hình ERD</w:t>
        </w:r>
        <w:r>
          <w:rPr>
            <w:noProof/>
            <w:webHidden/>
          </w:rPr>
          <w:tab/>
        </w:r>
        <w:r>
          <w:rPr>
            <w:noProof/>
            <w:webHidden/>
          </w:rPr>
          <w:fldChar w:fldCharType="begin"/>
        </w:r>
        <w:r>
          <w:rPr>
            <w:noProof/>
            <w:webHidden/>
          </w:rPr>
          <w:instrText xml:space="preserve"> PAGEREF _Toc6607958 \h </w:instrText>
        </w:r>
        <w:r>
          <w:rPr>
            <w:noProof/>
            <w:webHidden/>
          </w:rPr>
        </w:r>
        <w:r>
          <w:rPr>
            <w:noProof/>
            <w:webHidden/>
          </w:rPr>
          <w:fldChar w:fldCharType="separate"/>
        </w:r>
        <w:r>
          <w:rPr>
            <w:noProof/>
            <w:webHidden/>
          </w:rPr>
          <w:t>46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59" w:history="1">
        <w:r w:rsidRPr="001C2BC7">
          <w:rPr>
            <w:rStyle w:val="Hyperlink"/>
            <w:noProof/>
          </w:rPr>
          <w:t>Hình 3.2 Giao diện đăng nhập (1)</w:t>
        </w:r>
        <w:r>
          <w:rPr>
            <w:noProof/>
            <w:webHidden/>
          </w:rPr>
          <w:tab/>
        </w:r>
        <w:r>
          <w:rPr>
            <w:noProof/>
            <w:webHidden/>
          </w:rPr>
          <w:fldChar w:fldCharType="begin"/>
        </w:r>
        <w:r>
          <w:rPr>
            <w:noProof/>
            <w:webHidden/>
          </w:rPr>
          <w:instrText xml:space="preserve"> PAGEREF _Toc6607959 \h </w:instrText>
        </w:r>
        <w:r>
          <w:rPr>
            <w:noProof/>
            <w:webHidden/>
          </w:rPr>
        </w:r>
        <w:r>
          <w:rPr>
            <w:noProof/>
            <w:webHidden/>
          </w:rPr>
          <w:fldChar w:fldCharType="separate"/>
        </w:r>
        <w:r>
          <w:rPr>
            <w:noProof/>
            <w:webHidden/>
          </w:rPr>
          <w:t>48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0" w:history="1">
        <w:r w:rsidRPr="001C2BC7">
          <w:rPr>
            <w:rStyle w:val="Hyperlink"/>
            <w:noProof/>
          </w:rPr>
          <w:t>Hình 3.3 Giao diện đăng nhập (2)</w:t>
        </w:r>
        <w:r>
          <w:rPr>
            <w:noProof/>
            <w:webHidden/>
          </w:rPr>
          <w:tab/>
        </w:r>
        <w:r>
          <w:rPr>
            <w:noProof/>
            <w:webHidden/>
          </w:rPr>
          <w:fldChar w:fldCharType="begin"/>
        </w:r>
        <w:r>
          <w:rPr>
            <w:noProof/>
            <w:webHidden/>
          </w:rPr>
          <w:instrText xml:space="preserve"> PAGEREF _Toc6607960 \h </w:instrText>
        </w:r>
        <w:r>
          <w:rPr>
            <w:noProof/>
            <w:webHidden/>
          </w:rPr>
        </w:r>
        <w:r>
          <w:rPr>
            <w:noProof/>
            <w:webHidden/>
          </w:rPr>
          <w:fldChar w:fldCharType="separate"/>
        </w:r>
        <w:r>
          <w:rPr>
            <w:noProof/>
            <w:webHidden/>
          </w:rPr>
          <w:t>48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1" w:history="1">
        <w:r w:rsidRPr="001C2BC7">
          <w:rPr>
            <w:rStyle w:val="Hyperlink"/>
            <w:noProof/>
          </w:rPr>
          <w:t>Hình 3.4 Giao diện đăng nhập (3)</w:t>
        </w:r>
        <w:r>
          <w:rPr>
            <w:noProof/>
            <w:webHidden/>
          </w:rPr>
          <w:tab/>
        </w:r>
        <w:r>
          <w:rPr>
            <w:noProof/>
            <w:webHidden/>
          </w:rPr>
          <w:fldChar w:fldCharType="begin"/>
        </w:r>
        <w:r>
          <w:rPr>
            <w:noProof/>
            <w:webHidden/>
          </w:rPr>
          <w:instrText xml:space="preserve"> PAGEREF _Toc6607961 \h </w:instrText>
        </w:r>
        <w:r>
          <w:rPr>
            <w:noProof/>
            <w:webHidden/>
          </w:rPr>
        </w:r>
        <w:r>
          <w:rPr>
            <w:noProof/>
            <w:webHidden/>
          </w:rPr>
          <w:fldChar w:fldCharType="separate"/>
        </w:r>
        <w:r>
          <w:rPr>
            <w:noProof/>
            <w:webHidden/>
          </w:rPr>
          <w:t>49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2" w:history="1">
        <w:r w:rsidRPr="001C2BC7">
          <w:rPr>
            <w:rStyle w:val="Hyperlink"/>
            <w:noProof/>
          </w:rPr>
          <w:t>Hình 3.4 Giao diện chính</w:t>
        </w:r>
        <w:r>
          <w:rPr>
            <w:noProof/>
            <w:webHidden/>
          </w:rPr>
          <w:tab/>
        </w:r>
        <w:r>
          <w:rPr>
            <w:noProof/>
            <w:webHidden/>
          </w:rPr>
          <w:fldChar w:fldCharType="begin"/>
        </w:r>
        <w:r>
          <w:rPr>
            <w:noProof/>
            <w:webHidden/>
          </w:rPr>
          <w:instrText xml:space="preserve"> PAGEREF _Toc6607962 \h </w:instrText>
        </w:r>
        <w:r>
          <w:rPr>
            <w:noProof/>
            <w:webHidden/>
          </w:rPr>
        </w:r>
        <w:r>
          <w:rPr>
            <w:noProof/>
            <w:webHidden/>
          </w:rPr>
          <w:fldChar w:fldCharType="separate"/>
        </w:r>
        <w:r>
          <w:rPr>
            <w:noProof/>
            <w:webHidden/>
          </w:rPr>
          <w:t>49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3" w:history="1">
        <w:r w:rsidRPr="001C2BC7">
          <w:rPr>
            <w:rStyle w:val="Hyperlink"/>
            <w:noProof/>
          </w:rPr>
          <w:t>Hình 3.5 Giao diện quản lý nhân viên (1)</w:t>
        </w:r>
        <w:r>
          <w:rPr>
            <w:noProof/>
            <w:webHidden/>
          </w:rPr>
          <w:tab/>
        </w:r>
        <w:r>
          <w:rPr>
            <w:noProof/>
            <w:webHidden/>
          </w:rPr>
          <w:fldChar w:fldCharType="begin"/>
        </w:r>
        <w:r>
          <w:rPr>
            <w:noProof/>
            <w:webHidden/>
          </w:rPr>
          <w:instrText xml:space="preserve"> PAGEREF _Toc6607963 \h </w:instrText>
        </w:r>
        <w:r>
          <w:rPr>
            <w:noProof/>
            <w:webHidden/>
          </w:rPr>
        </w:r>
        <w:r>
          <w:rPr>
            <w:noProof/>
            <w:webHidden/>
          </w:rPr>
          <w:fldChar w:fldCharType="separate"/>
        </w:r>
        <w:r>
          <w:rPr>
            <w:noProof/>
            <w:webHidden/>
          </w:rPr>
          <w:t>50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4" w:history="1">
        <w:r w:rsidRPr="001C2BC7">
          <w:rPr>
            <w:rStyle w:val="Hyperlink"/>
            <w:noProof/>
          </w:rPr>
          <w:t>Hình 3.6 Giao diện quản lý nhân viên (2)</w:t>
        </w:r>
        <w:r>
          <w:rPr>
            <w:noProof/>
            <w:webHidden/>
          </w:rPr>
          <w:tab/>
        </w:r>
        <w:r>
          <w:rPr>
            <w:noProof/>
            <w:webHidden/>
          </w:rPr>
          <w:fldChar w:fldCharType="begin"/>
        </w:r>
        <w:r>
          <w:rPr>
            <w:noProof/>
            <w:webHidden/>
          </w:rPr>
          <w:instrText xml:space="preserve"> PAGEREF _Toc6607964 \h </w:instrText>
        </w:r>
        <w:r>
          <w:rPr>
            <w:noProof/>
            <w:webHidden/>
          </w:rPr>
        </w:r>
        <w:r>
          <w:rPr>
            <w:noProof/>
            <w:webHidden/>
          </w:rPr>
          <w:fldChar w:fldCharType="separate"/>
        </w:r>
        <w:r>
          <w:rPr>
            <w:noProof/>
            <w:webHidden/>
          </w:rPr>
          <w:t>50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5" w:history="1">
        <w:r w:rsidRPr="001C2BC7">
          <w:rPr>
            <w:rStyle w:val="Hyperlink"/>
            <w:noProof/>
          </w:rPr>
          <w:t>Hình 3.7 Giao diện quản lý bán hàng (1)</w:t>
        </w:r>
        <w:r>
          <w:rPr>
            <w:noProof/>
            <w:webHidden/>
          </w:rPr>
          <w:tab/>
        </w:r>
        <w:r>
          <w:rPr>
            <w:noProof/>
            <w:webHidden/>
          </w:rPr>
          <w:fldChar w:fldCharType="begin"/>
        </w:r>
        <w:r>
          <w:rPr>
            <w:noProof/>
            <w:webHidden/>
          </w:rPr>
          <w:instrText xml:space="preserve"> PAGEREF _Toc6607965 \h </w:instrText>
        </w:r>
        <w:r>
          <w:rPr>
            <w:noProof/>
            <w:webHidden/>
          </w:rPr>
        </w:r>
        <w:r>
          <w:rPr>
            <w:noProof/>
            <w:webHidden/>
          </w:rPr>
          <w:fldChar w:fldCharType="separate"/>
        </w:r>
        <w:r>
          <w:rPr>
            <w:noProof/>
            <w:webHidden/>
          </w:rPr>
          <w:t>51</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6" w:history="1">
        <w:r w:rsidRPr="001C2BC7">
          <w:rPr>
            <w:rStyle w:val="Hyperlink"/>
            <w:noProof/>
          </w:rPr>
          <w:t>Hình 3.8 Giao diện quản lý bán hàng (2)</w:t>
        </w:r>
        <w:r>
          <w:rPr>
            <w:noProof/>
            <w:webHidden/>
          </w:rPr>
          <w:tab/>
        </w:r>
        <w:r>
          <w:rPr>
            <w:noProof/>
            <w:webHidden/>
          </w:rPr>
          <w:fldChar w:fldCharType="begin"/>
        </w:r>
        <w:r>
          <w:rPr>
            <w:noProof/>
            <w:webHidden/>
          </w:rPr>
          <w:instrText xml:space="preserve"> PAGEREF _Toc6607966 \h </w:instrText>
        </w:r>
        <w:r>
          <w:rPr>
            <w:noProof/>
            <w:webHidden/>
          </w:rPr>
        </w:r>
        <w:r>
          <w:rPr>
            <w:noProof/>
            <w:webHidden/>
          </w:rPr>
          <w:fldChar w:fldCharType="separate"/>
        </w:r>
        <w:r>
          <w:rPr>
            <w:noProof/>
            <w:webHidden/>
          </w:rPr>
          <w:t>52</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7" w:history="1">
        <w:r w:rsidRPr="001C2BC7">
          <w:rPr>
            <w:rStyle w:val="Hyperlink"/>
            <w:noProof/>
          </w:rPr>
          <w:t>Hình 3.9 Giao diện quản lý khách hàng và sự kiện</w:t>
        </w:r>
        <w:r>
          <w:rPr>
            <w:noProof/>
            <w:webHidden/>
          </w:rPr>
          <w:tab/>
        </w:r>
        <w:r>
          <w:rPr>
            <w:noProof/>
            <w:webHidden/>
          </w:rPr>
          <w:fldChar w:fldCharType="begin"/>
        </w:r>
        <w:r>
          <w:rPr>
            <w:noProof/>
            <w:webHidden/>
          </w:rPr>
          <w:instrText xml:space="preserve"> PAGEREF _Toc6607967 \h </w:instrText>
        </w:r>
        <w:r>
          <w:rPr>
            <w:noProof/>
            <w:webHidden/>
          </w:rPr>
        </w:r>
        <w:r>
          <w:rPr>
            <w:noProof/>
            <w:webHidden/>
          </w:rPr>
          <w:fldChar w:fldCharType="separate"/>
        </w:r>
        <w:r>
          <w:rPr>
            <w:noProof/>
            <w:webHidden/>
          </w:rPr>
          <w:t>53</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8" w:history="1">
        <w:r w:rsidRPr="001C2BC7">
          <w:rPr>
            <w:rStyle w:val="Hyperlink"/>
            <w:noProof/>
          </w:rPr>
          <w:t>Hình 3.10 Giao diện quản lý kho (1)</w:t>
        </w:r>
        <w:r>
          <w:rPr>
            <w:noProof/>
            <w:webHidden/>
          </w:rPr>
          <w:tab/>
        </w:r>
        <w:r>
          <w:rPr>
            <w:noProof/>
            <w:webHidden/>
          </w:rPr>
          <w:fldChar w:fldCharType="begin"/>
        </w:r>
        <w:r>
          <w:rPr>
            <w:noProof/>
            <w:webHidden/>
          </w:rPr>
          <w:instrText xml:space="preserve"> PAGEREF _Toc6607968 \h </w:instrText>
        </w:r>
        <w:r>
          <w:rPr>
            <w:noProof/>
            <w:webHidden/>
          </w:rPr>
        </w:r>
        <w:r>
          <w:rPr>
            <w:noProof/>
            <w:webHidden/>
          </w:rPr>
          <w:fldChar w:fldCharType="separate"/>
        </w:r>
        <w:r>
          <w:rPr>
            <w:noProof/>
            <w:webHidden/>
          </w:rPr>
          <w:t>53</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69" w:history="1">
        <w:r w:rsidRPr="001C2BC7">
          <w:rPr>
            <w:rStyle w:val="Hyperlink"/>
            <w:noProof/>
          </w:rPr>
          <w:t>Hình 3.11 Giao diện quản lý kho (2)</w:t>
        </w:r>
        <w:r>
          <w:rPr>
            <w:noProof/>
            <w:webHidden/>
          </w:rPr>
          <w:tab/>
        </w:r>
        <w:r>
          <w:rPr>
            <w:noProof/>
            <w:webHidden/>
          </w:rPr>
          <w:fldChar w:fldCharType="begin"/>
        </w:r>
        <w:r>
          <w:rPr>
            <w:noProof/>
            <w:webHidden/>
          </w:rPr>
          <w:instrText xml:space="preserve"> PAGEREF _Toc6607969 \h </w:instrText>
        </w:r>
        <w:r>
          <w:rPr>
            <w:noProof/>
            <w:webHidden/>
          </w:rPr>
        </w:r>
        <w:r>
          <w:rPr>
            <w:noProof/>
            <w:webHidden/>
          </w:rPr>
          <w:fldChar w:fldCharType="separate"/>
        </w:r>
        <w:r>
          <w:rPr>
            <w:noProof/>
            <w:webHidden/>
          </w:rPr>
          <w:t>54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0" w:history="1">
        <w:r w:rsidRPr="001C2BC7">
          <w:rPr>
            <w:rStyle w:val="Hyperlink"/>
            <w:noProof/>
          </w:rPr>
          <w:t>Hình 3.12 Giao diện quản lý kho (3)</w:t>
        </w:r>
        <w:r>
          <w:rPr>
            <w:noProof/>
            <w:webHidden/>
          </w:rPr>
          <w:tab/>
        </w:r>
        <w:r>
          <w:rPr>
            <w:noProof/>
            <w:webHidden/>
          </w:rPr>
          <w:fldChar w:fldCharType="begin"/>
        </w:r>
        <w:r>
          <w:rPr>
            <w:noProof/>
            <w:webHidden/>
          </w:rPr>
          <w:instrText xml:space="preserve"> PAGEREF _Toc6607970 \h </w:instrText>
        </w:r>
        <w:r>
          <w:rPr>
            <w:noProof/>
            <w:webHidden/>
          </w:rPr>
        </w:r>
        <w:r>
          <w:rPr>
            <w:noProof/>
            <w:webHidden/>
          </w:rPr>
          <w:fldChar w:fldCharType="separate"/>
        </w:r>
        <w:r>
          <w:rPr>
            <w:noProof/>
            <w:webHidden/>
          </w:rPr>
          <w:t>54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1" w:history="1">
        <w:r w:rsidRPr="001C2BC7">
          <w:rPr>
            <w:rStyle w:val="Hyperlink"/>
            <w:noProof/>
          </w:rPr>
          <w:t>Hình 3.13 Giao diện quản lý sản phẩm</w:t>
        </w:r>
        <w:r>
          <w:rPr>
            <w:noProof/>
            <w:webHidden/>
          </w:rPr>
          <w:tab/>
        </w:r>
        <w:r>
          <w:rPr>
            <w:noProof/>
            <w:webHidden/>
          </w:rPr>
          <w:fldChar w:fldCharType="begin"/>
        </w:r>
        <w:r>
          <w:rPr>
            <w:noProof/>
            <w:webHidden/>
          </w:rPr>
          <w:instrText xml:space="preserve"> PAGEREF _Toc6607971 \h </w:instrText>
        </w:r>
        <w:r>
          <w:rPr>
            <w:noProof/>
            <w:webHidden/>
          </w:rPr>
        </w:r>
        <w:r>
          <w:rPr>
            <w:noProof/>
            <w:webHidden/>
          </w:rPr>
          <w:fldChar w:fldCharType="separate"/>
        </w:r>
        <w:r>
          <w:rPr>
            <w:noProof/>
            <w:webHidden/>
          </w:rPr>
          <w:t>55</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2" w:history="1">
        <w:r w:rsidRPr="001C2BC7">
          <w:rPr>
            <w:rStyle w:val="Hyperlink"/>
            <w:noProof/>
          </w:rPr>
          <w:t>Hình 3.13 Giao diện thống kê (1)</w:t>
        </w:r>
        <w:r>
          <w:rPr>
            <w:noProof/>
            <w:webHidden/>
          </w:rPr>
          <w:tab/>
        </w:r>
        <w:r>
          <w:rPr>
            <w:noProof/>
            <w:webHidden/>
          </w:rPr>
          <w:fldChar w:fldCharType="begin"/>
        </w:r>
        <w:r>
          <w:rPr>
            <w:noProof/>
            <w:webHidden/>
          </w:rPr>
          <w:instrText xml:space="preserve"> PAGEREF _Toc6607972 \h </w:instrText>
        </w:r>
        <w:r>
          <w:rPr>
            <w:noProof/>
            <w:webHidden/>
          </w:rPr>
        </w:r>
        <w:r>
          <w:rPr>
            <w:noProof/>
            <w:webHidden/>
          </w:rPr>
          <w:fldChar w:fldCharType="separate"/>
        </w:r>
        <w:r>
          <w:rPr>
            <w:noProof/>
            <w:webHidden/>
          </w:rPr>
          <w:t>56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3" w:history="1">
        <w:r w:rsidRPr="001C2BC7">
          <w:rPr>
            <w:rStyle w:val="Hyperlink"/>
            <w:noProof/>
          </w:rPr>
          <w:t>Hình 3.14 Giao diện thống kê (2)</w:t>
        </w:r>
        <w:r>
          <w:rPr>
            <w:noProof/>
            <w:webHidden/>
          </w:rPr>
          <w:tab/>
        </w:r>
        <w:r>
          <w:rPr>
            <w:noProof/>
            <w:webHidden/>
          </w:rPr>
          <w:fldChar w:fldCharType="begin"/>
        </w:r>
        <w:r>
          <w:rPr>
            <w:noProof/>
            <w:webHidden/>
          </w:rPr>
          <w:instrText xml:space="preserve"> PAGEREF _Toc6607973 \h </w:instrText>
        </w:r>
        <w:r>
          <w:rPr>
            <w:noProof/>
            <w:webHidden/>
          </w:rPr>
        </w:r>
        <w:r>
          <w:rPr>
            <w:noProof/>
            <w:webHidden/>
          </w:rPr>
          <w:fldChar w:fldCharType="separate"/>
        </w:r>
        <w:r>
          <w:rPr>
            <w:noProof/>
            <w:webHidden/>
          </w:rPr>
          <w:t>56</w:t>
        </w:r>
        <w:r>
          <w:rPr>
            <w:noProof/>
            <w:webHidden/>
          </w:rPr>
          <w:fldChar w:fldCharType="end"/>
        </w:r>
      </w:hyperlink>
    </w:p>
    <w:p w:rsidR="00867C2D" w:rsidRPr="005D5C20" w:rsidRDefault="007C3074" w:rsidP="007E6AB9">
      <w:pPr>
        <w:tabs>
          <w:tab w:val="center" w:pos="6379"/>
        </w:tabs>
        <w:spacing w:after="200" w:line="360" w:lineRule="auto"/>
        <w:rPr>
          <w:sz w:val="26"/>
          <w:szCs w:val="26"/>
        </w:rPr>
      </w:pPr>
      <w:r>
        <w:rPr>
          <w:sz w:val="26"/>
          <w:szCs w:val="26"/>
        </w:rPr>
        <w:fldChar w:fldCharType="end"/>
      </w:r>
    </w:p>
    <w:p w:rsidR="00DC1733" w:rsidRDefault="00791EED" w:rsidP="006F4777">
      <w:pPr>
        <w:spacing w:after="240"/>
        <w:rPr>
          <w:noProof/>
        </w:rPr>
      </w:pPr>
      <w:r w:rsidRPr="00791EED">
        <w:rPr>
          <w:b/>
          <w:sz w:val="28"/>
        </w:rPr>
        <w:t>DANH MỤC BẢNG</w:t>
      </w:r>
      <w:r w:rsidR="00D86C1B">
        <w:rPr>
          <w:szCs w:val="26"/>
        </w:rPr>
        <w:fldChar w:fldCharType="begin"/>
      </w:r>
      <w:r w:rsidR="00D86C1B">
        <w:rPr>
          <w:szCs w:val="26"/>
        </w:rPr>
        <w:instrText xml:space="preserve"> TOC \h \z \t "Bảng biểu - nội dung,1" </w:instrText>
      </w:r>
      <w:r w:rsidR="00D86C1B">
        <w:rPr>
          <w:szCs w:val="26"/>
        </w:rPr>
        <w:fldChar w:fldCharType="separate"/>
      </w:r>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4" w:history="1">
        <w:r w:rsidRPr="007C49EB">
          <w:rPr>
            <w:rStyle w:val="Hyperlink"/>
            <w:noProof/>
          </w:rPr>
          <w:t>Bảng 2.1 Use case đăng nhập hệ thống</w:t>
        </w:r>
        <w:r>
          <w:rPr>
            <w:noProof/>
            <w:webHidden/>
          </w:rPr>
          <w:tab/>
        </w:r>
        <w:r>
          <w:rPr>
            <w:noProof/>
            <w:webHidden/>
          </w:rPr>
          <w:fldChar w:fldCharType="begin"/>
        </w:r>
        <w:r>
          <w:rPr>
            <w:noProof/>
            <w:webHidden/>
          </w:rPr>
          <w:instrText xml:space="preserve"> PAGEREF _Toc6607974 \h </w:instrText>
        </w:r>
        <w:r>
          <w:rPr>
            <w:noProof/>
            <w:webHidden/>
          </w:rPr>
        </w:r>
        <w:r>
          <w:rPr>
            <w:noProof/>
            <w:webHidden/>
          </w:rPr>
          <w:fldChar w:fldCharType="separate"/>
        </w:r>
        <w:r>
          <w:rPr>
            <w:noProof/>
            <w:webHidden/>
          </w:rPr>
          <w:t>16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5" w:history="1">
        <w:r w:rsidRPr="007C49EB">
          <w:rPr>
            <w:rStyle w:val="Hyperlink"/>
            <w:noProof/>
          </w:rPr>
          <w:t>Bảng 2.2 Use case xem thông tin sản phẩm</w:t>
        </w:r>
        <w:r>
          <w:rPr>
            <w:noProof/>
            <w:webHidden/>
          </w:rPr>
          <w:tab/>
        </w:r>
        <w:r>
          <w:rPr>
            <w:noProof/>
            <w:webHidden/>
          </w:rPr>
          <w:fldChar w:fldCharType="begin"/>
        </w:r>
        <w:r>
          <w:rPr>
            <w:noProof/>
            <w:webHidden/>
          </w:rPr>
          <w:instrText xml:space="preserve"> PAGEREF _Toc6607975 \h </w:instrText>
        </w:r>
        <w:r>
          <w:rPr>
            <w:noProof/>
            <w:webHidden/>
          </w:rPr>
        </w:r>
        <w:r>
          <w:rPr>
            <w:noProof/>
            <w:webHidden/>
          </w:rPr>
          <w:fldChar w:fldCharType="separate"/>
        </w:r>
        <w:r>
          <w:rPr>
            <w:noProof/>
            <w:webHidden/>
          </w:rPr>
          <w:t>17</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6" w:history="1">
        <w:r w:rsidRPr="007C49EB">
          <w:rPr>
            <w:rStyle w:val="Hyperlink"/>
            <w:noProof/>
          </w:rPr>
          <w:t>Bảng 2.3 Use case thêm sản phẩm</w:t>
        </w:r>
        <w:r>
          <w:rPr>
            <w:noProof/>
            <w:webHidden/>
          </w:rPr>
          <w:tab/>
        </w:r>
        <w:r>
          <w:rPr>
            <w:noProof/>
            <w:webHidden/>
          </w:rPr>
          <w:fldChar w:fldCharType="begin"/>
        </w:r>
        <w:r>
          <w:rPr>
            <w:noProof/>
            <w:webHidden/>
          </w:rPr>
          <w:instrText xml:space="preserve"> PAGEREF _Toc6607976 \h </w:instrText>
        </w:r>
        <w:r>
          <w:rPr>
            <w:noProof/>
            <w:webHidden/>
          </w:rPr>
        </w:r>
        <w:r>
          <w:rPr>
            <w:noProof/>
            <w:webHidden/>
          </w:rPr>
          <w:fldChar w:fldCharType="separate"/>
        </w:r>
        <w:r>
          <w:rPr>
            <w:noProof/>
            <w:webHidden/>
          </w:rPr>
          <w:t>18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7" w:history="1">
        <w:r w:rsidRPr="007C49EB">
          <w:rPr>
            <w:rStyle w:val="Hyperlink"/>
            <w:noProof/>
          </w:rPr>
          <w:t>Bảng 2.4 Use case xóa thông tin sản phẩm</w:t>
        </w:r>
        <w:r>
          <w:rPr>
            <w:noProof/>
            <w:webHidden/>
          </w:rPr>
          <w:tab/>
        </w:r>
        <w:r>
          <w:rPr>
            <w:noProof/>
            <w:webHidden/>
          </w:rPr>
          <w:fldChar w:fldCharType="begin"/>
        </w:r>
        <w:r>
          <w:rPr>
            <w:noProof/>
            <w:webHidden/>
          </w:rPr>
          <w:instrText xml:space="preserve"> PAGEREF _Toc6607977 \h </w:instrText>
        </w:r>
        <w:r>
          <w:rPr>
            <w:noProof/>
            <w:webHidden/>
          </w:rPr>
        </w:r>
        <w:r>
          <w:rPr>
            <w:noProof/>
            <w:webHidden/>
          </w:rPr>
          <w:fldChar w:fldCharType="separate"/>
        </w:r>
        <w:r>
          <w:rPr>
            <w:noProof/>
            <w:webHidden/>
          </w:rPr>
          <w:t>19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8" w:history="1">
        <w:r w:rsidRPr="007C49EB">
          <w:rPr>
            <w:rStyle w:val="Hyperlink"/>
            <w:noProof/>
          </w:rPr>
          <w:t>Bảng 2.5 Use case cập nhật thông tin sản phẩm</w:t>
        </w:r>
        <w:r>
          <w:rPr>
            <w:noProof/>
            <w:webHidden/>
          </w:rPr>
          <w:tab/>
        </w:r>
        <w:r>
          <w:rPr>
            <w:noProof/>
            <w:webHidden/>
          </w:rPr>
          <w:fldChar w:fldCharType="begin"/>
        </w:r>
        <w:r>
          <w:rPr>
            <w:noProof/>
            <w:webHidden/>
          </w:rPr>
          <w:instrText xml:space="preserve"> PAGEREF _Toc6607978 \h </w:instrText>
        </w:r>
        <w:r>
          <w:rPr>
            <w:noProof/>
            <w:webHidden/>
          </w:rPr>
        </w:r>
        <w:r>
          <w:rPr>
            <w:noProof/>
            <w:webHidden/>
          </w:rPr>
          <w:fldChar w:fldCharType="separate"/>
        </w:r>
        <w:r>
          <w:rPr>
            <w:noProof/>
            <w:webHidden/>
          </w:rPr>
          <w:t>20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79" w:history="1">
        <w:r w:rsidRPr="007C49EB">
          <w:rPr>
            <w:rStyle w:val="Hyperlink"/>
            <w:noProof/>
          </w:rPr>
          <w:t>Bảng 2.6 Use case tạo đơn hàng</w:t>
        </w:r>
        <w:r>
          <w:rPr>
            <w:noProof/>
            <w:webHidden/>
          </w:rPr>
          <w:tab/>
        </w:r>
        <w:r>
          <w:rPr>
            <w:noProof/>
            <w:webHidden/>
          </w:rPr>
          <w:fldChar w:fldCharType="begin"/>
        </w:r>
        <w:r>
          <w:rPr>
            <w:noProof/>
            <w:webHidden/>
          </w:rPr>
          <w:instrText xml:space="preserve"> PAGEREF _Toc6607979 \h </w:instrText>
        </w:r>
        <w:r>
          <w:rPr>
            <w:noProof/>
            <w:webHidden/>
          </w:rPr>
        </w:r>
        <w:r>
          <w:rPr>
            <w:noProof/>
            <w:webHidden/>
          </w:rPr>
          <w:fldChar w:fldCharType="separate"/>
        </w:r>
        <w:r>
          <w:rPr>
            <w:noProof/>
            <w:webHidden/>
          </w:rPr>
          <w:t>21</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0" w:history="1">
        <w:r w:rsidRPr="007C49EB">
          <w:rPr>
            <w:rStyle w:val="Hyperlink"/>
            <w:noProof/>
          </w:rPr>
          <w:t>Bảng 2.7 Use case xem thông tin nhân viên</w:t>
        </w:r>
        <w:r>
          <w:rPr>
            <w:noProof/>
            <w:webHidden/>
          </w:rPr>
          <w:tab/>
        </w:r>
        <w:r>
          <w:rPr>
            <w:noProof/>
            <w:webHidden/>
          </w:rPr>
          <w:fldChar w:fldCharType="begin"/>
        </w:r>
        <w:r>
          <w:rPr>
            <w:noProof/>
            <w:webHidden/>
          </w:rPr>
          <w:instrText xml:space="preserve"> PAGEREF _Toc6607980 \h </w:instrText>
        </w:r>
        <w:r>
          <w:rPr>
            <w:noProof/>
            <w:webHidden/>
          </w:rPr>
        </w:r>
        <w:r>
          <w:rPr>
            <w:noProof/>
            <w:webHidden/>
          </w:rPr>
          <w:fldChar w:fldCharType="separate"/>
        </w:r>
        <w:r>
          <w:rPr>
            <w:noProof/>
            <w:webHidden/>
          </w:rPr>
          <w:t>22</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1" w:history="1">
        <w:r w:rsidRPr="007C49EB">
          <w:rPr>
            <w:rStyle w:val="Hyperlink"/>
            <w:noProof/>
          </w:rPr>
          <w:t>Bảng 2.8 Use case thêm hồ sơ nhân viên</w:t>
        </w:r>
        <w:r>
          <w:rPr>
            <w:noProof/>
            <w:webHidden/>
          </w:rPr>
          <w:tab/>
        </w:r>
        <w:r>
          <w:rPr>
            <w:noProof/>
            <w:webHidden/>
          </w:rPr>
          <w:fldChar w:fldCharType="begin"/>
        </w:r>
        <w:r>
          <w:rPr>
            <w:noProof/>
            <w:webHidden/>
          </w:rPr>
          <w:instrText xml:space="preserve"> PAGEREF _Toc6607981 \h </w:instrText>
        </w:r>
        <w:r>
          <w:rPr>
            <w:noProof/>
            <w:webHidden/>
          </w:rPr>
        </w:r>
        <w:r>
          <w:rPr>
            <w:noProof/>
            <w:webHidden/>
          </w:rPr>
          <w:fldChar w:fldCharType="separate"/>
        </w:r>
        <w:r>
          <w:rPr>
            <w:noProof/>
            <w:webHidden/>
          </w:rPr>
          <w:t>23</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2" w:history="1">
        <w:r w:rsidRPr="007C49EB">
          <w:rPr>
            <w:rStyle w:val="Hyperlink"/>
            <w:noProof/>
          </w:rPr>
          <w:t>Bảng 2.9 Use case xóa thông tin nhân viên</w:t>
        </w:r>
        <w:r>
          <w:rPr>
            <w:noProof/>
            <w:webHidden/>
          </w:rPr>
          <w:tab/>
        </w:r>
        <w:r>
          <w:rPr>
            <w:noProof/>
            <w:webHidden/>
          </w:rPr>
          <w:fldChar w:fldCharType="begin"/>
        </w:r>
        <w:r>
          <w:rPr>
            <w:noProof/>
            <w:webHidden/>
          </w:rPr>
          <w:instrText xml:space="preserve"> PAGEREF _Toc6607982 \h </w:instrText>
        </w:r>
        <w:r>
          <w:rPr>
            <w:noProof/>
            <w:webHidden/>
          </w:rPr>
        </w:r>
        <w:r>
          <w:rPr>
            <w:noProof/>
            <w:webHidden/>
          </w:rPr>
          <w:fldChar w:fldCharType="separate"/>
        </w:r>
        <w:r>
          <w:rPr>
            <w:noProof/>
            <w:webHidden/>
          </w:rPr>
          <w:t>24</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3" w:history="1">
        <w:r w:rsidRPr="007C49EB">
          <w:rPr>
            <w:rStyle w:val="Hyperlink"/>
            <w:noProof/>
          </w:rPr>
          <w:t>Bảng 2.10 Use case cập nhật thông tin nhân viên</w:t>
        </w:r>
        <w:r>
          <w:rPr>
            <w:noProof/>
            <w:webHidden/>
          </w:rPr>
          <w:tab/>
        </w:r>
        <w:r>
          <w:rPr>
            <w:noProof/>
            <w:webHidden/>
          </w:rPr>
          <w:fldChar w:fldCharType="begin"/>
        </w:r>
        <w:r>
          <w:rPr>
            <w:noProof/>
            <w:webHidden/>
          </w:rPr>
          <w:instrText xml:space="preserve"> PAGEREF _Toc6607983 \h </w:instrText>
        </w:r>
        <w:r>
          <w:rPr>
            <w:noProof/>
            <w:webHidden/>
          </w:rPr>
        </w:r>
        <w:r>
          <w:rPr>
            <w:noProof/>
            <w:webHidden/>
          </w:rPr>
          <w:fldChar w:fldCharType="separate"/>
        </w:r>
        <w:r>
          <w:rPr>
            <w:noProof/>
            <w:webHidden/>
          </w:rPr>
          <w:t>26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4" w:history="1">
        <w:r w:rsidRPr="007C49EB">
          <w:rPr>
            <w:rStyle w:val="Hyperlink"/>
            <w:noProof/>
          </w:rPr>
          <w:t>Bảng 2.11 Use case phân quyền nhân viên</w:t>
        </w:r>
        <w:r>
          <w:rPr>
            <w:noProof/>
            <w:webHidden/>
          </w:rPr>
          <w:tab/>
        </w:r>
        <w:r>
          <w:rPr>
            <w:noProof/>
            <w:webHidden/>
          </w:rPr>
          <w:fldChar w:fldCharType="begin"/>
        </w:r>
        <w:r>
          <w:rPr>
            <w:noProof/>
            <w:webHidden/>
          </w:rPr>
          <w:instrText xml:space="preserve"> PAGEREF _Toc6607984 \h </w:instrText>
        </w:r>
        <w:r>
          <w:rPr>
            <w:noProof/>
            <w:webHidden/>
          </w:rPr>
        </w:r>
        <w:r>
          <w:rPr>
            <w:noProof/>
            <w:webHidden/>
          </w:rPr>
          <w:fldChar w:fldCharType="separate"/>
        </w:r>
        <w:r>
          <w:rPr>
            <w:noProof/>
            <w:webHidden/>
          </w:rPr>
          <w:t>26</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5" w:history="1">
        <w:r w:rsidRPr="007C49EB">
          <w:rPr>
            <w:rStyle w:val="Hyperlink"/>
            <w:noProof/>
          </w:rPr>
          <w:t>Bảng 2.12 Use case tạo phiếu nhập kho</w:t>
        </w:r>
        <w:r>
          <w:rPr>
            <w:noProof/>
            <w:webHidden/>
          </w:rPr>
          <w:tab/>
        </w:r>
        <w:r>
          <w:rPr>
            <w:noProof/>
            <w:webHidden/>
          </w:rPr>
          <w:fldChar w:fldCharType="begin"/>
        </w:r>
        <w:r>
          <w:rPr>
            <w:noProof/>
            <w:webHidden/>
          </w:rPr>
          <w:instrText xml:space="preserve"> PAGEREF _Toc6607985 \h </w:instrText>
        </w:r>
        <w:r>
          <w:rPr>
            <w:noProof/>
            <w:webHidden/>
          </w:rPr>
        </w:r>
        <w:r>
          <w:rPr>
            <w:noProof/>
            <w:webHidden/>
          </w:rPr>
          <w:fldChar w:fldCharType="separate"/>
        </w:r>
        <w:r>
          <w:rPr>
            <w:noProof/>
            <w:webHidden/>
          </w:rPr>
          <w:t>28</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6" w:history="1">
        <w:r w:rsidRPr="007C49EB">
          <w:rPr>
            <w:rStyle w:val="Hyperlink"/>
            <w:noProof/>
          </w:rPr>
          <w:t>Bảng 2.13 Use case tạo phiếu xuất kho</w:t>
        </w:r>
        <w:r>
          <w:rPr>
            <w:noProof/>
            <w:webHidden/>
          </w:rPr>
          <w:tab/>
        </w:r>
        <w:r>
          <w:rPr>
            <w:noProof/>
            <w:webHidden/>
          </w:rPr>
          <w:fldChar w:fldCharType="begin"/>
        </w:r>
        <w:r>
          <w:rPr>
            <w:noProof/>
            <w:webHidden/>
          </w:rPr>
          <w:instrText xml:space="preserve"> PAGEREF _Toc6607986 \h </w:instrText>
        </w:r>
        <w:r>
          <w:rPr>
            <w:noProof/>
            <w:webHidden/>
          </w:rPr>
        </w:r>
        <w:r>
          <w:rPr>
            <w:noProof/>
            <w:webHidden/>
          </w:rPr>
          <w:fldChar w:fldCharType="separate"/>
        </w:r>
        <w:r>
          <w:rPr>
            <w:noProof/>
            <w:webHidden/>
          </w:rPr>
          <w:t>29</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7" w:history="1">
        <w:r w:rsidRPr="007C49EB">
          <w:rPr>
            <w:rStyle w:val="Hyperlink"/>
            <w:noProof/>
          </w:rPr>
          <w:t>Bảng 2.14 Use case chỉnh sửa phiếu nhập kho</w:t>
        </w:r>
        <w:r>
          <w:rPr>
            <w:noProof/>
            <w:webHidden/>
          </w:rPr>
          <w:tab/>
        </w:r>
        <w:r>
          <w:rPr>
            <w:noProof/>
            <w:webHidden/>
          </w:rPr>
          <w:fldChar w:fldCharType="begin"/>
        </w:r>
        <w:r>
          <w:rPr>
            <w:noProof/>
            <w:webHidden/>
          </w:rPr>
          <w:instrText xml:space="preserve"> PAGEREF _Toc6607987 \h </w:instrText>
        </w:r>
        <w:r>
          <w:rPr>
            <w:noProof/>
            <w:webHidden/>
          </w:rPr>
        </w:r>
        <w:r>
          <w:rPr>
            <w:noProof/>
            <w:webHidden/>
          </w:rPr>
          <w:fldChar w:fldCharType="separate"/>
        </w:r>
        <w:r>
          <w:rPr>
            <w:noProof/>
            <w:webHidden/>
          </w:rPr>
          <w:t>30</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8" w:history="1">
        <w:r w:rsidRPr="007C49EB">
          <w:rPr>
            <w:rStyle w:val="Hyperlink"/>
            <w:noProof/>
          </w:rPr>
          <w:t>Bảng 2.15  Use case chỉnh sửa phiếu xuất kho</w:t>
        </w:r>
        <w:r>
          <w:rPr>
            <w:noProof/>
            <w:webHidden/>
          </w:rPr>
          <w:tab/>
        </w:r>
        <w:r>
          <w:rPr>
            <w:noProof/>
            <w:webHidden/>
          </w:rPr>
          <w:fldChar w:fldCharType="begin"/>
        </w:r>
        <w:r>
          <w:rPr>
            <w:noProof/>
            <w:webHidden/>
          </w:rPr>
          <w:instrText xml:space="preserve"> PAGEREF _Toc6607988 \h </w:instrText>
        </w:r>
        <w:r>
          <w:rPr>
            <w:noProof/>
            <w:webHidden/>
          </w:rPr>
        </w:r>
        <w:r>
          <w:rPr>
            <w:noProof/>
            <w:webHidden/>
          </w:rPr>
          <w:fldChar w:fldCharType="separate"/>
        </w:r>
        <w:r>
          <w:rPr>
            <w:noProof/>
            <w:webHidden/>
          </w:rPr>
          <w:t>31</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89" w:history="1">
        <w:r w:rsidRPr="007C49EB">
          <w:rPr>
            <w:rStyle w:val="Hyperlink"/>
            <w:noProof/>
          </w:rPr>
          <w:t>Bảng 2.16 Use case xem lịch sử xuất-nhập kho</w:t>
        </w:r>
        <w:r>
          <w:rPr>
            <w:noProof/>
            <w:webHidden/>
          </w:rPr>
          <w:tab/>
        </w:r>
        <w:r>
          <w:rPr>
            <w:noProof/>
            <w:webHidden/>
          </w:rPr>
          <w:fldChar w:fldCharType="begin"/>
        </w:r>
        <w:r>
          <w:rPr>
            <w:noProof/>
            <w:webHidden/>
          </w:rPr>
          <w:instrText xml:space="preserve"> PAGEREF _Toc6607989 \h </w:instrText>
        </w:r>
        <w:r>
          <w:rPr>
            <w:noProof/>
            <w:webHidden/>
          </w:rPr>
        </w:r>
        <w:r>
          <w:rPr>
            <w:noProof/>
            <w:webHidden/>
          </w:rPr>
          <w:fldChar w:fldCharType="separate"/>
        </w:r>
        <w:r>
          <w:rPr>
            <w:noProof/>
            <w:webHidden/>
          </w:rPr>
          <w:t>32</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90" w:history="1">
        <w:r w:rsidRPr="007C49EB">
          <w:rPr>
            <w:rStyle w:val="Hyperlink"/>
            <w:noProof/>
          </w:rPr>
          <w:t>Bảng 2.17 Use case xem hàng tồn kho</w:t>
        </w:r>
        <w:r>
          <w:rPr>
            <w:noProof/>
            <w:webHidden/>
          </w:rPr>
          <w:tab/>
        </w:r>
        <w:r>
          <w:rPr>
            <w:noProof/>
            <w:webHidden/>
          </w:rPr>
          <w:fldChar w:fldCharType="begin"/>
        </w:r>
        <w:r>
          <w:rPr>
            <w:noProof/>
            <w:webHidden/>
          </w:rPr>
          <w:instrText xml:space="preserve"> PAGEREF _Toc6607990 \h </w:instrText>
        </w:r>
        <w:r>
          <w:rPr>
            <w:noProof/>
            <w:webHidden/>
          </w:rPr>
        </w:r>
        <w:r>
          <w:rPr>
            <w:noProof/>
            <w:webHidden/>
          </w:rPr>
          <w:fldChar w:fldCharType="separate"/>
        </w:r>
        <w:r>
          <w:rPr>
            <w:noProof/>
            <w:webHidden/>
          </w:rPr>
          <w:t>33</w:t>
        </w:r>
        <w:r>
          <w:rPr>
            <w:noProof/>
            <w:webHidden/>
          </w:rPr>
          <w:fldChar w:fldCharType="end"/>
        </w:r>
      </w:hyperlink>
    </w:p>
    <w:p w:rsidR="00DC1733" w:rsidRDefault="00DC1733">
      <w:pPr>
        <w:pStyle w:val="TOC1"/>
        <w:tabs>
          <w:tab w:val="right" w:leader="dot" w:pos="9111"/>
        </w:tabs>
        <w:rPr>
          <w:rFonts w:asciiTheme="minorHAnsi" w:eastAsiaTheme="minorEastAsia" w:hAnsiTheme="minorHAnsi" w:cstheme="minorBidi"/>
          <w:noProof/>
          <w:sz w:val="22"/>
          <w:szCs w:val="22"/>
        </w:rPr>
      </w:pPr>
      <w:hyperlink w:anchor="_Toc6607991" w:history="1">
        <w:r w:rsidRPr="007C49EB">
          <w:rPr>
            <w:rStyle w:val="Hyperlink"/>
            <w:noProof/>
          </w:rPr>
          <w:t>Bảng 2.18 Use case thống kê doanh số bán hàng</w:t>
        </w:r>
        <w:r>
          <w:rPr>
            <w:noProof/>
            <w:webHidden/>
          </w:rPr>
          <w:tab/>
        </w:r>
        <w:r>
          <w:rPr>
            <w:noProof/>
            <w:webHidden/>
          </w:rPr>
          <w:fldChar w:fldCharType="begin"/>
        </w:r>
        <w:r>
          <w:rPr>
            <w:noProof/>
            <w:webHidden/>
          </w:rPr>
          <w:instrText xml:space="preserve"> PAGEREF _Toc6607991 \h </w:instrText>
        </w:r>
        <w:r>
          <w:rPr>
            <w:noProof/>
            <w:webHidden/>
          </w:rPr>
        </w:r>
        <w:r>
          <w:rPr>
            <w:noProof/>
            <w:webHidden/>
          </w:rPr>
          <w:fldChar w:fldCharType="separate"/>
        </w:r>
        <w:r>
          <w:rPr>
            <w:noProof/>
            <w:webHidden/>
          </w:rPr>
          <w:t>33</w:t>
        </w:r>
        <w:r>
          <w:rPr>
            <w:noProof/>
            <w:webHidden/>
          </w:rPr>
          <w:fldChar w:fldCharType="end"/>
        </w:r>
      </w:hyperlink>
    </w:p>
    <w:p w:rsidR="007B1A23" w:rsidRDefault="00D86C1B">
      <w:pPr>
        <w:spacing w:after="200" w:line="276" w:lineRule="auto"/>
        <w:rPr>
          <w:sz w:val="26"/>
          <w:szCs w:val="26"/>
        </w:rPr>
      </w:pPr>
      <w:r>
        <w:rPr>
          <w:sz w:val="26"/>
          <w:szCs w:val="26"/>
        </w:rPr>
        <w:fldChar w:fldCharType="end"/>
      </w:r>
      <w:r w:rsidR="007B1A23">
        <w:rPr>
          <w:sz w:val="26"/>
          <w:szCs w:val="26"/>
        </w:rPr>
        <w:br w:type="page"/>
      </w:r>
    </w:p>
    <w:p w:rsidR="007B1A23" w:rsidRPr="00880D36" w:rsidRDefault="007B1A23" w:rsidP="004A7C39">
      <w:pPr>
        <w:pStyle w:val="Chng"/>
      </w:pPr>
      <w:bookmarkStart w:id="5" w:name="_Toc6607908"/>
      <w:r w:rsidRPr="00880D36">
        <w:lastRenderedPageBreak/>
        <w:t>C</w:t>
      </w:r>
      <w:r w:rsidR="00CD13EC" w:rsidRPr="00880D36">
        <w:t>HƯƠNG 1</w:t>
      </w:r>
      <w:r w:rsidR="0064189C">
        <w:t xml:space="preserve"> – </w:t>
      </w:r>
      <w:r w:rsidR="009D641A">
        <w:t>TỔNG QUAN ĐỀ TÀI</w:t>
      </w:r>
      <w:bookmarkEnd w:id="5"/>
    </w:p>
    <w:p w:rsidR="009D641A" w:rsidRDefault="009D641A" w:rsidP="009D641A">
      <w:pPr>
        <w:pStyle w:val="Tiumccp1"/>
      </w:pPr>
      <w:bookmarkStart w:id="6" w:name="_Toc530610995"/>
      <w:bookmarkStart w:id="7" w:name="_Toc530930230"/>
      <w:bookmarkStart w:id="8" w:name="_Toc6607909"/>
      <w:r>
        <w:t>1.1 Lý do chọn đề tài</w:t>
      </w:r>
      <w:bookmarkEnd w:id="6"/>
      <w:bookmarkEnd w:id="7"/>
      <w:bookmarkEnd w:id="8"/>
    </w:p>
    <w:p w:rsidR="00C839A9" w:rsidRDefault="00C839A9" w:rsidP="00A528BE">
      <w:pPr>
        <w:pStyle w:val="Nidungvnbn"/>
      </w:pPr>
      <w:bookmarkStart w:id="9" w:name="_Toc530610996"/>
      <w:r w:rsidRPr="00C839A9">
        <w:t>Tại Việt Nam hiện nay</w:t>
      </w:r>
      <w:bookmarkStart w:id="10" w:name="_GoBack"/>
      <w:bookmarkEnd w:id="10"/>
      <w:r w:rsidRPr="00C839A9">
        <w:t xml:space="preserve">, </w:t>
      </w:r>
      <w:r w:rsidR="002A17F0">
        <w:t>cách</w:t>
      </w:r>
      <w:r w:rsidR="00BE0EF5" w:rsidRPr="00C839A9">
        <w:t xml:space="preserve"> quản lý quán trà sữa</w:t>
      </w:r>
      <w:r w:rsidR="00B54093">
        <w:t xml:space="preserve"> </w:t>
      </w:r>
      <w:r w:rsidR="002A17F0">
        <w:t xml:space="preserve">một cách truyền thống </w:t>
      </w:r>
      <w:r w:rsidR="00B54093">
        <w:t>được</w:t>
      </w:r>
      <w:r w:rsidR="00BE0EF5" w:rsidRPr="00C839A9">
        <w:t xml:space="preserve"> </w:t>
      </w:r>
      <w:r w:rsidR="002A17F0">
        <w:t xml:space="preserve">du nhập từ </w:t>
      </w:r>
      <w:r w:rsidR="00BE0EF5" w:rsidRPr="00C839A9">
        <w:t>Đài Loan đang được phát triển và bùng nổ</w:t>
      </w:r>
      <w:r>
        <w:t xml:space="preserve"> </w:t>
      </w:r>
      <w:r w:rsidR="002A17F0">
        <w:t>một cách</w:t>
      </w:r>
      <w:r w:rsidRPr="00C839A9">
        <w:t xml:space="preserve"> mạnh mẽ</w:t>
      </w:r>
      <w:r w:rsidR="00BE0EF5" w:rsidRPr="00C839A9">
        <w:t>.</w:t>
      </w:r>
      <w:r w:rsidRPr="00C839A9">
        <w:t xml:space="preserve"> </w:t>
      </w:r>
      <w:r w:rsidR="00B54093">
        <w:t>Tuy nhiên, việc</w:t>
      </w:r>
      <w:r w:rsidR="00B54093" w:rsidRPr="00C839A9">
        <w:t xml:space="preserve"> vận hành cửa hàng một cách truyền thống</w:t>
      </w:r>
      <w:r w:rsidR="00B54093">
        <w:t xml:space="preserve"> đã và đang gặp nhiều khó khăn khi người quản lý phải kiểm soát cùng một lúc quá nhiều công việc như </w:t>
      </w:r>
      <w:r w:rsidR="002A17F0">
        <w:t>xuất nhập</w:t>
      </w:r>
      <w:r w:rsidR="00B54093">
        <w:t xml:space="preserve"> kho, kiểm soát lượng tồn kho cũng như</w:t>
      </w:r>
      <w:r w:rsidR="002A17F0">
        <w:t xml:space="preserve"> quản lý</w:t>
      </w:r>
      <w:r w:rsidR="00B54093">
        <w:t xml:space="preserve"> doanh số bán hàng… </w:t>
      </w:r>
      <w:r w:rsidR="002A17F0">
        <w:t>Sự quá tải</w:t>
      </w:r>
      <w:r w:rsidR="00B54093">
        <w:t xml:space="preserve"> dẫn đến </w:t>
      </w:r>
      <w:r w:rsidR="002A17F0">
        <w:t xml:space="preserve">nhiều </w:t>
      </w:r>
      <w:r w:rsidR="00B54093">
        <w:t xml:space="preserve">hệ quả </w:t>
      </w:r>
      <w:r w:rsidR="002A17F0">
        <w:t>bao gồm việc gây ra sự căng thẳng trong công việc cho người quản lý, cùng với sự sai sót trong quá trình quản lý gây tổn thất về thời gian và tiền bạc cho cửa hàng. Vậy nên, việc tạo ra một phần mềm thay thế công việc quản lý đang là nhu cầu vô cùng cấp thiết để có thể giải quyết được các vấn đề trên, nhằm mục đích tiết kiệm nguồn lực, giảm thiểu tối đa việc sai xót trong quá trình quản lý bán hàng.</w:t>
      </w:r>
    </w:p>
    <w:p w:rsidR="009D641A" w:rsidRDefault="00BE0EF5" w:rsidP="009D641A">
      <w:pPr>
        <w:pStyle w:val="Nidungvnbn"/>
      </w:pPr>
      <w:r>
        <w:t xml:space="preserve">Vì vậy </w:t>
      </w:r>
      <w:r w:rsidR="008A6CB1">
        <w:t>em</w:t>
      </w:r>
      <w:r>
        <w:t xml:space="preserve"> quyết  định thực hiện đồ án “Xây dựng </w:t>
      </w:r>
      <w:r w:rsidR="00A528BE">
        <w:t>phần mềm quản lý</w:t>
      </w:r>
      <w:r>
        <w:t xml:space="preserve"> bán hàng” </w:t>
      </w:r>
      <w:r w:rsidR="00A528BE">
        <w:t>mà cụ thể hơn là “phần mềm quản lý quán trà sữa”</w:t>
      </w:r>
      <w:r>
        <w:t>.</w:t>
      </w:r>
    </w:p>
    <w:p w:rsidR="009D641A" w:rsidRDefault="009D641A" w:rsidP="009D641A">
      <w:pPr>
        <w:pStyle w:val="Tiumccp1"/>
      </w:pPr>
      <w:bookmarkStart w:id="11" w:name="_Toc530930231"/>
      <w:bookmarkStart w:id="12" w:name="_Toc6607910"/>
      <w:r>
        <w:t>1.2 Mục đích và ý nghĩa đề tài</w:t>
      </w:r>
      <w:bookmarkEnd w:id="9"/>
      <w:bookmarkEnd w:id="11"/>
      <w:bookmarkEnd w:id="12"/>
    </w:p>
    <w:p w:rsidR="00B54093" w:rsidRPr="00A528BE" w:rsidRDefault="00A528BE" w:rsidP="00A528BE">
      <w:pPr>
        <w:pStyle w:val="Nidungvnbn"/>
      </w:pPr>
      <w:r w:rsidRPr="00A528BE">
        <w:t>Như đã phân tích ở trên,</w:t>
      </w:r>
      <w:r w:rsidR="00B54093" w:rsidRPr="00A528BE">
        <w:t xml:space="preserve"> so với việc vận hành cửa hàng một cách truyền thống thì việc sử dụng phần mềm đã và đang mang lại nhiều thay đổi tích cực cho việc quản lý. </w:t>
      </w:r>
      <w:r>
        <w:t>Vậy phần mềm quản lý bán hàng</w:t>
      </w:r>
      <w:r w:rsidRPr="00A528BE">
        <w:t xml:space="preserve"> đã thay đổi việc quản lý như thế nào?</w:t>
      </w:r>
      <w:r w:rsidR="00B54093" w:rsidRPr="00A528BE">
        <w:t xml:space="preserve"> </w:t>
      </w:r>
    </w:p>
    <w:p w:rsidR="009D641A" w:rsidRDefault="00A528BE" w:rsidP="009D641A">
      <w:pPr>
        <w:pStyle w:val="Nidungvnbn"/>
      </w:pPr>
      <w:r>
        <w:t>Thứ nhất là</w:t>
      </w:r>
      <w:r w:rsidR="00830FBD">
        <w:t xml:space="preserve"> làm</w:t>
      </w:r>
      <w:r>
        <w:t xml:space="preserve"> giảm tối thiểu các sơ suất trong quá trình gọi món.</w:t>
      </w:r>
      <w:r w:rsidR="00F23DC6">
        <w:t xml:space="preserve"> Chức năng thanh toán của phần mềm quản lý quán trà sữa sẽ hiển thị các đơn hàng lên màn hình,</w:t>
      </w:r>
      <w:r w:rsidR="00830FBD">
        <w:t xml:space="preserve"> điều này</w:t>
      </w:r>
      <w:r w:rsidR="00F23DC6">
        <w:t xml:space="preserve"> giúp nhân viên và khách hàng có thể kiểm tra lại đơn hàng một cách dễ dàng.</w:t>
      </w:r>
    </w:p>
    <w:p w:rsidR="00F23DC6" w:rsidRDefault="00F23DC6" w:rsidP="009D641A">
      <w:pPr>
        <w:pStyle w:val="Nidungvnbn"/>
      </w:pPr>
      <w:r>
        <w:t xml:space="preserve">Thứ hai là quản lý nhân viên hiệu quả. </w:t>
      </w:r>
      <w:r w:rsidRPr="00F23DC6">
        <w:t xml:space="preserve">Phần mềm quản lý quán trà sữa hiện nay không chỉ hiệu quả trong việc quản lý đơn hàng mà còn giúp quản lý nhân viên hiệu quả với khả năng quản </w:t>
      </w:r>
      <w:r w:rsidR="00830FBD">
        <w:t>lý chấm công cho từng nhân viên. Đồng thời, p</w:t>
      </w:r>
      <w:r w:rsidR="00830FBD" w:rsidRPr="00830FBD">
        <w:t>hần mềm quản lý sẽ theo dõi được thời gian đăng nhập và đăng xuất của nhân viên</w:t>
      </w:r>
      <w:r w:rsidR="00830FBD">
        <w:t xml:space="preserve"> một cách</w:t>
      </w:r>
      <w:r w:rsidR="00830FBD" w:rsidRPr="00830FBD">
        <w:t xml:space="preserve"> chính xác, biết được</w:t>
      </w:r>
      <w:r w:rsidR="00830FBD">
        <w:t xml:space="preserve"> những thao tác của</w:t>
      </w:r>
      <w:r w:rsidR="00830FBD" w:rsidRPr="00830FBD">
        <w:t xml:space="preserve"> nhân viên từ đó sẽ biết được những gian lận nếu có và phát hiện được những sơ suất trong khâu phục vụ cũng như </w:t>
      </w:r>
      <w:r w:rsidR="00830FBD">
        <w:t>khâu chế biến</w:t>
      </w:r>
      <w:r w:rsidR="00830FBD" w:rsidRPr="00830FBD">
        <w:t>.</w:t>
      </w:r>
      <w:r w:rsidR="00830FBD">
        <w:t xml:space="preserve"> </w:t>
      </w:r>
    </w:p>
    <w:p w:rsidR="00830FBD" w:rsidRPr="00830FBD" w:rsidRDefault="00830FBD" w:rsidP="00830FBD">
      <w:pPr>
        <w:pStyle w:val="Nidungvnbn"/>
      </w:pPr>
      <w:r>
        <w:lastRenderedPageBreak/>
        <w:t xml:space="preserve">Thứ ba là xem báo cáo tài chính một cách nhanh chóng. </w:t>
      </w:r>
      <w:r w:rsidRPr="00830FBD">
        <w:t xml:space="preserve">Với phần mềm quản lý quán trà sữa, các chủ quán trà sữa có thể dễ dàng xem được các báo cáo tài chính nhanh chóng. </w:t>
      </w:r>
      <w:r>
        <w:t xml:space="preserve">Người quản lý có thể lựa chọn xem báo cáo doanh thu, số </w:t>
      </w:r>
      <w:r w:rsidRPr="00830FBD">
        <w:t>lượng kho theo ngày, tuần, tháng, quý và năm… qua đó so sánh với từng khoảng thời gian trong năm để đưa ra những chính sách kiểm soát tình trạng thu chi của cửa hàng</w:t>
      </w:r>
      <w:r>
        <w:t xml:space="preserve">. </w:t>
      </w:r>
    </w:p>
    <w:p w:rsidR="00830FBD" w:rsidRDefault="00830FBD" w:rsidP="00830FBD">
      <w:pPr>
        <w:pStyle w:val="Nidungvnbn"/>
      </w:pPr>
      <w:r w:rsidRPr="00830FBD">
        <w:t>Thứ tư là quản lý chuỗi cửa hàng từ xa. Hiện nay các quán trà sữa đều có xu hướng phát triển thành chuỗi, mà khi đã thành chuỗi cửa hàng thì việc quản lý sẽ không còn dễ dàng khi mà quán nào cũng cần</w:t>
      </w:r>
      <w:r>
        <w:t xml:space="preserve"> có</w:t>
      </w:r>
      <w:r w:rsidRPr="00830FBD">
        <w:t xml:space="preserve"> sự chú ý và quản lý chặt chẽ từ</w:t>
      </w:r>
      <w:r>
        <w:t xml:space="preserve"> người</w:t>
      </w:r>
      <w:r w:rsidRPr="00830FBD">
        <w:t xml:space="preserve"> quản lý và các chủ cửa hàng. Với phần mềm quản lý quán trà sữa phối hợp cùng hệ thống camera ở quán, các chủ nhà hàng sẽ không còn lo lắng làm sao có thể “phân thân” để quản lý các cửa hàng của mình nữa mà có thể dễ dàng quản lý từ xa chỉ với các thiết bị điện tử của mình.</w:t>
      </w:r>
    </w:p>
    <w:p w:rsidR="000D476D" w:rsidRPr="002B61B7" w:rsidRDefault="000D476D" w:rsidP="00830FBD">
      <w:pPr>
        <w:pStyle w:val="Nidungvnbn"/>
      </w:pPr>
      <w:r>
        <w:t>Tổng kết lại, cho dù phần mềm quản lý bán hàng</w:t>
      </w:r>
      <w:r w:rsidRPr="00A528BE">
        <w:t xml:space="preserve"> đã thay đổi việc quản lý như thế nào</w:t>
      </w:r>
      <w:r>
        <w:t xml:space="preserve"> đi chăng nữa thì chúng ta đều có thể thấy đượ</w:t>
      </w:r>
      <w:r w:rsidR="002B61B7">
        <w:t>c những lợi ích mà nó mang lại. Nhưng về cơ bản những lợi ích đó đều nhắm tới một mục đích duy nhất, đó chính là hỗ trợ chủ quản lý</w:t>
      </w:r>
      <w:r w:rsidR="002B61B7" w:rsidRPr="002B61B7">
        <w:t xml:space="preserve"> trong việc theo dõi các hoạt động kinh doanh hằng ngày tại cửa hàng</w:t>
      </w:r>
      <w:r w:rsidR="002B61B7">
        <w:t>.</w:t>
      </w:r>
    </w:p>
    <w:p w:rsidR="009D641A" w:rsidRDefault="009D641A" w:rsidP="009D641A">
      <w:pPr>
        <w:pStyle w:val="Tiumccp1"/>
      </w:pPr>
      <w:bookmarkStart w:id="13" w:name="_Toc530610997"/>
      <w:bookmarkStart w:id="14" w:name="_Toc530930232"/>
      <w:bookmarkStart w:id="15" w:name="_Toc6607911"/>
      <w:r>
        <w:t>1.3 Phạm vi nghiên cứu</w:t>
      </w:r>
      <w:bookmarkEnd w:id="13"/>
      <w:bookmarkEnd w:id="14"/>
      <w:bookmarkEnd w:id="15"/>
    </w:p>
    <w:p w:rsidR="007260B2" w:rsidRDefault="007260B2" w:rsidP="007260B2">
      <w:pPr>
        <w:pStyle w:val="Nidungvnbn"/>
      </w:pPr>
      <w:r>
        <w:t xml:space="preserve">Chương trình được xây dựng hỗ trợ các mô hình quản lý trong việc bán hàng. </w:t>
      </w:r>
    </w:p>
    <w:p w:rsidR="009D641A" w:rsidRDefault="007260B2" w:rsidP="009D641A">
      <w:pPr>
        <w:pStyle w:val="Nidungvnbn"/>
      </w:pPr>
      <w:r>
        <w:t>Về tổ chức, hệ thống được phân chia thực hiện theo hai tác nhân chính: người quản lý và nhân viên cửa hàng. Mỗi tác nhân sẽ thực hiện theo các chức năng công việc trong quán.</w:t>
      </w:r>
    </w:p>
    <w:p w:rsidR="007260B2" w:rsidRDefault="007260B2" w:rsidP="009D641A">
      <w:pPr>
        <w:pStyle w:val="Nidungvnbn"/>
      </w:pPr>
      <w:r>
        <w:t>Về dữ liệu, hệ thống bao gồm mọi dữ liệu liên quan đến các thông tin quản lý trong một quán trà sữa: các loại thức uống, nguyên liệu, nhân viên, nhà cung cấp, phiếu xuất nhập hàng…</w:t>
      </w:r>
    </w:p>
    <w:p w:rsidR="009D641A" w:rsidRDefault="007260B2" w:rsidP="00DB1C4B">
      <w:pPr>
        <w:pStyle w:val="Nidungvnbn"/>
      </w:pPr>
      <w:r>
        <w:t>Về kỹ thuật, hệ thống được viết bằng ngôn ngữ C#,</w:t>
      </w:r>
      <w:r w:rsidR="008A6CB1" w:rsidRPr="008A6CB1">
        <w:t xml:space="preserve"> </w:t>
      </w:r>
      <w:r w:rsidR="008A6CB1">
        <w:t>SQL Server 2014 Management Studio,</w:t>
      </w:r>
      <w:r>
        <w:t xml:space="preserve"> phần mềm Visual Studio 201</w:t>
      </w:r>
      <w:r w:rsidR="008A6CB1">
        <w:t>7 và công nghệ WPF</w:t>
      </w:r>
      <w:r>
        <w:t>, …</w:t>
      </w:r>
    </w:p>
    <w:p w:rsidR="00453AB1" w:rsidRPr="009D641A" w:rsidRDefault="008A6CB1" w:rsidP="008A6CB1">
      <w:pPr>
        <w:pStyle w:val="Nidungvnbn"/>
      </w:pPr>
      <w:r>
        <w:lastRenderedPageBreak/>
        <w:t>Windows Presentation Foundation hay còn gọi tắt là WPF – là một nền tảng cho phép developer có thể tạo ra các ứng dụng trên nền .NET framework cho Windows nói chung. Cũng có thể gọi WPF là một GUI framework. Nó ra đời sau Winform và tốt hơn người tiền nhiệm về mọi mặt…</w:t>
      </w:r>
      <w:r w:rsidR="009D641A">
        <w:br w:type="page"/>
      </w:r>
    </w:p>
    <w:p w:rsidR="007B1A23" w:rsidRDefault="00453AB1" w:rsidP="004A7C39">
      <w:pPr>
        <w:pStyle w:val="Chng"/>
      </w:pPr>
      <w:bookmarkStart w:id="16" w:name="_Toc6607912"/>
      <w:r w:rsidRPr="004A7C39">
        <w:lastRenderedPageBreak/>
        <w:t>CHƯƠNG 2</w:t>
      </w:r>
      <w:r w:rsidR="00024496">
        <w:t xml:space="preserve"> – </w:t>
      </w:r>
      <w:r w:rsidR="00350BED">
        <w:t xml:space="preserve">PHÂN TÍCH </w:t>
      </w:r>
      <w:r w:rsidR="009D641A">
        <w:t>YÊU CẦU HỆ THỐNG</w:t>
      </w:r>
      <w:bookmarkEnd w:id="16"/>
    </w:p>
    <w:p w:rsidR="003F5C2A" w:rsidRDefault="003F5C2A" w:rsidP="0062711A">
      <w:pPr>
        <w:pStyle w:val="Tiumccp1"/>
      </w:pPr>
      <w:bookmarkStart w:id="17" w:name="_Toc6607913"/>
      <w:r>
        <w:t>2.1 Đặc tả hệ thống</w:t>
      </w:r>
      <w:bookmarkEnd w:id="17"/>
    </w:p>
    <w:p w:rsidR="00AE34FD" w:rsidRDefault="00AE34FD" w:rsidP="00AE34FD">
      <w:pPr>
        <w:pStyle w:val="Tiumccp2"/>
      </w:pPr>
      <w:bookmarkStart w:id="18" w:name="_Toc6607914"/>
      <w:r>
        <w:t>2.1.1 Đặc tả yêu cầu hệ thống</w:t>
      </w:r>
      <w:bookmarkEnd w:id="18"/>
    </w:p>
    <w:p w:rsidR="00AE34FD" w:rsidRDefault="00AE34FD" w:rsidP="00AE34FD">
      <w:pPr>
        <w:pStyle w:val="Tiumccp3"/>
      </w:pPr>
      <w:bookmarkStart w:id="19" w:name="_Toc6607915"/>
      <w:r>
        <w:t>2.1.1.1 Yêu cầu chức năng</w:t>
      </w:r>
      <w:bookmarkEnd w:id="19"/>
    </w:p>
    <w:p w:rsidR="007C3074" w:rsidRPr="009D37F9" w:rsidRDefault="007C3074" w:rsidP="007C3074">
      <w:pPr>
        <w:pStyle w:val="Nidungvnbn"/>
      </w:pPr>
      <w:r w:rsidRPr="009D37F9">
        <w:t xml:space="preserve">Hệ thống quản lý trà sữa là một phần mềm cung cấp cho người sử dụng, nhà quản lý những chức năng cần thiết để tiến hành quản lý sự hoạt động cũng như tình hình phát triển cửa hàng của mình. </w:t>
      </w:r>
    </w:p>
    <w:p w:rsidR="007C3074" w:rsidRDefault="00386AC2" w:rsidP="007C3074">
      <w:pPr>
        <w:pStyle w:val="Nidungvnbn"/>
      </w:pPr>
      <w:r>
        <w:t>Nhân viên</w:t>
      </w:r>
      <w:r w:rsidR="007C3074" w:rsidRPr="009D37F9">
        <w:t xml:space="preserve"> đăng nhập vào hệ thống bằng username và password đã được cung cấp. Hệ thống sẽ kiểm tra tính hợp lệ của tài khoản, nếu đăng nhập thành công hệ thống sẽ chuyển sang giao diện chính, ngược lại nếu đăng nhập không thành công, hệ thống sẽ đưa ra thông báo quá trình đăng nhập không thành công và yêu cầu </w:t>
      </w:r>
      <w:r>
        <w:t>nhân viên</w:t>
      </w:r>
      <w:r w:rsidR="007C3074" w:rsidRPr="009D37F9">
        <w:t xml:space="preserve"> nhập lại username và password. Sau khi đăng nhập thành công, </w:t>
      </w:r>
      <w:r>
        <w:t>nhân viên</w:t>
      </w:r>
      <w:r w:rsidRPr="009D37F9">
        <w:t xml:space="preserve"> </w:t>
      </w:r>
      <w:r w:rsidR="007C3074" w:rsidRPr="009D37F9">
        <w:t xml:space="preserve">có thể sử dụng các chức năng mà hệ thống cung cấp. </w:t>
      </w:r>
    </w:p>
    <w:p w:rsidR="007C3074" w:rsidRPr="009D37F9" w:rsidRDefault="007C3074" w:rsidP="007C3074">
      <w:pPr>
        <w:pStyle w:val="Nidungvnbn"/>
      </w:pPr>
      <w:r w:rsidRPr="009D37F9">
        <w:t>Nhân viên có thể xem thông tin về sản phẩm hiện có trong danh mục sản phẩm của cửa hàng bằng cách chọn sản phẩm cần xem, hệ thống sẽ hiển thị form thông tin chi tiết về sản phẩm đó. Thông tin chi tiết về sản phẩm bao gồm mã sản phẩm, tên sản phẩm,</w:t>
      </w:r>
      <w:r>
        <w:t xml:space="preserve"> size, loại mặt hàng, đơn giá,…</w:t>
      </w:r>
    </w:p>
    <w:p w:rsidR="007C3074" w:rsidRPr="009D37F9" w:rsidRDefault="007C3074" w:rsidP="007C3074">
      <w:pPr>
        <w:pStyle w:val="Nidungvnbn"/>
      </w:pPr>
      <w:r>
        <w:t xml:space="preserve">Tại giao diện đơn hàng, sau khi khách hàng đã chọn sản phẩm xong, nhân viên thu ngân tiến hành tạo đơn hàng. Sau khi chọn đơn hàng, form đơn hàng sẽ xuất hiện, hệ thống sẽ hiển thị đơn hàng và một số thông tin mặc định của đơn hàng. Thông tin đơn hàng bao gồm mã đơn hàng, mã khách hàng, ngày xuất đơn, mã số nhân viên thu ngân,tổng tiền, chi tiết hóa đơn… Nhân viên thu ngân tiến hành nhập tiếp các thông tin như họ tên khách hàng, phương thức thanh toán,… và xác thực lại thông tin đơn hàng với khách hàng để hoàn thành đơn hàng và in hóa đơn. Hệ thống thông báo xác nhận đơn hàng thành công. Trong trường hợp khách hàng muốn hủy đơn hoặc ngưng giao dịch, nhân viên thu ngân chọn hủy bỏ đơn hàng, đồng thời hệ thống phát thông báo hủy </w:t>
      </w:r>
      <w:r>
        <w:lastRenderedPageBreak/>
        <w:t xml:space="preserve">đơn hàng thành công và quay về giao diện </w:t>
      </w:r>
      <w:r w:rsidRPr="003B726A">
        <w:t>đơn hàng để thực hiện giao dịch mới. Mọi thông tin đơn hàng</w:t>
      </w:r>
      <w:r>
        <w:t xml:space="preserve"> đều được lưu lại trong hệ thống.</w:t>
      </w:r>
    </w:p>
    <w:p w:rsidR="007C3074" w:rsidRPr="00856D56" w:rsidRDefault="00386AC2" w:rsidP="007C3074">
      <w:pPr>
        <w:pStyle w:val="Nidungvnbn"/>
      </w:pPr>
      <w:r>
        <w:t>Nhân viên</w:t>
      </w:r>
      <w:r w:rsidRPr="009D37F9">
        <w:t xml:space="preserve"> </w:t>
      </w:r>
      <w:r w:rsidR="007C3074" w:rsidRPr="009D37F9">
        <w:t>đăng nhập vào quyền quản trị có quyền kiểm soát và theo dõi toàn bộ hoạt động của hệ thống, là người có quyền cao nhất trong hệ thống. Quản trị viên có quyền quản lý danh mục sản phẩm như thêm, xóa, thay đổi thông tin của các sản phẩm trong danh mục. Sau khi thay đổi danh mục sản phẩm thành công các thông tin về sản phẩm vừa được sửa đổi sẽ được cập nhật vào cơ sở dữ liệu, ngược lại nếu việc thay đổi không thành công, hệ thống sẽ báo việc nhập dữ liệu không hợp lệ và yêu cầu quản trị viên nhập lại thông tin.</w:t>
      </w:r>
    </w:p>
    <w:p w:rsidR="007C3074" w:rsidRDefault="007C3074" w:rsidP="007C3074">
      <w:pPr>
        <w:pStyle w:val="Nidungvnbn"/>
      </w:pPr>
      <w:r>
        <w:t xml:space="preserve">Quản trị viên có thể phân quyền truy cập hệ thống cho các nhân viên khác, bảo vệ quyền truy cập riêng cho nhân viên. Tại giao diện quản lý nhân viên, khi quản trị viên chọn chức năng tạo phân quyền thì màn hình phân quyền sẽ hiện lên. Quản trị viên tiến hành nhập tên đăng nhập, mật khẩu và cấp quyền truy cập, hệ thống sẽ lưu lại thông tin và hiển thị thông báo cấp quyền truy cập thành công. </w:t>
      </w:r>
    </w:p>
    <w:p w:rsidR="007C3074" w:rsidRDefault="007C3074" w:rsidP="007C3074">
      <w:pPr>
        <w:pStyle w:val="Nidungvnbn"/>
        <w:rPr>
          <w:color w:val="FF0000"/>
        </w:rPr>
      </w:pPr>
      <w:r>
        <w:t>Quản trị nhân viên có thể xem danh sách thông tin nhân viên hiện đang làm việc tại cửa hàng. Tại giao diện quản lý nhân viên, quản trị viên chọn chức năng xem danh sách nhân viên, hệ thống sẽ hiển thị danh sách nhân viên với đầy đủ thông tin cá nhân. Thông tin nhân viên bao gồm họ và tên nhân viên, giới tính, ngày sinh, địa chỉ, email, số chứng minh nhân dân, số điện thoại, chức vụ, tiền lương… Quản trị viên có thể theo dõi và quản lý nhân viên qua các thông tin về ca làm việc, ngày vào làm, ngày off...</w:t>
      </w:r>
      <w:r>
        <w:rPr>
          <w:color w:val="FF0000"/>
        </w:rPr>
        <w:t xml:space="preserve"> </w:t>
      </w:r>
    </w:p>
    <w:p w:rsidR="007C3074" w:rsidRPr="00E8442F" w:rsidRDefault="007C3074" w:rsidP="007C3074">
      <w:pPr>
        <w:pStyle w:val="Nidungvnbn"/>
      </w:pPr>
      <w:r>
        <w:t xml:space="preserve">Ngoài ra, quản trị viên còn có thể thực hiện một số chức năng quản lý nhân viên như thêm hồ sơ nhân viên, xóa hồ sơ nhân viên, cập nhật hồ sơ nhân viên. Đối với chức năng thêm và cập nhật hồ sơ nhân viên, yêu cầu quản trị viên cần phải nhập đầy đủ thông tin nhân viên. Nếu thông tin nhập vào không đầy đủ thì hệ thống sẽ hiển thị thông báo lỗi và yêu cầu quản trị viên bổ sung đầy đủ các thông tin. Trong trường hợp thông tin về nhân viên không hợp lệ, hệ thống sẽ hiển thị thông báo lỗi và yêu cầu quản trị viên chỉnh sửa lại các thông tin không hợp lệ. Sau khi đã được xác nhận từ người </w:t>
      </w:r>
      <w:r>
        <w:lastRenderedPageBreak/>
        <w:t xml:space="preserve">quản trị, nhân viên mới sẽ được thêm và hồ sơ nhân viên sẽ được lưu lại trong hệ thống. </w:t>
      </w:r>
    </w:p>
    <w:p w:rsidR="007C3074" w:rsidRPr="00483EFD" w:rsidRDefault="007C3074" w:rsidP="007C3074">
      <w:pPr>
        <w:pStyle w:val="Nidungvnbn"/>
        <w:rPr>
          <w:color w:val="000000"/>
        </w:rPr>
      </w:pPr>
      <w:r>
        <w:rPr>
          <w:color w:val="000000"/>
        </w:rPr>
        <w:t>Để tri ân khách hàng vì đã luôn đồng hành và gắn bó cùng cửa hàng, cửa hàng</w:t>
      </w:r>
      <w:r w:rsidRPr="009D37F9">
        <w:rPr>
          <w:color w:val="000000"/>
        </w:rPr>
        <w:t xml:space="preserve"> </w:t>
      </w:r>
      <w:r>
        <w:rPr>
          <w:color w:val="000000"/>
        </w:rPr>
        <w:t>có</w:t>
      </w:r>
      <w:r w:rsidRPr="009D37F9">
        <w:rPr>
          <w:color w:val="000000"/>
        </w:rPr>
        <w:t xml:space="preserve"> các chương trình khuyến mại hoặc theo dõi tích điểm cho</w:t>
      </w:r>
      <w:r>
        <w:rPr>
          <w:color w:val="000000"/>
        </w:rPr>
        <w:t xml:space="preserve"> khách hàng</w:t>
      </w:r>
      <w:r w:rsidRPr="009D37F9">
        <w:rPr>
          <w:color w:val="000000"/>
        </w:rPr>
        <w:t>.</w:t>
      </w:r>
      <w:r>
        <w:rPr>
          <w:color w:val="000000"/>
        </w:rPr>
        <w:t xml:space="preserve"> </w:t>
      </w:r>
      <w:r>
        <w:t xml:space="preserve">Điều kiện để trở thành khách hàng thân thiết là tích đủ 5000 điểm thân thiết (Hệ số quy đổi điểm : cứ </w:t>
      </w:r>
      <w:r w:rsidR="00A31C2A">
        <w:t>100</w:t>
      </w:r>
      <w:r>
        <w:t xml:space="preserve">VND sẽ được quy đổi sang 1 điểm). Khách hàng thân thiết sẽ được hưởng những ưu đãi đặc biệt từ cửa hàng như giảm 20% tổng hóa đơn trên 150.000VND (giảm tối đa 100.000VND) khi mua đồ uống tại cửa hàng và nhiều ưu đãi khác áp dụng vào những ngày lễ đặc biệt dành cho toàn bộ khách hàng của cửa hàng.  </w:t>
      </w:r>
    </w:p>
    <w:p w:rsidR="007C3074" w:rsidRDefault="007C3074" w:rsidP="007C3074">
      <w:pPr>
        <w:pStyle w:val="Nidungvnbn"/>
      </w:pPr>
      <w:r w:rsidRPr="0010611F">
        <w:rPr>
          <w:shd w:val="clear" w:color="auto" w:fill="FFFFFF"/>
        </w:rPr>
        <w:t>Do việc nhập - xuất kho diễn ra một cách thường xuyên nên hệ thống nhập - xuất kho</w:t>
      </w:r>
      <w:r>
        <w:rPr>
          <w:shd w:val="clear" w:color="auto" w:fill="FFFFFF"/>
        </w:rPr>
        <w:t xml:space="preserve"> sẽ</w:t>
      </w:r>
      <w:r w:rsidRPr="0010611F">
        <w:rPr>
          <w:shd w:val="clear" w:color="auto" w:fill="FFFFFF"/>
        </w:rPr>
        <w:t> giúp</w:t>
      </w:r>
      <w:r>
        <w:rPr>
          <w:shd w:val="clear" w:color="auto" w:fill="FFFFFF"/>
        </w:rPr>
        <w:t xml:space="preserve"> cho việc</w:t>
      </w:r>
      <w:r w:rsidRPr="0010611F">
        <w:rPr>
          <w:shd w:val="clear" w:color="auto" w:fill="FFFFFF"/>
        </w:rPr>
        <w:t xml:space="preserve"> kiểm tra</w:t>
      </w:r>
      <w:r>
        <w:rPr>
          <w:shd w:val="clear" w:color="auto" w:fill="FFFFFF"/>
        </w:rPr>
        <w:t xml:space="preserve"> và </w:t>
      </w:r>
      <w:r w:rsidRPr="0010611F">
        <w:rPr>
          <w:shd w:val="clear" w:color="auto" w:fill="FFFFFF"/>
        </w:rPr>
        <w:t>quản lý dễ</w:t>
      </w:r>
      <w:r>
        <w:rPr>
          <w:shd w:val="clear" w:color="auto" w:fill="FFFFFF"/>
        </w:rPr>
        <w:t xml:space="preserve"> dàng </w:t>
      </w:r>
      <w:r w:rsidRPr="0010611F">
        <w:rPr>
          <w:shd w:val="clear" w:color="auto" w:fill="FFFFFF"/>
        </w:rPr>
        <w:t>hơn, tránh sai sót.</w:t>
      </w:r>
      <w:r w:rsidRPr="0010611F">
        <w:t xml:space="preserve"> </w:t>
      </w:r>
      <w:r w:rsidRPr="009D37F9">
        <w:t>Nhân viên kho</w:t>
      </w:r>
      <w:r>
        <w:t xml:space="preserve"> mở giao diện quản lý kho và chọn chức năng nhập/xuất kho, hệ thống sẽ xuất hiện form phiếu nhập hoặc phiếu xuất tương đương với từng chức năng mà nhân viên kho chọn. Nhân viên nhập đầy đủ thông tin về các mặt hàng vào phiếu nhập/xuất kho, s</w:t>
      </w:r>
      <w:r w:rsidRPr="00DD7A5B">
        <w:rPr>
          <w:shd w:val="clear" w:color="auto" w:fill="FFFFFF"/>
        </w:rPr>
        <w:t>au đó chọn </w:t>
      </w:r>
      <w:r w:rsidRPr="00D17705">
        <w:rPr>
          <w:rStyle w:val="Strong"/>
          <w:b w:val="0"/>
          <w:shd w:val="clear" w:color="auto" w:fill="FFFFFF"/>
        </w:rPr>
        <w:t>kho</w:t>
      </w:r>
      <w:r w:rsidRPr="00D17705">
        <w:rPr>
          <w:b/>
          <w:shd w:val="clear" w:color="auto" w:fill="FFFFFF"/>
        </w:rPr>
        <w:t> </w:t>
      </w:r>
      <w:r w:rsidRPr="00DD7A5B">
        <w:rPr>
          <w:shd w:val="clear" w:color="auto" w:fill="FFFFFF"/>
        </w:rPr>
        <w:t>lưu trữ, nhập thông tin chi tiết</w:t>
      </w:r>
      <w:r>
        <w:rPr>
          <w:shd w:val="clear" w:color="auto" w:fill="FFFFFF"/>
        </w:rPr>
        <w:t xml:space="preserve"> của</w:t>
      </w:r>
      <w:r w:rsidRPr="00DD7A5B">
        <w:rPr>
          <w:shd w:val="clear" w:color="auto" w:fill="FFFFFF"/>
        </w:rPr>
        <w:t xml:space="preserve"> người cung cấ</w:t>
      </w:r>
      <w:r>
        <w:rPr>
          <w:shd w:val="clear" w:color="auto" w:fill="FFFFFF"/>
        </w:rPr>
        <w:t>p</w:t>
      </w:r>
      <w:r w:rsidRPr="00DD7A5B">
        <w:rPr>
          <w:shd w:val="clear" w:color="auto" w:fill="FFFFFF"/>
        </w:rPr>
        <w:t xml:space="preserve"> và chọn trạng thái cho phiế</w:t>
      </w:r>
      <w:r>
        <w:rPr>
          <w:shd w:val="clear" w:color="auto" w:fill="FFFFFF"/>
        </w:rPr>
        <w:t>u</w:t>
      </w:r>
      <w:r w:rsidRPr="00DD7A5B">
        <w:rPr>
          <w:shd w:val="clear" w:color="auto" w:fill="FFFFFF"/>
        </w:rPr>
        <w:t>. Nhấn nút “</w:t>
      </w:r>
      <w:r w:rsidRPr="00DD7A5B">
        <w:rPr>
          <w:rStyle w:val="Strong"/>
          <w:shd w:val="clear" w:color="auto" w:fill="FFFFFF"/>
        </w:rPr>
        <w:t>Thêm mới”</w:t>
      </w:r>
      <w:r w:rsidRPr="00DD7A5B">
        <w:rPr>
          <w:shd w:val="clear" w:color="auto" w:fill="FFFFFF"/>
        </w:rPr>
        <w:t> để lưu lại thông tin phiếu.</w:t>
      </w:r>
      <w:r>
        <w:rPr>
          <w:shd w:val="clear" w:color="auto" w:fill="FFFFFF"/>
        </w:rPr>
        <w:t xml:space="preserve"> </w:t>
      </w:r>
      <w:r w:rsidRPr="00DD7A5B">
        <w:rPr>
          <w:shd w:val="clear" w:color="auto" w:fill="FFFFFF"/>
        </w:rPr>
        <w:t>Trên danh sách phiếu nhập/xuất kho, nếu muốn chỉnh sửa thông tin phiếu nào thì chọn chức năng cập nhật phiếu đó</w:t>
      </w:r>
      <w:r>
        <w:rPr>
          <w:shd w:val="clear" w:color="auto" w:fill="FFFFFF"/>
        </w:rPr>
        <w:t>, h</w:t>
      </w:r>
      <w:r w:rsidRPr="00DD7A5B">
        <w:rPr>
          <w:shd w:val="clear" w:color="auto" w:fill="FFFFFF"/>
        </w:rPr>
        <w:t>ệ thống sẽ mở form cập nhật phiếu</w:t>
      </w:r>
      <w:r>
        <w:rPr>
          <w:shd w:val="clear" w:color="auto" w:fill="FFFFFF"/>
        </w:rPr>
        <w:t xml:space="preserve">. </w:t>
      </w:r>
      <w:r w:rsidRPr="00DD7A5B">
        <w:rPr>
          <w:shd w:val="clear" w:color="auto" w:fill="FFFFFF"/>
        </w:rPr>
        <w:t>Nhân viên nhập các thông tin cần chỉnh sửa như thêm hay bớt sản phẩm hay số lượng sản phẩm, thay đổi trạng thái phiếu sau đó nhấn nút</w:t>
      </w:r>
      <w:r w:rsidRPr="00DD7A5B">
        <w:rPr>
          <w:rStyle w:val="Strong"/>
          <w:sz w:val="24"/>
          <w:szCs w:val="24"/>
          <w:shd w:val="clear" w:color="auto" w:fill="FFFFFF"/>
        </w:rPr>
        <w:t> “Cập nhật”</w:t>
      </w:r>
      <w:r w:rsidRPr="00DD7A5B">
        <w:rPr>
          <w:b/>
          <w:shd w:val="clear" w:color="auto" w:fill="FFFFFF"/>
        </w:rPr>
        <w:t xml:space="preserve"> </w:t>
      </w:r>
      <w:r w:rsidRPr="00DD7A5B">
        <w:rPr>
          <w:shd w:val="clear" w:color="auto" w:fill="FFFFFF"/>
        </w:rPr>
        <w:t>để lưu lại thông tin.</w:t>
      </w:r>
      <w:r>
        <w:rPr>
          <w:shd w:val="clear" w:color="auto" w:fill="FFFFFF"/>
        </w:rPr>
        <w:t xml:space="preserve"> </w:t>
      </w:r>
      <w:r>
        <w:t>Trong trường hợp thông tin trong phiếu nhập/xuất kho không hợp lệ hoặc thiếu thông tin, hệ thống sẽ hiển thị thông báo lỗi và yêu cầu nhân viên kho chỉnh sửa lại các thông tin không hợp lệ</w:t>
      </w:r>
      <w:r w:rsidRPr="00134308">
        <w:t xml:space="preserve">. </w:t>
      </w:r>
      <w:r w:rsidRPr="00134308">
        <w:rPr>
          <w:bCs/>
        </w:rPr>
        <w:t>Lưu ý</w:t>
      </w:r>
      <w:r w:rsidRPr="00134308">
        <w:t>, trạng thái phiếu chỉ có thể thay đổi theo một chiều và không quay lại được trạng thái ban đầu sau khi cập nhật.</w:t>
      </w:r>
      <w:r w:rsidRPr="00697AB6">
        <w:t xml:space="preserve"> “</w:t>
      </w:r>
      <w:r w:rsidRPr="00697AB6">
        <w:rPr>
          <w:bCs/>
        </w:rPr>
        <w:t>Tồn kho sản phẩm”</w:t>
      </w:r>
      <w:r w:rsidRPr="00697AB6">
        <w:t> chỉ được tính </w:t>
      </w:r>
      <w:r w:rsidRPr="00697AB6">
        <w:rPr>
          <w:bCs/>
        </w:rPr>
        <w:t>trạng thái</w:t>
      </w:r>
      <w:r w:rsidRPr="00697AB6">
        <w:rPr>
          <w:b/>
          <w:bCs/>
        </w:rPr>
        <w:t xml:space="preserve"> </w:t>
      </w:r>
      <w:r w:rsidRPr="00697AB6">
        <w:t>phiếu nhập/xuất kho ở trạng thái “</w:t>
      </w:r>
      <w:r w:rsidRPr="00697AB6">
        <w:rPr>
          <w:bCs/>
        </w:rPr>
        <w:t>Hoàn thành”.</w:t>
      </w:r>
      <w:r w:rsidRPr="00697AB6">
        <w:t xml:space="preserve"> </w:t>
      </w:r>
      <w:r>
        <w:t>Phiếu nhập/xuất kho khi ở trạng thài</w:t>
      </w:r>
      <w:r w:rsidRPr="00134308">
        <w:rPr>
          <w:b/>
          <w:bCs/>
        </w:rPr>
        <w:t> </w:t>
      </w:r>
      <w:r w:rsidRPr="00134308">
        <w:rPr>
          <w:bCs/>
        </w:rPr>
        <w:t>“Hoàn thành”</w:t>
      </w:r>
      <w:r>
        <w:t xml:space="preserve"> thì nhân viên </w:t>
      </w:r>
      <w:r w:rsidRPr="00134308">
        <w:t>không được chỉnh sửa thông tin sản phẩm trong phiếu</w:t>
      </w:r>
      <w:r>
        <w:t>…</w:t>
      </w:r>
    </w:p>
    <w:p w:rsidR="007C3074" w:rsidRPr="00697AB6" w:rsidRDefault="007C3074" w:rsidP="007C3074">
      <w:pPr>
        <w:pStyle w:val="Nidungvnbn"/>
      </w:pPr>
      <w:r w:rsidRPr="00697AB6">
        <w:rPr>
          <w:rStyle w:val="a"/>
          <w:shd w:val="clear" w:color="auto" w:fill="FFFFFF"/>
        </w:rPr>
        <w:lastRenderedPageBreak/>
        <w:t>Ngoài ra, nhân viên kho còn cần kiểm tra, kiểm kê sản phẩm</w:t>
      </w:r>
      <w:r>
        <w:rPr>
          <w:rStyle w:val="a"/>
          <w:shd w:val="clear" w:color="auto" w:fill="FFFFFF"/>
        </w:rPr>
        <w:t xml:space="preserve"> tồn kho</w:t>
      </w:r>
      <w:r w:rsidRPr="00697AB6">
        <w:rPr>
          <w:rStyle w:val="a"/>
          <w:shd w:val="clear" w:color="auto" w:fill="FFFFFF"/>
        </w:rPr>
        <w:t xml:space="preserve"> giúp đánh giá tình hình quản lý sản phẩm, hàng hóa tại kho cũng như tình trạng thực tế của hàng tồn kho, </w:t>
      </w:r>
      <w:r>
        <w:rPr>
          <w:rStyle w:val="a"/>
          <w:shd w:val="clear" w:color="auto" w:fill="FFFFFF"/>
        </w:rPr>
        <w:t>qua đó</w:t>
      </w:r>
      <w:r w:rsidRPr="00697AB6">
        <w:rPr>
          <w:rStyle w:val="a"/>
          <w:shd w:val="clear" w:color="auto" w:fill="FFFFFF"/>
        </w:rPr>
        <w:t xml:space="preserve"> cân đối số lượng và điều chuyển qua lại giữa các kho, giữ tỉ lệ cân bằng trong kho tránh tình trạng hàng hỏng hoặc quá hạn sử dụng hoặc đọng vốn quá lâu. </w:t>
      </w:r>
      <w:r w:rsidRPr="00146C2E">
        <w:rPr>
          <w:shd w:val="clear" w:color="auto" w:fill="FFFFFF"/>
        </w:rPr>
        <w:t>Để xem tồn kho theo sản phẩm, nhân viên chọn </w:t>
      </w:r>
      <w:r w:rsidRPr="00D17705">
        <w:rPr>
          <w:rStyle w:val="Strong"/>
          <w:b w:val="0"/>
          <w:shd w:val="clear" w:color="auto" w:fill="FFFFFF"/>
        </w:rPr>
        <w:t>chức năng</w:t>
      </w:r>
      <w:r w:rsidRPr="00146C2E">
        <w:rPr>
          <w:rStyle w:val="Strong"/>
          <w:shd w:val="clear" w:color="auto" w:fill="FFFFFF"/>
        </w:rPr>
        <w:t xml:space="preserve"> “quản lý kho”</w:t>
      </w:r>
      <w:r w:rsidRPr="00146C2E">
        <w:rPr>
          <w:b/>
          <w:shd w:val="clear" w:color="auto" w:fill="FFFFFF"/>
        </w:rPr>
        <w:t>,</w:t>
      </w:r>
      <w:r w:rsidRPr="00146C2E">
        <w:rPr>
          <w:shd w:val="clear" w:color="auto" w:fill="FFFFFF"/>
        </w:rPr>
        <w:t xml:space="preserve"> nhấn chọn </w:t>
      </w:r>
      <w:r w:rsidRPr="00146C2E">
        <w:rPr>
          <w:b/>
          <w:shd w:val="clear" w:color="auto" w:fill="FFFFFF"/>
        </w:rPr>
        <w:t>“</w:t>
      </w:r>
      <w:r w:rsidRPr="00146C2E">
        <w:rPr>
          <w:rStyle w:val="Strong"/>
          <w:shd w:val="clear" w:color="auto" w:fill="FFFFFF"/>
        </w:rPr>
        <w:t>Xem hàng tồn kho</w:t>
      </w:r>
      <w:r w:rsidRPr="00A31C2A">
        <w:rPr>
          <w:rStyle w:val="Strong"/>
          <w:shd w:val="clear" w:color="auto" w:fill="FFFFFF"/>
        </w:rPr>
        <w:t>”</w:t>
      </w:r>
      <w:r w:rsidRPr="00A31C2A">
        <w:rPr>
          <w:rStyle w:val="Strong"/>
          <w:b w:val="0"/>
          <w:shd w:val="clear" w:color="auto" w:fill="FFFFFF"/>
        </w:rPr>
        <w:t>, h</w:t>
      </w:r>
      <w:r w:rsidRPr="00146C2E">
        <w:rPr>
          <w:shd w:val="clear" w:color="auto" w:fill="FFFFFF"/>
        </w:rPr>
        <w:t xml:space="preserve">ệ thống sẽ mở màn hình hàng tồn kho theo sản phẩm. </w:t>
      </w:r>
      <w:r w:rsidRPr="00146C2E">
        <w:t>Với màn hình trên nhân viên có thể theo dõi số lượng tồn kho thực tế của từng sản phẩm theo từng kho và tổng tồn của từng kho và tổng tồn của tất cả các kho.</w:t>
      </w:r>
    </w:p>
    <w:p w:rsidR="007C3074" w:rsidRDefault="007C3074" w:rsidP="007C3074">
      <w:pPr>
        <w:pStyle w:val="Nidungvnbn"/>
      </w:pPr>
      <w:r w:rsidRPr="009D37F9">
        <w:t>Quản trị viên sẽ theo dõi và thống kê doanh số bán hàng theo</w:t>
      </w:r>
      <w:r>
        <w:t xml:space="preserve"> mã hàng, tên hàng, theo thời gian như</w:t>
      </w:r>
      <w:r w:rsidRPr="009D37F9">
        <w:t xml:space="preserve"> </w:t>
      </w:r>
      <w:r>
        <w:t xml:space="preserve">từng </w:t>
      </w:r>
      <w:r w:rsidRPr="009D37F9">
        <w:t>ca</w:t>
      </w:r>
      <w:r>
        <w:t xml:space="preserve"> trong ngày</w:t>
      </w:r>
      <w:r w:rsidRPr="009D37F9">
        <w:t>, tuần, tháng, năm và báo cáo chi tiết thu chi trong tháng của cửa hàng</w:t>
      </w:r>
      <w:r w:rsidRPr="009D37F9">
        <w:rPr>
          <w:color w:val="000000"/>
          <w:shd w:val="clear" w:color="auto" w:fill="FFFFFF"/>
        </w:rPr>
        <w:t xml:space="preserve"> như tiền điện, nước, nguyên liệu, bảo trì sửa chữa quán, tiề</w:t>
      </w:r>
      <w:r>
        <w:rPr>
          <w:color w:val="000000"/>
          <w:shd w:val="clear" w:color="auto" w:fill="FFFFFF"/>
        </w:rPr>
        <w:t>n lương nhân viên,</w:t>
      </w:r>
      <w:r w:rsidRPr="009D37F9">
        <w:rPr>
          <w:color w:val="000000"/>
          <w:shd w:val="clear" w:color="auto" w:fill="FFFFFF"/>
        </w:rPr>
        <w:t>...</w:t>
      </w:r>
      <w:r w:rsidRPr="009D37F9">
        <w:t xml:space="preserve"> Từ đó tính toán lợi nhuận và phân tích bán hàng theo từng nhóm hàng và khách hàng để </w:t>
      </w:r>
      <w:r w:rsidRPr="009D37F9">
        <w:rPr>
          <w:color w:val="000000"/>
        </w:rPr>
        <w:t>kiểm soát được tình trạng hoạt động thu chi của cửa hàng. Mọi thông tin về</w:t>
      </w:r>
      <w:r w:rsidRPr="009D37F9">
        <w:t xml:space="preserve"> báo cáo thống kê doanh số bán hàng đều được lưu lại trong hệ thống.</w:t>
      </w:r>
    </w:p>
    <w:p w:rsidR="00AE34FD" w:rsidRDefault="00AE34FD" w:rsidP="00AE34FD">
      <w:pPr>
        <w:pStyle w:val="Tiumccp3"/>
      </w:pPr>
      <w:bookmarkStart w:id="20" w:name="_Toc6607916"/>
      <w:r>
        <w:t>2.1.1.2 Yêu cầu phi chức năng</w:t>
      </w:r>
      <w:bookmarkEnd w:id="20"/>
    </w:p>
    <w:p w:rsidR="008537EE" w:rsidRPr="00FD1B77" w:rsidRDefault="00FD1B77" w:rsidP="00FD1B77">
      <w:pPr>
        <w:pStyle w:val="Nidungvnbn"/>
        <w:ind w:firstLine="0"/>
        <w:rPr>
          <w:b/>
        </w:rPr>
      </w:pPr>
      <w:r w:rsidRPr="00FD1B77">
        <w:rPr>
          <w:b/>
        </w:rPr>
        <w:t>*</w:t>
      </w:r>
      <w:r w:rsidR="008537EE" w:rsidRPr="00FD1B77">
        <w:rPr>
          <w:b/>
        </w:rPr>
        <w:t>Yêu cầu về sản phẩm</w:t>
      </w:r>
    </w:p>
    <w:p w:rsidR="008537EE" w:rsidRPr="00FD1B77" w:rsidRDefault="00FD1B77" w:rsidP="00FD1B77">
      <w:pPr>
        <w:pStyle w:val="Nidungvnbn"/>
      </w:pPr>
      <w:r>
        <w:t xml:space="preserve">- </w:t>
      </w:r>
      <w:r w:rsidR="008537EE" w:rsidRPr="00FD1B77">
        <w:t>Được sử dụng trong môi trường : Hệ điều hành mạng Windows XP trở lên…</w:t>
      </w:r>
    </w:p>
    <w:p w:rsidR="008537EE" w:rsidRPr="00FD1B77" w:rsidRDefault="00FD1B77" w:rsidP="00FD1B77">
      <w:pPr>
        <w:pStyle w:val="Nidungvnbn"/>
      </w:pPr>
      <w:r>
        <w:t xml:space="preserve">- </w:t>
      </w:r>
      <w:r w:rsidR="008537EE" w:rsidRPr="00FD1B77">
        <w:t>Đạt hiệu quả về thời gian : thời gian cần thiết để thực hiện tra cứu thông tin không quá 10 giây, thời gian cần thiết để cập nhật dữ liệu không quá 5 giây, thời gian cần thiết để tổng hợp in báo cáo không quá 20 giây…</w:t>
      </w:r>
    </w:p>
    <w:p w:rsidR="008537EE" w:rsidRPr="00FD1B77" w:rsidRDefault="00FD1B77" w:rsidP="00FD1B77">
      <w:pPr>
        <w:pStyle w:val="Nidungvnbn"/>
      </w:pPr>
      <w:r>
        <w:t xml:space="preserve">- </w:t>
      </w:r>
      <w:r w:rsidR="008537EE" w:rsidRPr="00FD1B77">
        <w:t>Độ tin cậy cao : kết quả trả về chính xác, đầy đủ, ngắn gọn…</w:t>
      </w:r>
    </w:p>
    <w:p w:rsidR="008537EE" w:rsidRPr="00FD1B77" w:rsidRDefault="00FD1B77" w:rsidP="00FD1B77">
      <w:pPr>
        <w:pStyle w:val="Nidungvnbn"/>
      </w:pPr>
      <w:r>
        <w:t xml:space="preserve">- </w:t>
      </w:r>
      <w:r w:rsidR="008537EE" w:rsidRPr="00FD1B77">
        <w:t>Tính linh động : có khả năng mở rộng, thuận tiện cho việc bảo trì và phát triển hệ thống. Có đầy đủ các tiện ích phục vụ cho người dùng cũng như tuân thủ theo trật tự thực hiện yêu cầu của người sử dụng và phần giao diện chung…</w:t>
      </w:r>
    </w:p>
    <w:p w:rsidR="008537EE" w:rsidRPr="00FD1B77" w:rsidRDefault="008537EE" w:rsidP="00FD1B77">
      <w:pPr>
        <w:pStyle w:val="Nidungvnbn"/>
        <w:ind w:firstLine="0"/>
        <w:rPr>
          <w:b/>
        </w:rPr>
      </w:pPr>
      <w:r w:rsidRPr="00FD1B77">
        <w:rPr>
          <w:b/>
        </w:rPr>
        <w:t>*Yêu cầu tổ chức</w:t>
      </w:r>
    </w:p>
    <w:p w:rsidR="008537EE" w:rsidRPr="00FD1B77" w:rsidRDefault="008537EE" w:rsidP="00FD1B77">
      <w:pPr>
        <w:pStyle w:val="Nidungvnbn"/>
      </w:pPr>
      <w:r w:rsidRPr="00FD1B77">
        <w:t>- Cần cài đặt Microsoft SQL Server để quản lý dữ liệu, Microsoft Visual Studio 2005 để xây dựng chương trình</w:t>
      </w:r>
    </w:p>
    <w:p w:rsidR="008537EE" w:rsidRPr="00FD1B77" w:rsidRDefault="008537EE" w:rsidP="00FD1B77">
      <w:pPr>
        <w:pStyle w:val="Nidungvnbn"/>
      </w:pPr>
      <w:r w:rsidRPr="00FD1B77">
        <w:lastRenderedPageBreak/>
        <w:t xml:space="preserve">- Hợp chuẩn : nhất quán các chức năng, sử dụng phông chữ thống nhất (theo tiêu chuẩn Unicode), thống nhất kiểu dữ liệu nhập vào… </w:t>
      </w:r>
    </w:p>
    <w:p w:rsidR="008537EE" w:rsidRPr="00FD1B77" w:rsidRDefault="008537EE" w:rsidP="00FD1B77">
      <w:pPr>
        <w:pStyle w:val="Nidungvnbn"/>
        <w:ind w:firstLine="0"/>
        <w:rPr>
          <w:b/>
        </w:rPr>
      </w:pPr>
      <w:r w:rsidRPr="00FD1B77">
        <w:rPr>
          <w:b/>
        </w:rPr>
        <w:t>*Yêu cầu bên ngoài</w:t>
      </w:r>
    </w:p>
    <w:p w:rsidR="008537EE" w:rsidRPr="00FD1B77" w:rsidRDefault="008537EE" w:rsidP="00FD1B77">
      <w:pPr>
        <w:pStyle w:val="Nidungvnbn"/>
      </w:pPr>
      <w:r w:rsidRPr="00FD1B77">
        <w:t>- Bảo mật : Mỗi tài khoản được phân quyền chỉ được phép truy cập tới các chức năng và thông tin cần thiết liên quan đến nhiệm vụ và trách nhiệm của mình, đồng thời không được cập tới các chức năng nằm ngoài phạm vi trách nhiệm của mình. Việc phân quyền do quản trị hệ thống đảm nhận.</w:t>
      </w:r>
    </w:p>
    <w:p w:rsidR="008537EE" w:rsidRPr="00FD1B77" w:rsidRDefault="008537EE" w:rsidP="00FD1B77">
      <w:pPr>
        <w:pStyle w:val="Nidungvnbn"/>
      </w:pPr>
      <w:r w:rsidRPr="00FD1B77">
        <w:t>- An toàn : Tất cả thông tin được lưu trữ trên 10 năm, không mất mát thông tin, không có sự nhầm lẫn sai lệch, thông tin chính xác và được lưu trữ rõ ràng, không dư thừa thông tin…</w:t>
      </w:r>
    </w:p>
    <w:p w:rsidR="008537EE" w:rsidRPr="00FD1B77" w:rsidRDefault="008537EE" w:rsidP="00FD1B77">
      <w:pPr>
        <w:pStyle w:val="Nidungvnbn"/>
      </w:pPr>
      <w:r w:rsidRPr="00FD1B77">
        <w:t>- Tương thích : dễ dàng tương thích giữa các hệ thống chương trình</w:t>
      </w:r>
    </w:p>
    <w:p w:rsidR="00907CEE" w:rsidRDefault="00907CEE" w:rsidP="00AE34FD">
      <w:pPr>
        <w:pStyle w:val="Tiumccp2"/>
      </w:pPr>
      <w:bookmarkStart w:id="21" w:name="_Toc6607917"/>
      <w:r>
        <w:t>2.1.2 Các nhóm chức năng của hệ thống</w:t>
      </w:r>
      <w:bookmarkEnd w:id="21"/>
    </w:p>
    <w:p w:rsidR="00E53F2A" w:rsidRDefault="00E53F2A" w:rsidP="00E53F2A">
      <w:pPr>
        <w:pStyle w:val="Nidungvnbn"/>
      </w:pPr>
      <w:r>
        <w:t>Chức năng của hệ thống có thể chia làm các nhóm chức năng chính như sau:</w:t>
      </w:r>
    </w:p>
    <w:p w:rsidR="00E53F2A" w:rsidRDefault="00E53F2A" w:rsidP="00DA161B">
      <w:pPr>
        <w:pStyle w:val="Nidungvnbn"/>
        <w:numPr>
          <w:ilvl w:val="0"/>
          <w:numId w:val="21"/>
        </w:numPr>
      </w:pPr>
      <w:r>
        <w:t>Nhóm chức năng đăng nhập hệ thống</w:t>
      </w:r>
    </w:p>
    <w:p w:rsidR="00E53F2A" w:rsidRDefault="00E53F2A" w:rsidP="00DA161B">
      <w:pPr>
        <w:pStyle w:val="Nidungvnbn"/>
        <w:numPr>
          <w:ilvl w:val="0"/>
          <w:numId w:val="21"/>
        </w:numPr>
      </w:pPr>
      <w:r>
        <w:t>Nhóm chức năng quản lý danh mục sản phẩm, bao gồm xem thông tin sản phẩm, thêm sản phẩm, xóa sản phẩm, cập nhật thông tin sản phẩm.</w:t>
      </w:r>
    </w:p>
    <w:p w:rsidR="00E53F2A" w:rsidRDefault="00E53F2A" w:rsidP="00DA161B">
      <w:pPr>
        <w:pStyle w:val="Nidungvnbn"/>
        <w:numPr>
          <w:ilvl w:val="0"/>
          <w:numId w:val="21"/>
        </w:numPr>
      </w:pPr>
      <w:r>
        <w:t>Nhóm chức năng quản lý đơn hàng, bao gồm tạo đơn hàng và đơn đặt hàng.</w:t>
      </w:r>
      <w:r w:rsidR="00D757B1">
        <w:t>..</w:t>
      </w:r>
    </w:p>
    <w:p w:rsidR="00E53F2A" w:rsidRDefault="00E53F2A" w:rsidP="00DA161B">
      <w:pPr>
        <w:pStyle w:val="Nidungvnbn"/>
        <w:numPr>
          <w:ilvl w:val="0"/>
          <w:numId w:val="21"/>
        </w:numPr>
      </w:pPr>
      <w:r>
        <w:t>Nhóm chức năng quản lý nhân viên, bao gồm xem thông tin nhân viên, thêm hồ sơ nhân viên, xóa thông tin nhân viên, cập nhật thông tin nhân viên, phân quyền nhân viên.</w:t>
      </w:r>
    </w:p>
    <w:p w:rsidR="00E53F2A" w:rsidRDefault="00E53F2A" w:rsidP="00DA161B">
      <w:pPr>
        <w:pStyle w:val="Nidungvnbn"/>
        <w:numPr>
          <w:ilvl w:val="0"/>
          <w:numId w:val="21"/>
        </w:numPr>
      </w:pPr>
      <w:r>
        <w:t xml:space="preserve">Nhóm chức năng quản lý kho, bao gồm xem </w:t>
      </w:r>
      <w:r w:rsidR="00D757B1">
        <w:t>lịch sử xuất-nhập kho</w:t>
      </w:r>
      <w:r>
        <w:t xml:space="preserve">, </w:t>
      </w:r>
      <w:r w:rsidR="00D757B1">
        <w:t>tạo phiếu nhập kho</w:t>
      </w:r>
      <w:r>
        <w:t xml:space="preserve">, </w:t>
      </w:r>
      <w:r w:rsidR="00D757B1">
        <w:t>tạo phiếu xuất kho</w:t>
      </w:r>
      <w:r>
        <w:t xml:space="preserve">, cập nhật </w:t>
      </w:r>
      <w:r w:rsidR="00D757B1">
        <w:t>phiếu nhập kho</w:t>
      </w:r>
      <w:r>
        <w:t>,</w:t>
      </w:r>
      <w:r w:rsidR="00D757B1">
        <w:t xml:space="preserve"> cập nhật phiếu xuất kho, xem hàng tồn kho…</w:t>
      </w:r>
    </w:p>
    <w:p w:rsidR="00E53F2A" w:rsidRDefault="00E53F2A" w:rsidP="00DA161B">
      <w:pPr>
        <w:pStyle w:val="Nidungvnbn"/>
        <w:numPr>
          <w:ilvl w:val="0"/>
          <w:numId w:val="21"/>
        </w:numPr>
      </w:pPr>
      <w:r>
        <w:t xml:space="preserve">Nhóm chức năng </w:t>
      </w:r>
      <w:r w:rsidR="00D757B1">
        <w:t>thống kê doanh số bán hàng.</w:t>
      </w:r>
    </w:p>
    <w:p w:rsidR="00907CEE" w:rsidRDefault="00907CEE" w:rsidP="00AE34FD">
      <w:pPr>
        <w:pStyle w:val="Tiumccp2"/>
      </w:pPr>
      <w:bookmarkStart w:id="22" w:name="_Toc6607918"/>
      <w:r>
        <w:t>2.1.3 Xác định các tác nhân</w:t>
      </w:r>
      <w:bookmarkEnd w:id="22"/>
    </w:p>
    <w:p w:rsidR="00E53F2A" w:rsidRDefault="00E53F2A" w:rsidP="00E53F2A">
      <w:pPr>
        <w:pStyle w:val="Nidungvnbn"/>
      </w:pPr>
      <w:r>
        <w:t>Dựa vào đặc tả yêu cầu hệ thống, ta có thể xác định được các tác nhân chính của hệ thống như sau:</w:t>
      </w:r>
    </w:p>
    <w:p w:rsidR="00E53F2A" w:rsidRDefault="00386AC2" w:rsidP="00E53F2A">
      <w:pPr>
        <w:pStyle w:val="Nidungvnbn"/>
      </w:pPr>
      <w:r>
        <w:lastRenderedPageBreak/>
        <w:t>NHÂN VIÊN</w:t>
      </w:r>
      <w:r w:rsidR="00D757B1">
        <w:t xml:space="preserve"> : bao gồm quản trị viên, thu ngân, nhân viên kho… Sau khi đăng nhập để trở thành </w:t>
      </w:r>
      <w:r w:rsidR="00987BC7">
        <w:t>nhân viên</w:t>
      </w:r>
      <w:r w:rsidR="00D757B1">
        <w:t xml:space="preserve">, ngoài những chức năng chung của người sử dụng còn có thêm một số chức năng khác phục vụ cho công việc cụ thể của từng đối tượng. </w:t>
      </w:r>
    </w:p>
    <w:p w:rsidR="00D757B1" w:rsidRDefault="00D757B1" w:rsidP="00E53F2A">
      <w:pPr>
        <w:pStyle w:val="Nidungvnbn"/>
      </w:pPr>
      <w:r>
        <w:t>QUẢN TRỊ VIÊN : là người điều hành, quản lý và theo dõi mọi hoạt động của hệ thống. Quản trị viên là người có quyền cao nhất trong hệ thống.</w:t>
      </w:r>
    </w:p>
    <w:p w:rsidR="00D757B1" w:rsidRDefault="00386AC2" w:rsidP="00E53F2A">
      <w:pPr>
        <w:pStyle w:val="Nidungvnbn"/>
      </w:pPr>
      <w:r>
        <w:t xml:space="preserve">NHÂN VIÊN </w:t>
      </w:r>
      <w:r w:rsidR="00D757B1">
        <w:t>THU NGÂN : là người tiếp nhận và xử lý các đơn hàng cũng như đơn đặt hàng.</w:t>
      </w:r>
    </w:p>
    <w:p w:rsidR="00245C89" w:rsidRDefault="00D757B1" w:rsidP="00E53F2A">
      <w:pPr>
        <w:pStyle w:val="Nidungvnbn"/>
      </w:pPr>
      <w:r>
        <w:t>NHÂN VIÊN KHO : là người tiếp nhận và xử lý xuất – nhập kho</w:t>
      </w:r>
    </w:p>
    <w:p w:rsidR="00D757B1" w:rsidRDefault="00D757B1" w:rsidP="00E53F2A">
      <w:pPr>
        <w:pStyle w:val="Nidungvnbn"/>
      </w:pPr>
      <w:r>
        <w:t>Theo tính chất của các actor, ta có thể tổng quát hóa chúng như sau :</w:t>
      </w:r>
    </w:p>
    <w:p w:rsidR="007C3074" w:rsidRDefault="007C3074" w:rsidP="007C3074">
      <w:pPr>
        <w:pStyle w:val="Nidungvnbn"/>
        <w:keepNext/>
        <w:jc w:val="center"/>
      </w:pPr>
      <w:r>
        <w:rPr>
          <w:noProof/>
        </w:rPr>
        <w:drawing>
          <wp:inline distT="0" distB="0" distL="0" distR="0" wp14:anchorId="11AB30F9" wp14:editId="6F826F82">
            <wp:extent cx="3075709" cy="412996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jpg"/>
                    <pic:cNvPicPr/>
                  </pic:nvPicPr>
                  <pic:blipFill>
                    <a:blip r:embed="rId12">
                      <a:extLst>
                        <a:ext uri="{28A0092B-C50C-407E-A947-70E740481C1C}">
                          <a14:useLocalDpi xmlns:a14="http://schemas.microsoft.com/office/drawing/2010/main" val="0"/>
                        </a:ext>
                      </a:extLst>
                    </a:blip>
                    <a:stretch>
                      <a:fillRect/>
                    </a:stretch>
                  </pic:blipFill>
                  <pic:spPr>
                    <a:xfrm>
                      <a:off x="0" y="0"/>
                      <a:ext cx="3088165" cy="4146687"/>
                    </a:xfrm>
                    <a:prstGeom prst="rect">
                      <a:avLst/>
                    </a:prstGeom>
                  </pic:spPr>
                </pic:pic>
              </a:graphicData>
            </a:graphic>
          </wp:inline>
        </w:drawing>
      </w:r>
    </w:p>
    <w:p w:rsidR="00D757B1" w:rsidRPr="007C3074" w:rsidRDefault="007C3074" w:rsidP="007C3074">
      <w:pPr>
        <w:pStyle w:val="Caption"/>
      </w:pPr>
      <w:bookmarkStart w:id="23" w:name="_Toc6607937"/>
      <w:r w:rsidRPr="007C3074">
        <w:t>Hình 1.1 Actor</w:t>
      </w:r>
      <w:bookmarkEnd w:id="23"/>
      <w:r w:rsidRPr="007C3074">
        <w:t xml:space="preserve"> </w:t>
      </w:r>
    </w:p>
    <w:p w:rsidR="00AE34FD" w:rsidRDefault="00907CEE" w:rsidP="00AE34FD">
      <w:pPr>
        <w:pStyle w:val="Tiumccp2"/>
      </w:pPr>
      <w:bookmarkStart w:id="24" w:name="_Toc6607919"/>
      <w:r>
        <w:t>2.1.4</w:t>
      </w:r>
      <w:r w:rsidR="00AE34FD">
        <w:t xml:space="preserve"> Đặc tả Use case</w:t>
      </w:r>
      <w:bookmarkEnd w:id="24"/>
    </w:p>
    <w:p w:rsidR="00AE34FD" w:rsidRDefault="00AE34FD" w:rsidP="00FD1B77">
      <w:pPr>
        <w:pStyle w:val="Tiumccp3"/>
        <w:spacing w:after="240"/>
      </w:pPr>
      <w:bookmarkStart w:id="25" w:name="_Toc6607920"/>
      <w:r>
        <w:t xml:space="preserve">2.1.2.1 </w:t>
      </w:r>
      <w:r w:rsidR="00872CA6">
        <w:t>Nhóm chức năng đ</w:t>
      </w:r>
      <w:r>
        <w:t>ăng nhập hệ thống</w:t>
      </w:r>
      <w:bookmarkEnd w:id="25"/>
    </w:p>
    <w:tbl>
      <w:tblPr>
        <w:tblStyle w:val="TableGrid"/>
        <w:tblW w:w="0" w:type="auto"/>
        <w:tblLook w:val="04A0" w:firstRow="1" w:lastRow="0" w:firstColumn="1" w:lastColumn="0" w:noHBand="0" w:noVBand="1"/>
      </w:tblPr>
      <w:tblGrid>
        <w:gridCol w:w="3438"/>
        <w:gridCol w:w="5899"/>
      </w:tblGrid>
      <w:tr w:rsidR="00FD1B77" w:rsidRPr="00FD1B77" w:rsidTr="00FD1B77">
        <w:tc>
          <w:tcPr>
            <w:tcW w:w="3438" w:type="dxa"/>
            <w:vAlign w:val="center"/>
          </w:tcPr>
          <w:p w:rsidR="00FD1B77" w:rsidRPr="00661574" w:rsidRDefault="00FD1B77" w:rsidP="00661574">
            <w:pPr>
              <w:pStyle w:val="Nidungvnbn"/>
              <w:spacing w:before="240"/>
              <w:rPr>
                <w:b/>
              </w:rPr>
            </w:pPr>
            <w:bookmarkStart w:id="26" w:name="_Toc4966072"/>
            <w:bookmarkStart w:id="27" w:name="_Toc4967012"/>
            <w:r w:rsidRPr="00661574">
              <w:rPr>
                <w:b/>
              </w:rPr>
              <w:lastRenderedPageBreak/>
              <w:t>Tên use case</w:t>
            </w:r>
            <w:bookmarkEnd w:id="26"/>
            <w:bookmarkEnd w:id="27"/>
          </w:p>
        </w:tc>
        <w:tc>
          <w:tcPr>
            <w:tcW w:w="5899" w:type="dxa"/>
            <w:vAlign w:val="center"/>
          </w:tcPr>
          <w:p w:rsidR="00FD1B77" w:rsidRPr="00FD1B77" w:rsidRDefault="00FD1B77" w:rsidP="00661574">
            <w:pPr>
              <w:pStyle w:val="Nidungvnbn"/>
              <w:spacing w:before="240"/>
            </w:pPr>
            <w:bookmarkStart w:id="28" w:name="_Toc4966073"/>
            <w:bookmarkStart w:id="29" w:name="_Toc4967013"/>
            <w:r w:rsidRPr="00FD1B77">
              <w:t>Đăng nhập hệ thống</w:t>
            </w:r>
            <w:bookmarkEnd w:id="28"/>
            <w:bookmarkEnd w:id="29"/>
          </w:p>
        </w:tc>
      </w:tr>
      <w:tr w:rsidR="00FD1B77" w:rsidRPr="00FD1B77" w:rsidTr="00FD1B77">
        <w:tc>
          <w:tcPr>
            <w:tcW w:w="3438" w:type="dxa"/>
            <w:vAlign w:val="center"/>
          </w:tcPr>
          <w:p w:rsidR="00FD1B77" w:rsidRPr="00661574" w:rsidRDefault="00FD1B77" w:rsidP="00661574">
            <w:pPr>
              <w:pStyle w:val="Nidungvnbn"/>
              <w:spacing w:before="240"/>
              <w:rPr>
                <w:b/>
              </w:rPr>
            </w:pPr>
            <w:bookmarkStart w:id="30" w:name="_Toc4966074"/>
            <w:bookmarkStart w:id="31" w:name="_Toc4967014"/>
            <w:r w:rsidRPr="00661574">
              <w:rPr>
                <w:b/>
              </w:rPr>
              <w:t>Tác nhân chính</w:t>
            </w:r>
            <w:bookmarkEnd w:id="30"/>
            <w:bookmarkEnd w:id="31"/>
          </w:p>
        </w:tc>
        <w:tc>
          <w:tcPr>
            <w:tcW w:w="5899" w:type="dxa"/>
            <w:vAlign w:val="center"/>
          </w:tcPr>
          <w:p w:rsidR="00FD1B77" w:rsidRPr="00FD1B77" w:rsidRDefault="00987BC7" w:rsidP="00661574">
            <w:pPr>
              <w:pStyle w:val="Nidungvnbn"/>
              <w:spacing w:before="240"/>
            </w:pPr>
            <w:r>
              <w:t>Nhân viên</w:t>
            </w:r>
          </w:p>
        </w:tc>
      </w:tr>
      <w:tr w:rsidR="00FD1B77" w:rsidRPr="00FD1B77" w:rsidTr="00FD1B77">
        <w:tc>
          <w:tcPr>
            <w:tcW w:w="3438" w:type="dxa"/>
            <w:vAlign w:val="center"/>
          </w:tcPr>
          <w:p w:rsidR="00FD1B77" w:rsidRPr="00661574" w:rsidRDefault="00FD1B77" w:rsidP="00661574">
            <w:pPr>
              <w:pStyle w:val="Nidungvnbn"/>
              <w:spacing w:before="240"/>
              <w:rPr>
                <w:b/>
              </w:rPr>
            </w:pPr>
            <w:bookmarkStart w:id="32" w:name="_Toc4966076"/>
            <w:bookmarkStart w:id="33" w:name="_Toc4967016"/>
            <w:r w:rsidRPr="00661574">
              <w:rPr>
                <w:b/>
              </w:rPr>
              <w:t>Tiền điều kiện</w:t>
            </w:r>
            <w:bookmarkEnd w:id="32"/>
            <w:bookmarkEnd w:id="33"/>
          </w:p>
        </w:tc>
        <w:tc>
          <w:tcPr>
            <w:tcW w:w="5899" w:type="dxa"/>
            <w:vAlign w:val="center"/>
          </w:tcPr>
          <w:p w:rsidR="00FD1B77" w:rsidRPr="00FD1B77" w:rsidRDefault="00987BC7" w:rsidP="00661574">
            <w:pPr>
              <w:pStyle w:val="Nidungvnbn"/>
              <w:spacing w:before="240"/>
            </w:pPr>
            <w:bookmarkStart w:id="34" w:name="_Toc4966077"/>
            <w:bookmarkStart w:id="35" w:name="_Toc4967017"/>
            <w:r>
              <w:t>Nhân viên</w:t>
            </w:r>
            <w:r w:rsidRPr="009D37F9">
              <w:t xml:space="preserve"> </w:t>
            </w:r>
            <w:r w:rsidR="00FD1B77" w:rsidRPr="00FD1B77">
              <w:t>chưa đăng nhập vào hệ thống</w:t>
            </w:r>
            <w:bookmarkEnd w:id="34"/>
            <w:bookmarkEnd w:id="35"/>
          </w:p>
        </w:tc>
      </w:tr>
      <w:tr w:rsidR="00FD1B77" w:rsidRPr="00FD1B77" w:rsidTr="00FD1B77">
        <w:tc>
          <w:tcPr>
            <w:tcW w:w="3438" w:type="dxa"/>
            <w:vAlign w:val="center"/>
          </w:tcPr>
          <w:p w:rsidR="00FD1B77" w:rsidRPr="00661574" w:rsidRDefault="00FD1B77" w:rsidP="00661574">
            <w:pPr>
              <w:pStyle w:val="Nidungvnbn"/>
              <w:spacing w:before="240"/>
              <w:rPr>
                <w:b/>
              </w:rPr>
            </w:pPr>
            <w:bookmarkStart w:id="36" w:name="_Toc4966078"/>
            <w:bookmarkStart w:id="37" w:name="_Toc4967018"/>
            <w:r w:rsidRPr="00661574">
              <w:rPr>
                <w:b/>
              </w:rPr>
              <w:t>Đảm bảo thành công</w:t>
            </w:r>
            <w:bookmarkEnd w:id="36"/>
            <w:bookmarkEnd w:id="37"/>
          </w:p>
        </w:tc>
        <w:tc>
          <w:tcPr>
            <w:tcW w:w="5899" w:type="dxa"/>
            <w:vAlign w:val="center"/>
          </w:tcPr>
          <w:p w:rsidR="00FD1B77" w:rsidRPr="00FD1B77" w:rsidRDefault="00987BC7" w:rsidP="00661574">
            <w:pPr>
              <w:pStyle w:val="Nidungvnbn"/>
              <w:spacing w:before="240"/>
            </w:pPr>
            <w:bookmarkStart w:id="38" w:name="_Toc4966079"/>
            <w:bookmarkStart w:id="39" w:name="_Toc4967019"/>
            <w:r>
              <w:t>Nhân viên</w:t>
            </w:r>
            <w:r w:rsidRPr="009D37F9">
              <w:t xml:space="preserve"> </w:t>
            </w:r>
            <w:r w:rsidR="00FD1B77" w:rsidRPr="00FD1B77">
              <w:t>đăng nhập hệ thống thành công</w:t>
            </w:r>
            <w:bookmarkEnd w:id="38"/>
            <w:bookmarkEnd w:id="39"/>
          </w:p>
        </w:tc>
      </w:tr>
      <w:tr w:rsidR="00FD1B77" w:rsidRPr="00FD1B77" w:rsidTr="00FD1B77">
        <w:tc>
          <w:tcPr>
            <w:tcW w:w="3438" w:type="dxa"/>
            <w:vAlign w:val="center"/>
          </w:tcPr>
          <w:p w:rsidR="00FD1B77" w:rsidRPr="00661574" w:rsidRDefault="00FD1B77" w:rsidP="00661574">
            <w:pPr>
              <w:pStyle w:val="Nidungvnbn"/>
              <w:spacing w:before="240"/>
              <w:rPr>
                <w:b/>
              </w:rPr>
            </w:pPr>
            <w:bookmarkStart w:id="40" w:name="_Toc4966080"/>
            <w:bookmarkStart w:id="41" w:name="_Toc4967020"/>
            <w:r w:rsidRPr="00661574">
              <w:rPr>
                <w:b/>
              </w:rPr>
              <w:t>Đảm bảo tối thiểu</w:t>
            </w:r>
            <w:bookmarkEnd w:id="40"/>
            <w:bookmarkEnd w:id="41"/>
          </w:p>
        </w:tc>
        <w:tc>
          <w:tcPr>
            <w:tcW w:w="5899" w:type="dxa"/>
            <w:vAlign w:val="center"/>
          </w:tcPr>
          <w:p w:rsidR="00FD1B77" w:rsidRPr="00FD1B77" w:rsidRDefault="00FD1B77" w:rsidP="00661574">
            <w:pPr>
              <w:pStyle w:val="Nidungvnbn"/>
              <w:spacing w:before="240"/>
            </w:pPr>
            <w:bookmarkStart w:id="42" w:name="_Toc4966081"/>
            <w:bookmarkStart w:id="43" w:name="_Toc4967021"/>
            <w:r w:rsidRPr="00FD1B77">
              <w:t>Trở lại màn hình chính</w:t>
            </w:r>
            <w:bookmarkEnd w:id="42"/>
            <w:bookmarkEnd w:id="43"/>
          </w:p>
        </w:tc>
      </w:tr>
      <w:tr w:rsidR="00FD1B77" w:rsidRPr="00FD1B77" w:rsidTr="00FD1B77">
        <w:tc>
          <w:tcPr>
            <w:tcW w:w="3438" w:type="dxa"/>
            <w:vAlign w:val="center"/>
          </w:tcPr>
          <w:p w:rsidR="00FD1B77" w:rsidRPr="00661574" w:rsidRDefault="00FD1B77" w:rsidP="00661574">
            <w:pPr>
              <w:pStyle w:val="Nidungvnbn"/>
              <w:spacing w:before="240"/>
              <w:rPr>
                <w:b/>
              </w:rPr>
            </w:pPr>
            <w:bookmarkStart w:id="44" w:name="_Toc4966082"/>
            <w:bookmarkStart w:id="45" w:name="_Toc4967022"/>
            <w:r w:rsidRPr="00661574">
              <w:rPr>
                <w:b/>
              </w:rPr>
              <w:t>Kích hoạt</w:t>
            </w:r>
            <w:bookmarkEnd w:id="44"/>
            <w:bookmarkEnd w:id="45"/>
          </w:p>
        </w:tc>
        <w:tc>
          <w:tcPr>
            <w:tcW w:w="5899" w:type="dxa"/>
            <w:vAlign w:val="center"/>
          </w:tcPr>
          <w:p w:rsidR="00FD1B77" w:rsidRPr="00FD1B77" w:rsidRDefault="00987BC7" w:rsidP="00661574">
            <w:pPr>
              <w:pStyle w:val="Nidungvnbn"/>
              <w:spacing w:before="240"/>
            </w:pPr>
            <w:bookmarkStart w:id="46" w:name="_Toc4966083"/>
            <w:bookmarkStart w:id="47" w:name="_Toc4967023"/>
            <w:r>
              <w:t>Nhân viên</w:t>
            </w:r>
            <w:r w:rsidRPr="009D37F9">
              <w:t xml:space="preserve"> </w:t>
            </w:r>
            <w:r w:rsidR="00FD1B77" w:rsidRPr="00FD1B77">
              <w:t>chọn chức năng đăng nhập</w:t>
            </w:r>
            <w:bookmarkEnd w:id="46"/>
            <w:bookmarkEnd w:id="47"/>
          </w:p>
        </w:tc>
      </w:tr>
      <w:tr w:rsidR="00FD1B77" w:rsidRPr="00FD1B77" w:rsidTr="00FD1B77">
        <w:tc>
          <w:tcPr>
            <w:tcW w:w="9337" w:type="dxa"/>
            <w:gridSpan w:val="2"/>
            <w:vAlign w:val="center"/>
          </w:tcPr>
          <w:p w:rsidR="00FD1B77" w:rsidRPr="00661574" w:rsidRDefault="00FD1B77" w:rsidP="00661574">
            <w:pPr>
              <w:pStyle w:val="Nidungvnbn"/>
              <w:spacing w:before="240"/>
              <w:rPr>
                <w:b/>
              </w:rPr>
            </w:pPr>
            <w:bookmarkStart w:id="48" w:name="_Toc4966084"/>
            <w:bookmarkStart w:id="49" w:name="_Toc4967024"/>
            <w:r w:rsidRPr="00661574">
              <w:rPr>
                <w:b/>
              </w:rPr>
              <w:t>Chuỗi sự kiện chính</w:t>
            </w:r>
            <w:bookmarkEnd w:id="48"/>
            <w:bookmarkEnd w:id="49"/>
          </w:p>
          <w:p w:rsidR="00FD1B77" w:rsidRPr="00FD1B77" w:rsidRDefault="00987BC7" w:rsidP="00DA161B">
            <w:pPr>
              <w:pStyle w:val="Nidungvnbn"/>
              <w:numPr>
                <w:ilvl w:val="0"/>
                <w:numId w:val="20"/>
              </w:numPr>
              <w:ind w:left="1080"/>
            </w:pPr>
            <w:bookmarkStart w:id="50" w:name="_Toc4966085"/>
            <w:bookmarkStart w:id="51" w:name="_Toc4967025"/>
            <w:r>
              <w:t>Nhân</w:t>
            </w:r>
            <w:r w:rsidR="00FD1B77" w:rsidRPr="00FD1B77">
              <w:t xml:space="preserve"> viên kích hoạt form đăng nhập</w:t>
            </w:r>
            <w:bookmarkEnd w:id="50"/>
            <w:bookmarkEnd w:id="51"/>
          </w:p>
          <w:p w:rsidR="00FD1B77" w:rsidRPr="00FD1B77" w:rsidRDefault="00987BC7" w:rsidP="00DA161B">
            <w:pPr>
              <w:pStyle w:val="Nidungvnbn"/>
              <w:numPr>
                <w:ilvl w:val="0"/>
                <w:numId w:val="20"/>
              </w:numPr>
              <w:ind w:left="1080"/>
            </w:pPr>
            <w:bookmarkStart w:id="52" w:name="_Toc4966086"/>
            <w:bookmarkStart w:id="53" w:name="_Toc4967026"/>
            <w:r>
              <w:t>Nhân</w:t>
            </w:r>
            <w:r w:rsidR="00FD1B77" w:rsidRPr="00FD1B77">
              <w:t xml:space="preserve"> viên nhập username và password vào form đăng nhập</w:t>
            </w:r>
            <w:bookmarkEnd w:id="52"/>
            <w:bookmarkEnd w:id="53"/>
          </w:p>
          <w:p w:rsidR="00FD1B77" w:rsidRPr="00FD1B77" w:rsidRDefault="00FD1B77" w:rsidP="00DA161B">
            <w:pPr>
              <w:pStyle w:val="Nidungvnbn"/>
              <w:numPr>
                <w:ilvl w:val="0"/>
                <w:numId w:val="20"/>
              </w:numPr>
              <w:ind w:left="1080"/>
            </w:pPr>
            <w:bookmarkStart w:id="54" w:name="_Toc4966087"/>
            <w:bookmarkStart w:id="55" w:name="_Toc4967027"/>
            <w:r w:rsidRPr="00FD1B77">
              <w:t>Hệ thống kiểm tra tính hợp lệ của tài khoản. Nếu hợp lệ thì chuyển sang giao diện chính, ngược lại thì chuyển sang ngoại lệ 3.1</w:t>
            </w:r>
            <w:bookmarkEnd w:id="54"/>
            <w:bookmarkEnd w:id="55"/>
          </w:p>
          <w:p w:rsidR="00FD1B77" w:rsidRPr="00FD1B77" w:rsidRDefault="00FD1B77" w:rsidP="00DA161B">
            <w:pPr>
              <w:pStyle w:val="Nidungvnbn"/>
              <w:numPr>
                <w:ilvl w:val="0"/>
                <w:numId w:val="20"/>
              </w:numPr>
              <w:ind w:left="1080"/>
            </w:pPr>
            <w:bookmarkStart w:id="56" w:name="_Toc4966088"/>
            <w:bookmarkStart w:id="57" w:name="_Toc4967028"/>
            <w:r w:rsidRPr="00FD1B77">
              <w:t>Use case kết thúc</w:t>
            </w:r>
            <w:bookmarkEnd w:id="56"/>
            <w:bookmarkEnd w:id="57"/>
          </w:p>
        </w:tc>
      </w:tr>
      <w:tr w:rsidR="00FD1B77" w:rsidRPr="00FD1B77" w:rsidTr="00FD1B77">
        <w:tc>
          <w:tcPr>
            <w:tcW w:w="9337" w:type="dxa"/>
            <w:gridSpan w:val="2"/>
            <w:vAlign w:val="center"/>
          </w:tcPr>
          <w:p w:rsidR="00FD1B77" w:rsidRPr="00661574" w:rsidRDefault="00FD1B77" w:rsidP="00661574">
            <w:pPr>
              <w:pStyle w:val="Nidungvnbn"/>
              <w:spacing w:before="240"/>
              <w:rPr>
                <w:b/>
              </w:rPr>
            </w:pPr>
            <w:bookmarkStart w:id="58" w:name="_Toc4966089"/>
            <w:bookmarkStart w:id="59" w:name="_Toc4967029"/>
            <w:r w:rsidRPr="00661574">
              <w:rPr>
                <w:b/>
              </w:rPr>
              <w:t>Ngoại lệ</w:t>
            </w:r>
            <w:bookmarkEnd w:id="58"/>
            <w:bookmarkEnd w:id="59"/>
          </w:p>
          <w:p w:rsidR="00FD1B77" w:rsidRPr="00FD1B77" w:rsidRDefault="00FD1B77" w:rsidP="00987BC7">
            <w:pPr>
              <w:pStyle w:val="Nidungvnbn"/>
            </w:pPr>
            <w:bookmarkStart w:id="60" w:name="_Toc4966090"/>
            <w:bookmarkStart w:id="61" w:name="_Toc4967030"/>
            <w:r w:rsidRPr="00FD1B77">
              <w:t>3.1 Hệ thống thông báo đăng nh</w:t>
            </w:r>
            <w:r w:rsidR="00987BC7">
              <w:t>ập không thành công và yêu cầu nhân</w:t>
            </w:r>
            <w:r w:rsidRPr="00FD1B77">
              <w:t xml:space="preserve"> viên nhập lại username và password. Nếu </w:t>
            </w:r>
            <w:r w:rsidR="00987BC7">
              <w:t>nhân</w:t>
            </w:r>
            <w:r w:rsidRPr="00FD1B77">
              <w:t xml:space="preserve"> viên đồng ý thì quay về bước 2 của chuỗi sự kiện chính, nếu không đồng ý thì use case kết thúc.</w:t>
            </w:r>
            <w:bookmarkEnd w:id="60"/>
            <w:bookmarkEnd w:id="61"/>
          </w:p>
        </w:tc>
      </w:tr>
    </w:tbl>
    <w:p w:rsidR="00FD1B77" w:rsidRDefault="00FD1B77" w:rsidP="00FD1B77">
      <w:pPr>
        <w:pStyle w:val="Bngbiu-nidung"/>
        <w:spacing w:before="240"/>
        <w:jc w:val="center"/>
      </w:pPr>
      <w:bookmarkStart w:id="62" w:name="_Toc4966091"/>
      <w:bookmarkStart w:id="63" w:name="_Toc4967031"/>
      <w:bookmarkStart w:id="64" w:name="_Toc4967102"/>
      <w:bookmarkStart w:id="65" w:name="_Toc4968539"/>
      <w:bookmarkStart w:id="66" w:name="_Toc4968607"/>
      <w:bookmarkStart w:id="67" w:name="_Toc6607974"/>
      <w:r>
        <w:t>Bảng 2.1 Use case đăng nhập hệ thống</w:t>
      </w:r>
      <w:bookmarkEnd w:id="62"/>
      <w:bookmarkEnd w:id="63"/>
      <w:bookmarkEnd w:id="64"/>
      <w:bookmarkEnd w:id="65"/>
      <w:bookmarkEnd w:id="66"/>
      <w:bookmarkEnd w:id="67"/>
      <w:r>
        <w:t xml:space="preserve"> </w:t>
      </w:r>
    </w:p>
    <w:p w:rsidR="00AE34FD" w:rsidRDefault="00872CA6" w:rsidP="005643E5">
      <w:pPr>
        <w:pStyle w:val="Tiumccp3"/>
      </w:pPr>
      <w:bookmarkStart w:id="68" w:name="_Toc6607921"/>
      <w:r>
        <w:t>2.1.2.2 Nhóm chức nă</w:t>
      </w:r>
      <w:r w:rsidR="00987BC7">
        <w:t xml:space="preserve">ng </w:t>
      </w:r>
      <w:r>
        <w:t>q</w:t>
      </w:r>
      <w:r w:rsidR="00AE34FD">
        <w:t>uản lý danh mục sản phẩm</w:t>
      </w:r>
      <w:bookmarkEnd w:id="68"/>
    </w:p>
    <w:p w:rsidR="00907CEE" w:rsidRDefault="00907CEE" w:rsidP="00907CEE">
      <w:pPr>
        <w:pStyle w:val="Nidungvnbn"/>
        <w:spacing w:after="240"/>
      </w:pPr>
      <w:r>
        <w:t>- Xem thông tin sản phẩm</w:t>
      </w:r>
    </w:p>
    <w:tbl>
      <w:tblPr>
        <w:tblStyle w:val="TableGrid"/>
        <w:tblW w:w="0" w:type="auto"/>
        <w:tblLook w:val="04A0" w:firstRow="1" w:lastRow="0" w:firstColumn="1" w:lastColumn="0" w:noHBand="0" w:noVBand="1"/>
      </w:tblPr>
      <w:tblGrid>
        <w:gridCol w:w="3438"/>
        <w:gridCol w:w="5899"/>
      </w:tblGrid>
      <w:tr w:rsidR="00907CEE" w:rsidRPr="00603D2A" w:rsidTr="00D86C1B">
        <w:tc>
          <w:tcPr>
            <w:tcW w:w="3438" w:type="dxa"/>
            <w:vAlign w:val="center"/>
          </w:tcPr>
          <w:p w:rsidR="00907CEE" w:rsidRPr="00FD1B77" w:rsidRDefault="00907CEE" w:rsidP="00D86C1B">
            <w:pPr>
              <w:pStyle w:val="Nidungvnbn"/>
              <w:spacing w:before="240"/>
              <w:rPr>
                <w:b/>
              </w:rPr>
            </w:pPr>
            <w:r w:rsidRPr="00FD1B77">
              <w:rPr>
                <w:b/>
              </w:rPr>
              <w:t>Tên use case</w:t>
            </w:r>
          </w:p>
        </w:tc>
        <w:tc>
          <w:tcPr>
            <w:tcW w:w="5899" w:type="dxa"/>
            <w:vAlign w:val="bottom"/>
          </w:tcPr>
          <w:p w:rsidR="00907CEE" w:rsidRPr="00603D2A" w:rsidRDefault="00907CEE" w:rsidP="00D86C1B">
            <w:pPr>
              <w:pStyle w:val="Nidungvnbn"/>
              <w:spacing w:before="240"/>
            </w:pPr>
            <w:r w:rsidRPr="00603D2A">
              <w:t>Xem thông tin sản phẩm</w:t>
            </w:r>
          </w:p>
        </w:tc>
      </w:tr>
      <w:tr w:rsidR="00907CEE" w:rsidRPr="00603D2A" w:rsidTr="00D86C1B">
        <w:tc>
          <w:tcPr>
            <w:tcW w:w="3438" w:type="dxa"/>
            <w:vAlign w:val="bottom"/>
          </w:tcPr>
          <w:p w:rsidR="00907CEE" w:rsidRPr="00FD1B77" w:rsidRDefault="00907CEE" w:rsidP="00D86C1B">
            <w:pPr>
              <w:pStyle w:val="Nidungvnbn"/>
              <w:spacing w:before="240"/>
              <w:rPr>
                <w:b/>
              </w:rPr>
            </w:pPr>
            <w:r w:rsidRPr="00FD1B77">
              <w:rPr>
                <w:b/>
              </w:rPr>
              <w:lastRenderedPageBreak/>
              <w:t>Tác nhân chính</w:t>
            </w:r>
          </w:p>
        </w:tc>
        <w:tc>
          <w:tcPr>
            <w:tcW w:w="5899" w:type="dxa"/>
            <w:vAlign w:val="bottom"/>
          </w:tcPr>
          <w:p w:rsidR="00907CEE" w:rsidRPr="00603D2A" w:rsidRDefault="00987BC7" w:rsidP="00D86C1B">
            <w:pPr>
              <w:pStyle w:val="Nidungvnbn"/>
              <w:spacing w:before="240"/>
            </w:pPr>
            <w:r>
              <w:t>Nhân</w:t>
            </w:r>
            <w:r w:rsidR="00907CEE" w:rsidRPr="00603D2A">
              <w:t xml:space="preserve"> viên</w:t>
            </w:r>
          </w:p>
        </w:tc>
      </w:tr>
      <w:tr w:rsidR="00907CEE" w:rsidRPr="00603D2A" w:rsidTr="00D86C1B">
        <w:tc>
          <w:tcPr>
            <w:tcW w:w="3438" w:type="dxa"/>
            <w:vAlign w:val="bottom"/>
          </w:tcPr>
          <w:p w:rsidR="00907CEE" w:rsidRPr="00FD1B77" w:rsidRDefault="00907CEE" w:rsidP="00D86C1B">
            <w:pPr>
              <w:pStyle w:val="Nidungvnbn"/>
              <w:spacing w:before="240"/>
              <w:rPr>
                <w:b/>
              </w:rPr>
            </w:pPr>
            <w:r w:rsidRPr="00FD1B77">
              <w:rPr>
                <w:b/>
              </w:rPr>
              <w:t>Tiền điều kiện</w:t>
            </w:r>
          </w:p>
        </w:tc>
        <w:tc>
          <w:tcPr>
            <w:tcW w:w="5899" w:type="dxa"/>
            <w:vAlign w:val="bottom"/>
          </w:tcPr>
          <w:p w:rsidR="00907CEE" w:rsidRPr="00603D2A" w:rsidRDefault="00907CEE" w:rsidP="00D86C1B">
            <w:pPr>
              <w:pStyle w:val="Nidungvnbn"/>
              <w:spacing w:before="240"/>
            </w:pPr>
            <w:r w:rsidRPr="00603D2A">
              <w:t>(không có)</w:t>
            </w:r>
          </w:p>
        </w:tc>
      </w:tr>
      <w:tr w:rsidR="00907CEE" w:rsidRPr="00603D2A" w:rsidTr="00D86C1B">
        <w:tc>
          <w:tcPr>
            <w:tcW w:w="3438" w:type="dxa"/>
            <w:vAlign w:val="bottom"/>
          </w:tcPr>
          <w:p w:rsidR="00907CEE" w:rsidRPr="00FD1B77" w:rsidRDefault="00907CEE" w:rsidP="00D86C1B">
            <w:pPr>
              <w:pStyle w:val="Nidungvnbn"/>
              <w:spacing w:before="240"/>
              <w:rPr>
                <w:b/>
              </w:rPr>
            </w:pPr>
            <w:r w:rsidRPr="00FD1B77">
              <w:rPr>
                <w:b/>
              </w:rPr>
              <w:t>Đảm bảo thành công</w:t>
            </w:r>
          </w:p>
        </w:tc>
        <w:tc>
          <w:tcPr>
            <w:tcW w:w="5899" w:type="dxa"/>
            <w:vAlign w:val="bottom"/>
          </w:tcPr>
          <w:p w:rsidR="00907CEE" w:rsidRPr="00603D2A" w:rsidRDefault="00987BC7" w:rsidP="00D86C1B">
            <w:pPr>
              <w:pStyle w:val="Nidungvnbn"/>
              <w:spacing w:before="240"/>
            </w:pPr>
            <w:r>
              <w:t>Nhân</w:t>
            </w:r>
            <w:r w:rsidR="00907CEE" w:rsidRPr="00603D2A">
              <w:t xml:space="preserve"> viên xem được thông tin sản phẩm</w:t>
            </w:r>
          </w:p>
        </w:tc>
      </w:tr>
      <w:tr w:rsidR="00907CEE" w:rsidRPr="00603D2A" w:rsidTr="00D86C1B">
        <w:tc>
          <w:tcPr>
            <w:tcW w:w="3438" w:type="dxa"/>
            <w:vAlign w:val="bottom"/>
          </w:tcPr>
          <w:p w:rsidR="00907CEE" w:rsidRPr="00FD1B77" w:rsidRDefault="00907CEE" w:rsidP="00D86C1B">
            <w:pPr>
              <w:pStyle w:val="Nidungvnbn"/>
              <w:spacing w:before="240"/>
              <w:rPr>
                <w:b/>
              </w:rPr>
            </w:pPr>
            <w:r w:rsidRPr="00FD1B77">
              <w:rPr>
                <w:b/>
              </w:rPr>
              <w:t>Đảm bảo tối thiểu</w:t>
            </w:r>
          </w:p>
        </w:tc>
        <w:tc>
          <w:tcPr>
            <w:tcW w:w="5899" w:type="dxa"/>
            <w:vAlign w:val="bottom"/>
          </w:tcPr>
          <w:p w:rsidR="00907CEE" w:rsidRPr="00603D2A" w:rsidRDefault="00907CEE" w:rsidP="00D86C1B">
            <w:pPr>
              <w:pStyle w:val="Nidungvnbn"/>
              <w:spacing w:before="240"/>
            </w:pPr>
            <w:r w:rsidRPr="00603D2A">
              <w:t>Trở lại màn hình chính</w:t>
            </w:r>
          </w:p>
        </w:tc>
      </w:tr>
      <w:tr w:rsidR="00907CEE" w:rsidRPr="00603D2A" w:rsidTr="00D86C1B">
        <w:tc>
          <w:tcPr>
            <w:tcW w:w="3438" w:type="dxa"/>
            <w:vAlign w:val="bottom"/>
          </w:tcPr>
          <w:p w:rsidR="00907CEE" w:rsidRPr="00FD1B77" w:rsidRDefault="00907CEE" w:rsidP="00D86C1B">
            <w:pPr>
              <w:pStyle w:val="Nidungvnbn"/>
              <w:spacing w:after="240"/>
              <w:rPr>
                <w:b/>
              </w:rPr>
            </w:pPr>
            <w:r w:rsidRPr="00FD1B77">
              <w:rPr>
                <w:b/>
              </w:rPr>
              <w:t>Kích hoạt</w:t>
            </w:r>
          </w:p>
        </w:tc>
        <w:tc>
          <w:tcPr>
            <w:tcW w:w="5899" w:type="dxa"/>
            <w:vAlign w:val="bottom"/>
          </w:tcPr>
          <w:p w:rsidR="00907CEE" w:rsidRPr="00603D2A" w:rsidRDefault="00987BC7" w:rsidP="00D86C1B">
            <w:pPr>
              <w:pStyle w:val="Nidungvnbn"/>
              <w:spacing w:before="240"/>
            </w:pPr>
            <w:r>
              <w:t>Nhân</w:t>
            </w:r>
            <w:r w:rsidR="00907CEE" w:rsidRPr="00603D2A">
              <w:t xml:space="preserve"> viên chọn chức năng xem danh sách </w:t>
            </w:r>
          </w:p>
          <w:p w:rsidR="00907CEE" w:rsidRPr="00603D2A" w:rsidRDefault="00907CEE" w:rsidP="00D86C1B">
            <w:pPr>
              <w:pStyle w:val="Nidungvnbn"/>
            </w:pPr>
            <w:r w:rsidRPr="00603D2A">
              <w:t>sản phẩm</w:t>
            </w:r>
          </w:p>
        </w:tc>
      </w:tr>
      <w:tr w:rsidR="00907CEE" w:rsidRPr="00603D2A" w:rsidTr="00D86C1B">
        <w:tc>
          <w:tcPr>
            <w:tcW w:w="9337" w:type="dxa"/>
            <w:gridSpan w:val="2"/>
            <w:vAlign w:val="bottom"/>
          </w:tcPr>
          <w:p w:rsidR="00907CEE" w:rsidRPr="00FD1B77" w:rsidRDefault="00907CEE" w:rsidP="00D86C1B">
            <w:pPr>
              <w:pStyle w:val="Nidungvnbn"/>
              <w:spacing w:before="240"/>
              <w:rPr>
                <w:b/>
              </w:rPr>
            </w:pPr>
            <w:r w:rsidRPr="00FD1B77">
              <w:rPr>
                <w:b/>
              </w:rPr>
              <w:t>Chuỗi sự kiện chính</w:t>
            </w:r>
          </w:p>
          <w:p w:rsidR="00907CEE" w:rsidRPr="00603D2A" w:rsidRDefault="00987BC7" w:rsidP="00DA161B">
            <w:pPr>
              <w:pStyle w:val="Nidungvnbn"/>
              <w:numPr>
                <w:ilvl w:val="0"/>
                <w:numId w:val="2"/>
              </w:numPr>
              <w:ind w:left="1080"/>
            </w:pPr>
            <w:r>
              <w:t>Nhân</w:t>
            </w:r>
            <w:r w:rsidR="00907CEE" w:rsidRPr="00603D2A">
              <w:t xml:space="preserve"> viên kích hoạt form </w:t>
            </w:r>
            <w:r w:rsidR="00907CEE">
              <w:t>quản lý danh mục</w:t>
            </w:r>
            <w:r w:rsidR="00907CEE" w:rsidRPr="00603D2A">
              <w:t xml:space="preserve"> sản phẩm</w:t>
            </w:r>
            <w:r w:rsidR="00907CEE">
              <w:t xml:space="preserve"> và chọn </w:t>
            </w:r>
            <w:r w:rsidR="00907CEE" w:rsidRPr="00603D2A">
              <w:t>chức năng xem danh sách</w:t>
            </w:r>
            <w:r w:rsidR="00907CEE">
              <w:t xml:space="preserve"> sản phẩm</w:t>
            </w:r>
          </w:p>
          <w:p w:rsidR="00907CEE" w:rsidRPr="00603D2A" w:rsidRDefault="00987BC7" w:rsidP="00DA161B">
            <w:pPr>
              <w:pStyle w:val="Nidungvnbn"/>
              <w:numPr>
                <w:ilvl w:val="0"/>
                <w:numId w:val="2"/>
              </w:numPr>
              <w:ind w:left="1080"/>
            </w:pPr>
            <w:r>
              <w:t>Nhân</w:t>
            </w:r>
            <w:r w:rsidR="00907CEE" w:rsidRPr="00603D2A">
              <w:t xml:space="preserve"> viên tìm kiếm và chọn sản phẩm cần xem</w:t>
            </w:r>
          </w:p>
          <w:p w:rsidR="00907CEE" w:rsidRPr="00603D2A" w:rsidRDefault="00907CEE" w:rsidP="00DA161B">
            <w:pPr>
              <w:pStyle w:val="Nidungvnbn"/>
              <w:numPr>
                <w:ilvl w:val="0"/>
                <w:numId w:val="2"/>
              </w:numPr>
              <w:ind w:left="1080"/>
            </w:pPr>
            <w:r w:rsidRPr="00603D2A">
              <w:t xml:space="preserve">Hệ thống hiển thị form thông tin chi tiết sản phẩm </w:t>
            </w:r>
          </w:p>
          <w:p w:rsidR="00907CEE" w:rsidRPr="00603D2A" w:rsidRDefault="00907CEE" w:rsidP="00DA161B">
            <w:pPr>
              <w:pStyle w:val="Nidungvnbn"/>
              <w:numPr>
                <w:ilvl w:val="0"/>
                <w:numId w:val="2"/>
              </w:numPr>
              <w:ind w:left="1080"/>
            </w:pPr>
            <w:r w:rsidRPr="00603D2A">
              <w:t>Use case kết thúc</w:t>
            </w:r>
          </w:p>
        </w:tc>
      </w:tr>
      <w:tr w:rsidR="00907CEE" w:rsidRPr="00603D2A" w:rsidTr="00D86C1B">
        <w:tc>
          <w:tcPr>
            <w:tcW w:w="9337" w:type="dxa"/>
            <w:gridSpan w:val="2"/>
            <w:vAlign w:val="bottom"/>
          </w:tcPr>
          <w:p w:rsidR="00D81643" w:rsidRDefault="00872CA6" w:rsidP="00872CA6">
            <w:pPr>
              <w:pStyle w:val="Nidungvnbn"/>
              <w:spacing w:before="240"/>
              <w:rPr>
                <w:b/>
              </w:rPr>
            </w:pPr>
            <w:r>
              <w:rPr>
                <w:b/>
              </w:rPr>
              <w:t xml:space="preserve">Ngoại lệ  </w:t>
            </w:r>
          </w:p>
          <w:p w:rsidR="00907CEE" w:rsidRPr="00872CA6" w:rsidRDefault="00907CEE" w:rsidP="00872CA6">
            <w:pPr>
              <w:pStyle w:val="Nidungvnbn"/>
              <w:spacing w:before="240"/>
              <w:rPr>
                <w:b/>
              </w:rPr>
            </w:pPr>
            <w:r w:rsidRPr="00603D2A">
              <w:t>(không có)</w:t>
            </w:r>
          </w:p>
        </w:tc>
      </w:tr>
    </w:tbl>
    <w:p w:rsidR="00907CEE" w:rsidRDefault="00907CEE" w:rsidP="00D86C1B">
      <w:pPr>
        <w:pStyle w:val="Bngbiu-nidung"/>
        <w:spacing w:before="240" w:after="0"/>
        <w:jc w:val="center"/>
      </w:pPr>
      <w:bookmarkStart w:id="69" w:name="_Toc4968608"/>
      <w:bookmarkStart w:id="70" w:name="_Toc6607975"/>
      <w:r>
        <w:t>Bảng 2.2 Use case xem thông tin sản phẩm</w:t>
      </w:r>
      <w:bookmarkEnd w:id="69"/>
      <w:bookmarkEnd w:id="70"/>
    </w:p>
    <w:p w:rsidR="00FD1B77" w:rsidRDefault="00907CEE" w:rsidP="00D86C1B">
      <w:pPr>
        <w:pStyle w:val="Nidungvnbn"/>
        <w:spacing w:after="240"/>
      </w:pPr>
      <w:r>
        <w:t>- Thêm sản phẩm</w:t>
      </w:r>
    </w:p>
    <w:tbl>
      <w:tblPr>
        <w:tblStyle w:val="TableGrid"/>
        <w:tblW w:w="0" w:type="auto"/>
        <w:tblLook w:val="04A0" w:firstRow="1" w:lastRow="0" w:firstColumn="1" w:lastColumn="0" w:noHBand="0" w:noVBand="1"/>
      </w:tblPr>
      <w:tblGrid>
        <w:gridCol w:w="3438"/>
        <w:gridCol w:w="5899"/>
      </w:tblGrid>
      <w:tr w:rsidR="00907CEE" w:rsidRPr="00603D2A" w:rsidTr="00D86C1B">
        <w:tc>
          <w:tcPr>
            <w:tcW w:w="3438" w:type="dxa"/>
            <w:vAlign w:val="center"/>
          </w:tcPr>
          <w:p w:rsidR="00907CEE" w:rsidRPr="00661574" w:rsidRDefault="00907CEE" w:rsidP="00D86C1B">
            <w:pPr>
              <w:pStyle w:val="Nidungvnbn"/>
              <w:spacing w:before="240"/>
              <w:rPr>
                <w:b/>
              </w:rPr>
            </w:pPr>
            <w:bookmarkStart w:id="71" w:name="_Toc4966154"/>
            <w:r w:rsidRPr="00661574">
              <w:rPr>
                <w:b/>
              </w:rPr>
              <w:t>Tên use case</w:t>
            </w:r>
            <w:bookmarkEnd w:id="71"/>
          </w:p>
        </w:tc>
        <w:tc>
          <w:tcPr>
            <w:tcW w:w="5899" w:type="dxa"/>
            <w:vAlign w:val="bottom"/>
          </w:tcPr>
          <w:p w:rsidR="00907CEE" w:rsidRPr="00603D2A" w:rsidRDefault="00907CEE" w:rsidP="00D86C1B">
            <w:pPr>
              <w:pStyle w:val="Nidungvnbn"/>
              <w:spacing w:before="240"/>
            </w:pPr>
            <w:bookmarkStart w:id="72" w:name="_Toc4966155"/>
            <w:r w:rsidRPr="00603D2A">
              <w:t>Thêm sản phẩm</w:t>
            </w:r>
            <w:bookmarkEnd w:id="72"/>
          </w:p>
        </w:tc>
      </w:tr>
      <w:tr w:rsidR="00907CEE" w:rsidRPr="00603D2A" w:rsidTr="00D86C1B">
        <w:tc>
          <w:tcPr>
            <w:tcW w:w="3438" w:type="dxa"/>
            <w:vAlign w:val="bottom"/>
          </w:tcPr>
          <w:p w:rsidR="00907CEE" w:rsidRPr="00661574" w:rsidRDefault="00907CEE" w:rsidP="00D86C1B">
            <w:pPr>
              <w:pStyle w:val="Nidungvnbn"/>
              <w:spacing w:before="240"/>
              <w:rPr>
                <w:b/>
              </w:rPr>
            </w:pPr>
            <w:bookmarkStart w:id="73" w:name="_Toc4966156"/>
            <w:r w:rsidRPr="00661574">
              <w:rPr>
                <w:b/>
              </w:rPr>
              <w:t>Tác nhân chính</w:t>
            </w:r>
            <w:bookmarkEnd w:id="73"/>
          </w:p>
        </w:tc>
        <w:tc>
          <w:tcPr>
            <w:tcW w:w="5899" w:type="dxa"/>
            <w:vAlign w:val="bottom"/>
          </w:tcPr>
          <w:p w:rsidR="00907CEE" w:rsidRPr="00603D2A" w:rsidRDefault="00907CEE" w:rsidP="00D86C1B">
            <w:pPr>
              <w:pStyle w:val="Nidungvnbn"/>
              <w:spacing w:before="240"/>
            </w:pPr>
            <w:bookmarkStart w:id="74" w:name="_Toc4966157"/>
            <w:r w:rsidRPr="00603D2A">
              <w:t>Quản trị viên</w:t>
            </w:r>
            <w:bookmarkEnd w:id="74"/>
          </w:p>
        </w:tc>
      </w:tr>
      <w:tr w:rsidR="00907CEE" w:rsidRPr="00603D2A" w:rsidTr="00D86C1B">
        <w:tc>
          <w:tcPr>
            <w:tcW w:w="3438" w:type="dxa"/>
            <w:vAlign w:val="bottom"/>
          </w:tcPr>
          <w:p w:rsidR="00907CEE" w:rsidRPr="00661574" w:rsidRDefault="00907CEE" w:rsidP="00D86C1B">
            <w:pPr>
              <w:pStyle w:val="Nidungvnbn"/>
              <w:spacing w:before="240"/>
              <w:rPr>
                <w:b/>
              </w:rPr>
            </w:pPr>
            <w:bookmarkStart w:id="75" w:name="_Toc4966158"/>
            <w:r w:rsidRPr="00661574">
              <w:rPr>
                <w:b/>
              </w:rPr>
              <w:t>Tiền điều kiện</w:t>
            </w:r>
            <w:bookmarkEnd w:id="75"/>
          </w:p>
        </w:tc>
        <w:tc>
          <w:tcPr>
            <w:tcW w:w="5899" w:type="dxa"/>
            <w:vAlign w:val="bottom"/>
          </w:tcPr>
          <w:p w:rsidR="00907CEE" w:rsidRPr="00603D2A" w:rsidRDefault="00907CEE" w:rsidP="00D86C1B">
            <w:pPr>
              <w:pStyle w:val="Nidungvnbn"/>
              <w:spacing w:before="240"/>
            </w:pPr>
            <w:bookmarkStart w:id="76" w:name="_Toc4966159"/>
            <w:r w:rsidRPr="00603D2A">
              <w:t>Đăng nhập vào hệ thống thành công</w:t>
            </w:r>
            <w:bookmarkEnd w:id="76"/>
          </w:p>
        </w:tc>
      </w:tr>
      <w:tr w:rsidR="00907CEE" w:rsidRPr="00603D2A" w:rsidTr="00D86C1B">
        <w:tc>
          <w:tcPr>
            <w:tcW w:w="3438" w:type="dxa"/>
            <w:vAlign w:val="bottom"/>
          </w:tcPr>
          <w:p w:rsidR="00907CEE" w:rsidRPr="00661574" w:rsidRDefault="00907CEE" w:rsidP="00D86C1B">
            <w:pPr>
              <w:pStyle w:val="Nidungvnbn"/>
              <w:spacing w:before="240"/>
              <w:rPr>
                <w:b/>
              </w:rPr>
            </w:pPr>
            <w:bookmarkStart w:id="77" w:name="_Toc4966160"/>
            <w:r w:rsidRPr="00661574">
              <w:rPr>
                <w:b/>
              </w:rPr>
              <w:lastRenderedPageBreak/>
              <w:t>Đảm bảo thành công</w:t>
            </w:r>
            <w:bookmarkEnd w:id="77"/>
          </w:p>
        </w:tc>
        <w:tc>
          <w:tcPr>
            <w:tcW w:w="5899" w:type="dxa"/>
            <w:vAlign w:val="bottom"/>
          </w:tcPr>
          <w:p w:rsidR="00907CEE" w:rsidRPr="00603D2A" w:rsidRDefault="00907CEE" w:rsidP="00D86C1B">
            <w:pPr>
              <w:pStyle w:val="Nidungvnbn"/>
              <w:spacing w:before="240"/>
            </w:pPr>
            <w:bookmarkStart w:id="78" w:name="_Toc4966161"/>
            <w:r w:rsidRPr="00603D2A">
              <w:t>Thực hiện thành công thao tác thêm sản phẩm</w:t>
            </w:r>
            <w:bookmarkEnd w:id="78"/>
          </w:p>
        </w:tc>
      </w:tr>
      <w:tr w:rsidR="00907CEE" w:rsidRPr="00603D2A" w:rsidTr="00D86C1B">
        <w:tc>
          <w:tcPr>
            <w:tcW w:w="3438" w:type="dxa"/>
            <w:vAlign w:val="bottom"/>
          </w:tcPr>
          <w:p w:rsidR="00907CEE" w:rsidRPr="00661574" w:rsidRDefault="00907CEE" w:rsidP="00D86C1B">
            <w:pPr>
              <w:pStyle w:val="Nidungvnbn"/>
              <w:spacing w:before="240"/>
              <w:rPr>
                <w:b/>
              </w:rPr>
            </w:pPr>
            <w:bookmarkStart w:id="79" w:name="_Toc4966162"/>
            <w:r w:rsidRPr="00661574">
              <w:rPr>
                <w:b/>
              </w:rPr>
              <w:t>Đảm bảo tối thiểu</w:t>
            </w:r>
            <w:bookmarkEnd w:id="79"/>
          </w:p>
        </w:tc>
        <w:tc>
          <w:tcPr>
            <w:tcW w:w="5899" w:type="dxa"/>
            <w:vAlign w:val="bottom"/>
          </w:tcPr>
          <w:p w:rsidR="00907CEE" w:rsidRPr="00603D2A" w:rsidRDefault="00907CEE" w:rsidP="00D86C1B">
            <w:pPr>
              <w:pStyle w:val="Nidungvnbn"/>
              <w:spacing w:before="240"/>
            </w:pPr>
            <w:bookmarkStart w:id="80" w:name="_Toc4966163"/>
            <w:r w:rsidRPr="00603D2A">
              <w:t>Trở lại màn hình chính</w:t>
            </w:r>
            <w:bookmarkEnd w:id="80"/>
          </w:p>
        </w:tc>
      </w:tr>
      <w:tr w:rsidR="00907CEE" w:rsidRPr="00603D2A" w:rsidTr="00D86C1B">
        <w:tc>
          <w:tcPr>
            <w:tcW w:w="3438" w:type="dxa"/>
            <w:vAlign w:val="bottom"/>
          </w:tcPr>
          <w:p w:rsidR="00907CEE" w:rsidRPr="00661574" w:rsidRDefault="00907CEE" w:rsidP="00D86C1B">
            <w:pPr>
              <w:pStyle w:val="Nidungvnbn"/>
              <w:spacing w:before="240"/>
              <w:rPr>
                <w:b/>
              </w:rPr>
            </w:pPr>
            <w:bookmarkStart w:id="81" w:name="_Toc4966164"/>
            <w:r w:rsidRPr="00661574">
              <w:rPr>
                <w:b/>
              </w:rPr>
              <w:t>Kích hoạt</w:t>
            </w:r>
            <w:bookmarkEnd w:id="81"/>
          </w:p>
        </w:tc>
        <w:tc>
          <w:tcPr>
            <w:tcW w:w="5899" w:type="dxa"/>
            <w:vAlign w:val="bottom"/>
          </w:tcPr>
          <w:p w:rsidR="00907CEE" w:rsidRPr="00603D2A" w:rsidRDefault="00907CEE" w:rsidP="00D86C1B">
            <w:pPr>
              <w:pStyle w:val="Nidungvnbn"/>
              <w:spacing w:before="240"/>
            </w:pPr>
            <w:bookmarkStart w:id="82" w:name="_Toc4966165"/>
            <w:r w:rsidRPr="00603D2A">
              <w:t xml:space="preserve">Quản trị viên chọn chức năng </w:t>
            </w:r>
            <w:r>
              <w:t xml:space="preserve">thêm </w:t>
            </w:r>
            <w:r w:rsidRPr="00603D2A">
              <w:t>sản phẩm</w:t>
            </w:r>
            <w:bookmarkEnd w:id="82"/>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83" w:name="_Toc4966166"/>
            <w:r w:rsidRPr="00661574">
              <w:rPr>
                <w:b/>
              </w:rPr>
              <w:t>Chuỗi sự kiện chính</w:t>
            </w:r>
            <w:bookmarkEnd w:id="83"/>
          </w:p>
          <w:p w:rsidR="00907CEE" w:rsidRPr="00603D2A" w:rsidRDefault="00987BC7" w:rsidP="00DA161B">
            <w:pPr>
              <w:pStyle w:val="Nidungvnbn"/>
              <w:numPr>
                <w:ilvl w:val="0"/>
                <w:numId w:val="5"/>
              </w:numPr>
              <w:ind w:left="1080"/>
            </w:pPr>
            <w:bookmarkStart w:id="84" w:name="_Toc4966167"/>
            <w:r>
              <w:t xml:space="preserve">Nhân viên </w:t>
            </w:r>
            <w:r w:rsidR="00907CEE" w:rsidRPr="00603D2A">
              <w:t xml:space="preserve">kích hoạt form </w:t>
            </w:r>
            <w:r w:rsidR="00907CEE">
              <w:t>quản lý danh mục</w:t>
            </w:r>
            <w:r w:rsidR="00907CEE" w:rsidRPr="00603D2A">
              <w:t xml:space="preserve"> sản phẩm</w:t>
            </w:r>
            <w:r w:rsidR="00907CEE">
              <w:t xml:space="preserve"> và chọn </w:t>
            </w:r>
            <w:r w:rsidR="00907CEE" w:rsidRPr="00603D2A">
              <w:t>chức năng xem danh sách</w:t>
            </w:r>
            <w:r w:rsidR="00907CEE">
              <w:t xml:space="preserve"> sản phẩm</w:t>
            </w:r>
            <w:bookmarkEnd w:id="84"/>
          </w:p>
          <w:p w:rsidR="00907CEE" w:rsidRPr="00603D2A" w:rsidRDefault="00907CEE" w:rsidP="00DA161B">
            <w:pPr>
              <w:pStyle w:val="Nidungvnbn"/>
              <w:numPr>
                <w:ilvl w:val="0"/>
                <w:numId w:val="5"/>
              </w:numPr>
              <w:ind w:left="1080"/>
            </w:pPr>
            <w:bookmarkStart w:id="85" w:name="_Toc4966168"/>
            <w:r w:rsidRPr="00603D2A">
              <w:t>Quản trị viên chọn chức năng thêm sản phẩm để kích hoạt form nhập thông tin sản phẩm mới</w:t>
            </w:r>
            <w:bookmarkEnd w:id="85"/>
          </w:p>
          <w:p w:rsidR="00907CEE" w:rsidRPr="00603D2A" w:rsidRDefault="00907CEE" w:rsidP="00DA161B">
            <w:pPr>
              <w:pStyle w:val="Nidungvnbn"/>
              <w:numPr>
                <w:ilvl w:val="0"/>
                <w:numId w:val="5"/>
              </w:numPr>
              <w:ind w:left="1080"/>
            </w:pPr>
            <w:bookmarkStart w:id="86" w:name="_Toc4966169"/>
            <w:r w:rsidRPr="00603D2A">
              <w:t>Quản trị viên nhập đầy đủ thông tin của sản phẩm mới</w:t>
            </w:r>
            <w:bookmarkEnd w:id="86"/>
          </w:p>
          <w:p w:rsidR="00907CEE" w:rsidRPr="00603D2A" w:rsidRDefault="00907CEE" w:rsidP="00DA161B">
            <w:pPr>
              <w:pStyle w:val="Nidungvnbn"/>
              <w:numPr>
                <w:ilvl w:val="0"/>
                <w:numId w:val="5"/>
              </w:numPr>
              <w:ind w:left="1080"/>
            </w:pPr>
            <w:bookmarkStart w:id="87" w:name="_Toc4966170"/>
            <w:r w:rsidRPr="00603D2A">
              <w:t>Quản trị viên chọn Lưu thông tin, hệ thống kiểm tra tính hợp lệ của thông tin được nhập. Nếu hợp lệ thì thông báo thêm sản phẩm thành công và chuyển sang giao diện chính, ngược lại thì chuyển sang ngoại lệ 4.1</w:t>
            </w:r>
            <w:bookmarkEnd w:id="87"/>
            <w:r w:rsidRPr="00603D2A">
              <w:t xml:space="preserve"> </w:t>
            </w:r>
          </w:p>
          <w:p w:rsidR="00907CEE" w:rsidRPr="00603D2A" w:rsidRDefault="00907CEE" w:rsidP="00DA161B">
            <w:pPr>
              <w:pStyle w:val="Nidungvnbn"/>
              <w:numPr>
                <w:ilvl w:val="0"/>
                <w:numId w:val="5"/>
              </w:numPr>
              <w:ind w:left="1080"/>
            </w:pPr>
            <w:bookmarkStart w:id="88" w:name="_Toc4966171"/>
            <w:r w:rsidRPr="00603D2A">
              <w:t>Use case kết thúc</w:t>
            </w:r>
            <w:bookmarkEnd w:id="88"/>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89" w:name="_Toc4966172"/>
            <w:r w:rsidRPr="00661574">
              <w:rPr>
                <w:b/>
              </w:rPr>
              <w:t>Ngoại lệ</w:t>
            </w:r>
            <w:bookmarkEnd w:id="89"/>
          </w:p>
          <w:p w:rsidR="00907CEE" w:rsidRPr="00603D2A" w:rsidRDefault="00907CEE" w:rsidP="00907CEE">
            <w:pPr>
              <w:pStyle w:val="Nidungvnbn"/>
              <w:keepNext/>
            </w:pPr>
            <w:bookmarkStart w:id="90" w:name="_Toc4966173"/>
            <w:r w:rsidRPr="00603D2A">
              <w:t>4.1 Nếu thông tin nhập vào không hợp lệ hoặc chưa đầy đủ thì hệ thống sẽ báo việc nhập dữ liệu không hợp lệ và yêu cầu quản trị viên nhập lại thông tin. Nếu quản trị  viên đồng ý thì quay về bước 3 của chuỗi sự kiện chính, nếu không đồng ý thì use case kết thúc.</w:t>
            </w:r>
            <w:bookmarkEnd w:id="90"/>
          </w:p>
        </w:tc>
      </w:tr>
    </w:tbl>
    <w:p w:rsidR="00907CEE" w:rsidRDefault="00907CEE" w:rsidP="00CA2270">
      <w:pPr>
        <w:pStyle w:val="Bngbiu-nidung"/>
        <w:spacing w:before="240"/>
        <w:jc w:val="center"/>
      </w:pPr>
      <w:bookmarkStart w:id="91" w:name="_Toc4968609"/>
      <w:bookmarkStart w:id="92" w:name="_Toc6607976"/>
      <w:r>
        <w:t>Bảng 2.3 Use case thêm sản phẩm</w:t>
      </w:r>
      <w:bookmarkEnd w:id="91"/>
      <w:bookmarkEnd w:id="92"/>
    </w:p>
    <w:p w:rsidR="00907CEE" w:rsidRDefault="00907CEE" w:rsidP="00D86C1B">
      <w:pPr>
        <w:pStyle w:val="Nidungvnbn"/>
        <w:spacing w:after="240"/>
      </w:pPr>
      <w:r>
        <w:t>- Xóa sản phẩm</w:t>
      </w:r>
    </w:p>
    <w:tbl>
      <w:tblPr>
        <w:tblStyle w:val="TableGrid"/>
        <w:tblW w:w="0" w:type="auto"/>
        <w:tblLook w:val="04A0" w:firstRow="1" w:lastRow="0" w:firstColumn="1" w:lastColumn="0" w:noHBand="0" w:noVBand="1"/>
      </w:tblPr>
      <w:tblGrid>
        <w:gridCol w:w="3438"/>
        <w:gridCol w:w="5899"/>
      </w:tblGrid>
      <w:tr w:rsidR="00907CEE" w:rsidRPr="00603D2A" w:rsidTr="00D86C1B">
        <w:tc>
          <w:tcPr>
            <w:tcW w:w="3438" w:type="dxa"/>
            <w:vAlign w:val="center"/>
          </w:tcPr>
          <w:p w:rsidR="00907CEE" w:rsidRPr="00661574" w:rsidRDefault="00907CEE" w:rsidP="00D86C1B">
            <w:pPr>
              <w:pStyle w:val="Nidungvnbn"/>
              <w:spacing w:before="240"/>
              <w:rPr>
                <w:b/>
              </w:rPr>
            </w:pPr>
            <w:bookmarkStart w:id="93" w:name="_Toc4966174"/>
            <w:r w:rsidRPr="00661574">
              <w:rPr>
                <w:b/>
              </w:rPr>
              <w:t>Tên use case</w:t>
            </w:r>
            <w:bookmarkEnd w:id="93"/>
          </w:p>
        </w:tc>
        <w:tc>
          <w:tcPr>
            <w:tcW w:w="5899" w:type="dxa"/>
            <w:vAlign w:val="bottom"/>
          </w:tcPr>
          <w:p w:rsidR="00907CEE" w:rsidRPr="00603D2A" w:rsidRDefault="00907CEE" w:rsidP="00D86C1B">
            <w:pPr>
              <w:pStyle w:val="Nidungvnbn"/>
              <w:spacing w:before="240"/>
            </w:pPr>
            <w:bookmarkStart w:id="94" w:name="_Toc4966175"/>
            <w:r w:rsidRPr="00603D2A">
              <w:t>Xóa sản phẩm</w:t>
            </w:r>
            <w:bookmarkEnd w:id="94"/>
          </w:p>
        </w:tc>
      </w:tr>
      <w:tr w:rsidR="00907CEE" w:rsidRPr="00603D2A" w:rsidTr="00D86C1B">
        <w:tc>
          <w:tcPr>
            <w:tcW w:w="3438" w:type="dxa"/>
            <w:vAlign w:val="bottom"/>
          </w:tcPr>
          <w:p w:rsidR="00907CEE" w:rsidRPr="00661574" w:rsidRDefault="00907CEE" w:rsidP="00D86C1B">
            <w:pPr>
              <w:pStyle w:val="Nidungvnbn"/>
              <w:spacing w:before="240"/>
              <w:rPr>
                <w:b/>
              </w:rPr>
            </w:pPr>
            <w:bookmarkStart w:id="95" w:name="_Toc4966176"/>
            <w:r w:rsidRPr="00661574">
              <w:rPr>
                <w:b/>
              </w:rPr>
              <w:lastRenderedPageBreak/>
              <w:t>Tác nhân chính</w:t>
            </w:r>
            <w:bookmarkEnd w:id="95"/>
          </w:p>
        </w:tc>
        <w:tc>
          <w:tcPr>
            <w:tcW w:w="5899" w:type="dxa"/>
            <w:vAlign w:val="bottom"/>
          </w:tcPr>
          <w:p w:rsidR="00907CEE" w:rsidRPr="00603D2A" w:rsidRDefault="00907CEE" w:rsidP="00D86C1B">
            <w:pPr>
              <w:pStyle w:val="Nidungvnbn"/>
              <w:spacing w:before="240"/>
            </w:pPr>
            <w:bookmarkStart w:id="96" w:name="_Toc4966177"/>
            <w:r w:rsidRPr="00603D2A">
              <w:t>Quản trị viên</w:t>
            </w:r>
            <w:bookmarkEnd w:id="96"/>
          </w:p>
        </w:tc>
      </w:tr>
      <w:tr w:rsidR="00907CEE" w:rsidRPr="00603D2A" w:rsidTr="00D86C1B">
        <w:tc>
          <w:tcPr>
            <w:tcW w:w="3438" w:type="dxa"/>
            <w:vAlign w:val="bottom"/>
          </w:tcPr>
          <w:p w:rsidR="00907CEE" w:rsidRPr="00661574" w:rsidRDefault="00907CEE" w:rsidP="00D86C1B">
            <w:pPr>
              <w:pStyle w:val="Nidungvnbn"/>
              <w:spacing w:before="240"/>
              <w:rPr>
                <w:b/>
              </w:rPr>
            </w:pPr>
            <w:bookmarkStart w:id="97" w:name="_Toc4966178"/>
            <w:r w:rsidRPr="00661574">
              <w:rPr>
                <w:b/>
              </w:rPr>
              <w:t>Tiền điều kiện</w:t>
            </w:r>
            <w:bookmarkEnd w:id="97"/>
          </w:p>
        </w:tc>
        <w:tc>
          <w:tcPr>
            <w:tcW w:w="5899" w:type="dxa"/>
            <w:vAlign w:val="bottom"/>
          </w:tcPr>
          <w:p w:rsidR="00907CEE" w:rsidRPr="00603D2A" w:rsidRDefault="00907CEE" w:rsidP="00D86C1B">
            <w:pPr>
              <w:pStyle w:val="Nidungvnbn"/>
              <w:spacing w:before="240"/>
            </w:pPr>
            <w:bookmarkStart w:id="98" w:name="_Toc4966179"/>
            <w:r w:rsidRPr="00603D2A">
              <w:t>Đăng nhập vào hệ thống thành công</w:t>
            </w:r>
            <w:bookmarkEnd w:id="98"/>
          </w:p>
        </w:tc>
      </w:tr>
      <w:tr w:rsidR="00907CEE" w:rsidRPr="00603D2A" w:rsidTr="00D86C1B">
        <w:tc>
          <w:tcPr>
            <w:tcW w:w="3438" w:type="dxa"/>
            <w:vAlign w:val="bottom"/>
          </w:tcPr>
          <w:p w:rsidR="00907CEE" w:rsidRPr="00661574" w:rsidRDefault="00907CEE" w:rsidP="00D86C1B">
            <w:pPr>
              <w:pStyle w:val="Nidungvnbn"/>
              <w:spacing w:before="240"/>
              <w:rPr>
                <w:b/>
              </w:rPr>
            </w:pPr>
            <w:bookmarkStart w:id="99" w:name="_Toc4966180"/>
            <w:r w:rsidRPr="00661574">
              <w:rPr>
                <w:b/>
              </w:rPr>
              <w:t>Đảm bảo thành công</w:t>
            </w:r>
            <w:bookmarkEnd w:id="99"/>
          </w:p>
        </w:tc>
        <w:tc>
          <w:tcPr>
            <w:tcW w:w="5899" w:type="dxa"/>
            <w:vAlign w:val="bottom"/>
          </w:tcPr>
          <w:p w:rsidR="00907CEE" w:rsidRPr="00603D2A" w:rsidRDefault="00907CEE" w:rsidP="00D86C1B">
            <w:pPr>
              <w:pStyle w:val="Nidungvnbn"/>
              <w:spacing w:before="240"/>
            </w:pPr>
            <w:bookmarkStart w:id="100" w:name="_Toc4966181"/>
            <w:r w:rsidRPr="00603D2A">
              <w:t>Thực hiện thành công thao tác xóa sản phẩm</w:t>
            </w:r>
            <w:bookmarkEnd w:id="100"/>
          </w:p>
        </w:tc>
      </w:tr>
      <w:tr w:rsidR="00907CEE" w:rsidRPr="00603D2A" w:rsidTr="00D86C1B">
        <w:tc>
          <w:tcPr>
            <w:tcW w:w="3438" w:type="dxa"/>
            <w:vAlign w:val="bottom"/>
          </w:tcPr>
          <w:p w:rsidR="00907CEE" w:rsidRPr="00661574" w:rsidRDefault="00907CEE" w:rsidP="00D86C1B">
            <w:pPr>
              <w:pStyle w:val="Nidungvnbn"/>
              <w:spacing w:before="240"/>
              <w:rPr>
                <w:b/>
              </w:rPr>
            </w:pPr>
            <w:bookmarkStart w:id="101" w:name="_Toc4966182"/>
            <w:r w:rsidRPr="00661574">
              <w:rPr>
                <w:b/>
              </w:rPr>
              <w:t>Đảm bảo tối thiểu</w:t>
            </w:r>
            <w:bookmarkEnd w:id="101"/>
          </w:p>
        </w:tc>
        <w:tc>
          <w:tcPr>
            <w:tcW w:w="5899" w:type="dxa"/>
            <w:vAlign w:val="bottom"/>
          </w:tcPr>
          <w:p w:rsidR="00907CEE" w:rsidRPr="00603D2A" w:rsidRDefault="00907CEE" w:rsidP="00D86C1B">
            <w:pPr>
              <w:pStyle w:val="Nidungvnbn"/>
              <w:spacing w:before="240"/>
            </w:pPr>
            <w:bookmarkStart w:id="102" w:name="_Toc4966183"/>
            <w:r w:rsidRPr="00603D2A">
              <w:t>Trở lại màn hình chính</w:t>
            </w:r>
            <w:bookmarkEnd w:id="102"/>
          </w:p>
        </w:tc>
      </w:tr>
      <w:tr w:rsidR="00907CEE" w:rsidRPr="00603D2A" w:rsidTr="00D86C1B">
        <w:tc>
          <w:tcPr>
            <w:tcW w:w="3438" w:type="dxa"/>
            <w:vAlign w:val="bottom"/>
          </w:tcPr>
          <w:p w:rsidR="00907CEE" w:rsidRPr="00661574" w:rsidRDefault="00907CEE" w:rsidP="00D86C1B">
            <w:pPr>
              <w:pStyle w:val="Nidungvnbn"/>
              <w:spacing w:before="240"/>
              <w:rPr>
                <w:b/>
              </w:rPr>
            </w:pPr>
            <w:bookmarkStart w:id="103" w:name="_Toc4966184"/>
            <w:r w:rsidRPr="00661574">
              <w:rPr>
                <w:b/>
              </w:rPr>
              <w:t>Kích hoạt</w:t>
            </w:r>
            <w:bookmarkEnd w:id="103"/>
          </w:p>
        </w:tc>
        <w:tc>
          <w:tcPr>
            <w:tcW w:w="5899" w:type="dxa"/>
            <w:vAlign w:val="bottom"/>
          </w:tcPr>
          <w:p w:rsidR="00907CEE" w:rsidRPr="00603D2A" w:rsidRDefault="00907CEE" w:rsidP="00D86C1B">
            <w:pPr>
              <w:pStyle w:val="Nidungvnbn"/>
              <w:spacing w:before="240"/>
            </w:pPr>
            <w:bookmarkStart w:id="104" w:name="_Toc4966185"/>
            <w:r w:rsidRPr="00603D2A">
              <w:t xml:space="preserve">Quản trị viên chọn chức năng </w:t>
            </w:r>
            <w:r>
              <w:t>xóa thông tin</w:t>
            </w:r>
            <w:bookmarkEnd w:id="104"/>
          </w:p>
          <w:p w:rsidR="00907CEE" w:rsidRPr="00603D2A" w:rsidRDefault="00907CEE" w:rsidP="00D86C1B">
            <w:pPr>
              <w:pStyle w:val="Nidungvnbn"/>
            </w:pPr>
            <w:bookmarkStart w:id="105" w:name="_Toc4966186"/>
            <w:r w:rsidRPr="00603D2A">
              <w:t>sản phẩm</w:t>
            </w:r>
            <w:bookmarkEnd w:id="105"/>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106" w:name="_Toc4966187"/>
            <w:r w:rsidRPr="00661574">
              <w:rPr>
                <w:b/>
              </w:rPr>
              <w:t>Chuỗi sự kiện chính</w:t>
            </w:r>
            <w:bookmarkEnd w:id="106"/>
          </w:p>
          <w:p w:rsidR="00907CEE" w:rsidRPr="00603D2A" w:rsidRDefault="00987BC7" w:rsidP="00DA161B">
            <w:pPr>
              <w:pStyle w:val="Nidungvnbn"/>
              <w:numPr>
                <w:ilvl w:val="0"/>
                <w:numId w:val="6"/>
              </w:numPr>
              <w:ind w:left="1080"/>
            </w:pPr>
            <w:bookmarkStart w:id="107" w:name="_Toc4966188"/>
            <w:r>
              <w:t>Nhân</w:t>
            </w:r>
            <w:r w:rsidR="00907CEE" w:rsidRPr="00603D2A">
              <w:t xml:space="preserve"> viên kích hoạt form </w:t>
            </w:r>
            <w:r w:rsidR="00907CEE">
              <w:t>quản lý danh mục</w:t>
            </w:r>
            <w:r w:rsidR="00907CEE" w:rsidRPr="00603D2A">
              <w:t xml:space="preserve"> sản phẩm</w:t>
            </w:r>
            <w:r w:rsidR="00907CEE">
              <w:t xml:space="preserve"> và chọn </w:t>
            </w:r>
            <w:r w:rsidR="00907CEE" w:rsidRPr="00603D2A">
              <w:t>chức năng xem danh sách</w:t>
            </w:r>
            <w:r w:rsidR="00907CEE">
              <w:t xml:space="preserve"> sản phẩm</w:t>
            </w:r>
            <w:bookmarkEnd w:id="107"/>
          </w:p>
          <w:p w:rsidR="00907CEE" w:rsidRPr="00603D2A" w:rsidRDefault="00907CEE" w:rsidP="00DA161B">
            <w:pPr>
              <w:pStyle w:val="Nidungvnbn"/>
              <w:numPr>
                <w:ilvl w:val="0"/>
                <w:numId w:val="6"/>
              </w:numPr>
              <w:ind w:left="1080"/>
            </w:pPr>
            <w:bookmarkStart w:id="108" w:name="_Toc4966189"/>
            <w:r w:rsidRPr="00603D2A">
              <w:t>Quản trị viên tìm kiếm và chọn sản phẩm cần xóa</w:t>
            </w:r>
            <w:bookmarkEnd w:id="108"/>
          </w:p>
          <w:p w:rsidR="00907CEE" w:rsidRPr="00603D2A" w:rsidRDefault="00907CEE" w:rsidP="00DA161B">
            <w:pPr>
              <w:pStyle w:val="Nidungvnbn"/>
              <w:numPr>
                <w:ilvl w:val="0"/>
                <w:numId w:val="6"/>
              </w:numPr>
              <w:ind w:left="1080"/>
            </w:pPr>
            <w:bookmarkStart w:id="109" w:name="_Toc4966190"/>
            <w:r w:rsidRPr="00603D2A">
              <w:t>Quản trị viên chọn chức năng Xóa sản phẩm để loại bỏ sản phẩm</w:t>
            </w:r>
            <w:bookmarkEnd w:id="109"/>
          </w:p>
          <w:p w:rsidR="00907CEE" w:rsidRPr="00603D2A" w:rsidRDefault="00907CEE" w:rsidP="00DA161B">
            <w:pPr>
              <w:pStyle w:val="Nidungvnbn"/>
              <w:numPr>
                <w:ilvl w:val="0"/>
                <w:numId w:val="6"/>
              </w:numPr>
              <w:ind w:left="1080"/>
            </w:pPr>
            <w:bookmarkStart w:id="110" w:name="_Toc4966191"/>
            <w:r w:rsidRPr="00603D2A">
              <w:t>Quản trị viên chọn Lưu thông tin, hệ thống hiển thị thông báo xác nhận loại bỏ. Nếu quản trị viên đồng ý thì hệ thống thông báo xóa sản phẩm thành công và chuyển sang giao diện chính, ngược lại thì chuyển sang ngoại lệ 4.1</w:t>
            </w:r>
            <w:bookmarkEnd w:id="110"/>
            <w:r w:rsidRPr="00603D2A">
              <w:t xml:space="preserve"> </w:t>
            </w:r>
          </w:p>
          <w:p w:rsidR="00907CEE" w:rsidRPr="00603D2A" w:rsidRDefault="00907CEE" w:rsidP="00DA161B">
            <w:pPr>
              <w:pStyle w:val="Nidungvnbn"/>
              <w:numPr>
                <w:ilvl w:val="0"/>
                <w:numId w:val="6"/>
              </w:numPr>
              <w:ind w:left="1080"/>
            </w:pPr>
            <w:bookmarkStart w:id="111" w:name="_Toc4966192"/>
            <w:r w:rsidRPr="00603D2A">
              <w:t>Use case kết thúc</w:t>
            </w:r>
            <w:bookmarkEnd w:id="111"/>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112" w:name="_Toc4966193"/>
            <w:r w:rsidRPr="00661574">
              <w:rPr>
                <w:b/>
              </w:rPr>
              <w:t>Ngoại lệ</w:t>
            </w:r>
            <w:bookmarkEnd w:id="112"/>
          </w:p>
          <w:p w:rsidR="00907CEE" w:rsidRPr="00603D2A" w:rsidRDefault="00907CEE" w:rsidP="00907CEE">
            <w:pPr>
              <w:pStyle w:val="Nidungvnbn"/>
              <w:keepNext/>
            </w:pPr>
            <w:bookmarkStart w:id="113" w:name="_Toc4966194"/>
            <w:r w:rsidRPr="00603D2A">
              <w:t>4.1 Nếu quản trị viên không đồng ý xóa sản phẩm thì thao tác xóa sản phẩm bị hủy và hệ thống quay lại giao diện chính.</w:t>
            </w:r>
            <w:bookmarkEnd w:id="113"/>
          </w:p>
        </w:tc>
      </w:tr>
    </w:tbl>
    <w:p w:rsidR="00907CEE" w:rsidRDefault="00907CEE" w:rsidP="00CA2270">
      <w:pPr>
        <w:pStyle w:val="Bngbiu-nidung"/>
        <w:spacing w:before="240"/>
        <w:jc w:val="center"/>
      </w:pPr>
      <w:bookmarkStart w:id="114" w:name="_Toc4968610"/>
      <w:bookmarkStart w:id="115" w:name="_Toc6607977"/>
      <w:r>
        <w:t>Bảng 2.4 Use case xóa</w:t>
      </w:r>
      <w:r w:rsidR="00CA2270">
        <w:t xml:space="preserve"> thông tin</w:t>
      </w:r>
      <w:r>
        <w:t xml:space="preserve"> sản phẩm</w:t>
      </w:r>
      <w:bookmarkEnd w:id="114"/>
      <w:bookmarkEnd w:id="115"/>
    </w:p>
    <w:p w:rsidR="00907CEE" w:rsidRDefault="00907CEE" w:rsidP="005643E5">
      <w:pPr>
        <w:pStyle w:val="Nidungvnbn"/>
        <w:spacing w:after="240"/>
      </w:pPr>
      <w:r>
        <w:t>- Cập nhật thông tin sản phẩm</w:t>
      </w:r>
    </w:p>
    <w:tbl>
      <w:tblPr>
        <w:tblStyle w:val="TableGrid"/>
        <w:tblW w:w="0" w:type="auto"/>
        <w:tblLook w:val="04A0" w:firstRow="1" w:lastRow="0" w:firstColumn="1" w:lastColumn="0" w:noHBand="0" w:noVBand="1"/>
      </w:tblPr>
      <w:tblGrid>
        <w:gridCol w:w="3438"/>
        <w:gridCol w:w="5899"/>
      </w:tblGrid>
      <w:tr w:rsidR="00907CEE" w:rsidRPr="00603D2A" w:rsidTr="00D86C1B">
        <w:tc>
          <w:tcPr>
            <w:tcW w:w="3438" w:type="dxa"/>
            <w:vAlign w:val="center"/>
          </w:tcPr>
          <w:p w:rsidR="00907CEE" w:rsidRPr="00661574" w:rsidRDefault="00907CEE" w:rsidP="00D86C1B">
            <w:pPr>
              <w:pStyle w:val="Nidungvnbn"/>
              <w:spacing w:before="240"/>
              <w:rPr>
                <w:b/>
              </w:rPr>
            </w:pPr>
            <w:bookmarkStart w:id="116" w:name="_Toc4966195"/>
            <w:r w:rsidRPr="00661574">
              <w:rPr>
                <w:b/>
              </w:rPr>
              <w:t>Tên use case</w:t>
            </w:r>
            <w:bookmarkEnd w:id="116"/>
          </w:p>
        </w:tc>
        <w:tc>
          <w:tcPr>
            <w:tcW w:w="5899" w:type="dxa"/>
            <w:vAlign w:val="bottom"/>
          </w:tcPr>
          <w:p w:rsidR="00907CEE" w:rsidRPr="00603D2A" w:rsidRDefault="00907CEE" w:rsidP="00D86C1B">
            <w:pPr>
              <w:pStyle w:val="Nidungvnbn"/>
              <w:spacing w:before="240"/>
            </w:pPr>
            <w:bookmarkStart w:id="117" w:name="_Toc4966196"/>
            <w:r w:rsidRPr="00603D2A">
              <w:t>Cập nhật thông tin sản phẩm</w:t>
            </w:r>
            <w:bookmarkEnd w:id="117"/>
          </w:p>
        </w:tc>
      </w:tr>
      <w:tr w:rsidR="00907CEE" w:rsidRPr="00603D2A" w:rsidTr="00D86C1B">
        <w:tc>
          <w:tcPr>
            <w:tcW w:w="3438" w:type="dxa"/>
            <w:vAlign w:val="bottom"/>
          </w:tcPr>
          <w:p w:rsidR="00907CEE" w:rsidRPr="00661574" w:rsidRDefault="00907CEE" w:rsidP="00D86C1B">
            <w:pPr>
              <w:pStyle w:val="Nidungvnbn"/>
              <w:spacing w:before="240"/>
              <w:rPr>
                <w:b/>
              </w:rPr>
            </w:pPr>
            <w:bookmarkStart w:id="118" w:name="_Toc4966197"/>
            <w:r w:rsidRPr="00661574">
              <w:rPr>
                <w:b/>
              </w:rPr>
              <w:lastRenderedPageBreak/>
              <w:t>Tác nhân chính</w:t>
            </w:r>
            <w:bookmarkEnd w:id="118"/>
          </w:p>
        </w:tc>
        <w:tc>
          <w:tcPr>
            <w:tcW w:w="5899" w:type="dxa"/>
            <w:vAlign w:val="bottom"/>
          </w:tcPr>
          <w:p w:rsidR="00907CEE" w:rsidRPr="00603D2A" w:rsidRDefault="00907CEE" w:rsidP="00D86C1B">
            <w:pPr>
              <w:pStyle w:val="Nidungvnbn"/>
              <w:spacing w:before="240"/>
            </w:pPr>
            <w:bookmarkStart w:id="119" w:name="_Toc4966198"/>
            <w:r w:rsidRPr="00603D2A">
              <w:t>Quản trị viên</w:t>
            </w:r>
            <w:bookmarkEnd w:id="119"/>
          </w:p>
        </w:tc>
      </w:tr>
      <w:tr w:rsidR="00907CEE" w:rsidRPr="00603D2A" w:rsidTr="00D86C1B">
        <w:tc>
          <w:tcPr>
            <w:tcW w:w="3438" w:type="dxa"/>
            <w:vAlign w:val="bottom"/>
          </w:tcPr>
          <w:p w:rsidR="00907CEE" w:rsidRPr="00661574" w:rsidRDefault="00907CEE" w:rsidP="00D86C1B">
            <w:pPr>
              <w:pStyle w:val="Nidungvnbn"/>
              <w:spacing w:before="240"/>
              <w:rPr>
                <w:b/>
              </w:rPr>
            </w:pPr>
            <w:bookmarkStart w:id="120" w:name="_Toc4966199"/>
            <w:r w:rsidRPr="00661574">
              <w:rPr>
                <w:b/>
              </w:rPr>
              <w:t>Tiền điều kiện</w:t>
            </w:r>
            <w:bookmarkEnd w:id="120"/>
          </w:p>
        </w:tc>
        <w:tc>
          <w:tcPr>
            <w:tcW w:w="5899" w:type="dxa"/>
            <w:vAlign w:val="bottom"/>
          </w:tcPr>
          <w:p w:rsidR="00907CEE" w:rsidRPr="00603D2A" w:rsidRDefault="00907CEE" w:rsidP="00D86C1B">
            <w:pPr>
              <w:pStyle w:val="Nidungvnbn"/>
              <w:spacing w:before="240"/>
            </w:pPr>
            <w:bookmarkStart w:id="121" w:name="_Toc4966200"/>
            <w:r w:rsidRPr="00603D2A">
              <w:t>Đăng nhập vào hệ thống thành công</w:t>
            </w:r>
            <w:bookmarkEnd w:id="121"/>
          </w:p>
        </w:tc>
      </w:tr>
      <w:tr w:rsidR="00907CEE" w:rsidRPr="00603D2A" w:rsidTr="00D86C1B">
        <w:tc>
          <w:tcPr>
            <w:tcW w:w="3438" w:type="dxa"/>
            <w:vAlign w:val="bottom"/>
          </w:tcPr>
          <w:p w:rsidR="00907CEE" w:rsidRPr="00661574" w:rsidRDefault="00907CEE" w:rsidP="00D86C1B">
            <w:pPr>
              <w:pStyle w:val="Nidungvnbn"/>
              <w:spacing w:before="240"/>
              <w:rPr>
                <w:b/>
              </w:rPr>
            </w:pPr>
            <w:bookmarkStart w:id="122" w:name="_Toc4966201"/>
            <w:r w:rsidRPr="00661574">
              <w:rPr>
                <w:b/>
              </w:rPr>
              <w:t>Đảm bảo thành công</w:t>
            </w:r>
            <w:bookmarkEnd w:id="122"/>
          </w:p>
        </w:tc>
        <w:tc>
          <w:tcPr>
            <w:tcW w:w="5899" w:type="dxa"/>
            <w:vAlign w:val="bottom"/>
          </w:tcPr>
          <w:p w:rsidR="00907CEE" w:rsidRPr="00603D2A" w:rsidRDefault="00907CEE" w:rsidP="00D86C1B">
            <w:pPr>
              <w:pStyle w:val="Nidungvnbn"/>
              <w:spacing w:before="240"/>
            </w:pPr>
            <w:bookmarkStart w:id="123" w:name="_Toc4966202"/>
            <w:r w:rsidRPr="00603D2A">
              <w:t>Thực hiện cập nhật sản phẩm thành công</w:t>
            </w:r>
            <w:bookmarkEnd w:id="123"/>
          </w:p>
        </w:tc>
      </w:tr>
      <w:tr w:rsidR="00907CEE" w:rsidRPr="00603D2A" w:rsidTr="00D86C1B">
        <w:tc>
          <w:tcPr>
            <w:tcW w:w="3438" w:type="dxa"/>
            <w:vAlign w:val="bottom"/>
          </w:tcPr>
          <w:p w:rsidR="00907CEE" w:rsidRPr="00661574" w:rsidRDefault="00907CEE" w:rsidP="00D86C1B">
            <w:pPr>
              <w:pStyle w:val="Nidungvnbn"/>
              <w:spacing w:before="240"/>
              <w:rPr>
                <w:b/>
              </w:rPr>
            </w:pPr>
            <w:bookmarkStart w:id="124" w:name="_Toc4966203"/>
            <w:r w:rsidRPr="00661574">
              <w:rPr>
                <w:b/>
              </w:rPr>
              <w:t>Đảm bảo tối thiểu</w:t>
            </w:r>
            <w:bookmarkEnd w:id="124"/>
          </w:p>
        </w:tc>
        <w:tc>
          <w:tcPr>
            <w:tcW w:w="5899" w:type="dxa"/>
            <w:vAlign w:val="bottom"/>
          </w:tcPr>
          <w:p w:rsidR="00907CEE" w:rsidRPr="00603D2A" w:rsidRDefault="00907CEE" w:rsidP="00D86C1B">
            <w:pPr>
              <w:pStyle w:val="Nidungvnbn"/>
              <w:spacing w:before="240"/>
            </w:pPr>
            <w:bookmarkStart w:id="125" w:name="_Toc4966204"/>
            <w:r w:rsidRPr="00603D2A">
              <w:t>Trở lại màn hình chính</w:t>
            </w:r>
            <w:bookmarkEnd w:id="125"/>
          </w:p>
        </w:tc>
      </w:tr>
      <w:tr w:rsidR="00907CEE" w:rsidRPr="00603D2A" w:rsidTr="00D86C1B">
        <w:tc>
          <w:tcPr>
            <w:tcW w:w="3438" w:type="dxa"/>
            <w:vAlign w:val="bottom"/>
          </w:tcPr>
          <w:p w:rsidR="00907CEE" w:rsidRPr="00661574" w:rsidRDefault="00907CEE" w:rsidP="00D86C1B">
            <w:pPr>
              <w:pStyle w:val="Nidungvnbn"/>
              <w:spacing w:before="240"/>
              <w:rPr>
                <w:b/>
              </w:rPr>
            </w:pPr>
            <w:bookmarkStart w:id="126" w:name="_Toc4966205"/>
            <w:r w:rsidRPr="00661574">
              <w:rPr>
                <w:b/>
              </w:rPr>
              <w:t>Kích hoạt</w:t>
            </w:r>
            <w:bookmarkEnd w:id="126"/>
          </w:p>
        </w:tc>
        <w:tc>
          <w:tcPr>
            <w:tcW w:w="5899" w:type="dxa"/>
            <w:vAlign w:val="bottom"/>
          </w:tcPr>
          <w:p w:rsidR="00907CEE" w:rsidRDefault="00907CEE" w:rsidP="00D86C1B">
            <w:pPr>
              <w:pStyle w:val="Nidungvnbn"/>
              <w:spacing w:before="240"/>
            </w:pPr>
            <w:bookmarkStart w:id="127" w:name="_Toc4966206"/>
            <w:r w:rsidRPr="00603D2A">
              <w:t>Quản trị viên</w:t>
            </w:r>
            <w:r>
              <w:t xml:space="preserve">  chọn chức năng cập nhật</w:t>
            </w:r>
            <w:bookmarkEnd w:id="127"/>
            <w:r>
              <w:t xml:space="preserve"> </w:t>
            </w:r>
          </w:p>
          <w:p w:rsidR="00907CEE" w:rsidRPr="00603D2A" w:rsidRDefault="00907CEE" w:rsidP="00D86C1B">
            <w:pPr>
              <w:pStyle w:val="Nidungvnbn"/>
            </w:pPr>
            <w:bookmarkStart w:id="128" w:name="_Toc4966207"/>
            <w:r>
              <w:t xml:space="preserve">thông tin </w:t>
            </w:r>
            <w:r w:rsidRPr="00603D2A">
              <w:t>sản phẩm</w:t>
            </w:r>
            <w:bookmarkEnd w:id="128"/>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129" w:name="_Toc4966208"/>
            <w:r w:rsidRPr="00661574">
              <w:rPr>
                <w:b/>
              </w:rPr>
              <w:t>Chuỗi sự kiện chính</w:t>
            </w:r>
            <w:bookmarkEnd w:id="129"/>
          </w:p>
          <w:p w:rsidR="00907CEE" w:rsidRPr="00603D2A" w:rsidRDefault="00987BC7" w:rsidP="00DA161B">
            <w:pPr>
              <w:pStyle w:val="Nidungvnbn"/>
              <w:numPr>
                <w:ilvl w:val="0"/>
                <w:numId w:val="7"/>
              </w:numPr>
              <w:ind w:left="1080"/>
            </w:pPr>
            <w:bookmarkStart w:id="130" w:name="_Toc4966209"/>
            <w:r>
              <w:t>Nhân</w:t>
            </w:r>
            <w:r w:rsidR="00907CEE" w:rsidRPr="00603D2A">
              <w:t xml:space="preserve"> viên kích hoạt form </w:t>
            </w:r>
            <w:r w:rsidR="00907CEE">
              <w:t>quản lý danh mục</w:t>
            </w:r>
            <w:r w:rsidR="00907CEE" w:rsidRPr="00603D2A">
              <w:t xml:space="preserve"> sản phẩm</w:t>
            </w:r>
            <w:r w:rsidR="00907CEE">
              <w:t xml:space="preserve"> và chọn </w:t>
            </w:r>
            <w:r w:rsidR="00907CEE" w:rsidRPr="00603D2A">
              <w:t>chức năng xem danh sách</w:t>
            </w:r>
            <w:r w:rsidR="00907CEE">
              <w:t xml:space="preserve"> sản phẩm</w:t>
            </w:r>
            <w:bookmarkEnd w:id="130"/>
          </w:p>
          <w:p w:rsidR="00907CEE" w:rsidRPr="00603D2A" w:rsidRDefault="00907CEE" w:rsidP="00DA161B">
            <w:pPr>
              <w:pStyle w:val="Nidungvnbn"/>
              <w:numPr>
                <w:ilvl w:val="0"/>
                <w:numId w:val="7"/>
              </w:numPr>
              <w:ind w:left="1080"/>
            </w:pPr>
            <w:bookmarkStart w:id="131" w:name="_Toc4966210"/>
            <w:r w:rsidRPr="00603D2A">
              <w:t>Quản trị viên tìm kiếm và chọn sản phẩm cần cập nhật thông tin</w:t>
            </w:r>
            <w:bookmarkEnd w:id="131"/>
          </w:p>
          <w:p w:rsidR="00907CEE" w:rsidRPr="00603D2A" w:rsidRDefault="00907CEE" w:rsidP="00DA161B">
            <w:pPr>
              <w:pStyle w:val="Nidungvnbn"/>
              <w:numPr>
                <w:ilvl w:val="0"/>
                <w:numId w:val="7"/>
              </w:numPr>
              <w:ind w:left="1080"/>
            </w:pPr>
            <w:bookmarkStart w:id="132" w:name="_Toc4966211"/>
            <w:r w:rsidRPr="00603D2A">
              <w:t>Quản trị viên chọn chức năng Cập nhật sản phẩm để chỉnh sửa sản phẩm</w:t>
            </w:r>
            <w:bookmarkEnd w:id="132"/>
          </w:p>
          <w:p w:rsidR="00907CEE" w:rsidRPr="00603D2A" w:rsidRDefault="00907CEE" w:rsidP="00DA161B">
            <w:pPr>
              <w:pStyle w:val="Nidungvnbn"/>
              <w:numPr>
                <w:ilvl w:val="0"/>
                <w:numId w:val="7"/>
              </w:numPr>
              <w:ind w:left="1080"/>
            </w:pPr>
            <w:bookmarkStart w:id="133" w:name="_Toc4966212"/>
            <w:r w:rsidRPr="00603D2A">
              <w:t>Quản trị viên chọn Lưu thông tin, hệ thống kiểm tra tính hợp lệ của thông tin được nhập. Nếu hợp lệ thì thông báo cập nhật sản phẩm thành công và chuyển sang giao diện chính, ngược lại thì chuyển sang ngoại lệ 4.1</w:t>
            </w:r>
            <w:bookmarkEnd w:id="133"/>
          </w:p>
          <w:p w:rsidR="00907CEE" w:rsidRPr="00603D2A" w:rsidRDefault="00907CEE" w:rsidP="00DA161B">
            <w:pPr>
              <w:pStyle w:val="Nidungvnbn"/>
              <w:numPr>
                <w:ilvl w:val="0"/>
                <w:numId w:val="7"/>
              </w:numPr>
              <w:ind w:left="1080"/>
            </w:pPr>
            <w:bookmarkStart w:id="134" w:name="_Toc4966213"/>
            <w:r w:rsidRPr="00603D2A">
              <w:t>Use case kết thúc</w:t>
            </w:r>
            <w:bookmarkEnd w:id="134"/>
          </w:p>
        </w:tc>
      </w:tr>
      <w:tr w:rsidR="00907CEE" w:rsidRPr="00603D2A" w:rsidTr="00D86C1B">
        <w:tc>
          <w:tcPr>
            <w:tcW w:w="9337" w:type="dxa"/>
            <w:gridSpan w:val="2"/>
            <w:vAlign w:val="bottom"/>
          </w:tcPr>
          <w:p w:rsidR="00907CEE" w:rsidRPr="00661574" w:rsidRDefault="00907CEE" w:rsidP="00D86C1B">
            <w:pPr>
              <w:pStyle w:val="Nidungvnbn"/>
              <w:spacing w:before="240"/>
              <w:rPr>
                <w:b/>
              </w:rPr>
            </w:pPr>
            <w:bookmarkStart w:id="135" w:name="_Toc4966214"/>
            <w:r w:rsidRPr="00661574">
              <w:rPr>
                <w:b/>
              </w:rPr>
              <w:t>Ngoại lệ</w:t>
            </w:r>
            <w:bookmarkEnd w:id="135"/>
          </w:p>
          <w:p w:rsidR="00907CEE" w:rsidRPr="00603D2A" w:rsidRDefault="00907CEE" w:rsidP="00907CEE">
            <w:pPr>
              <w:pStyle w:val="Nidungvnbn"/>
              <w:keepNext/>
            </w:pPr>
            <w:bookmarkStart w:id="136" w:name="_Toc4966215"/>
            <w:r w:rsidRPr="00603D2A">
              <w:t>4.1 Nếu thông tin nhập vào không hợp lệ hoặc chưa đầy đủ thì hệ thống sẽ báo việc nhập dữ liệu không hợp lệ và yêu cầu quản trị viên nhập lại thông tin. Nếu quản trị  viên đồng ý thì quay về bước 3 của chuỗi sự kiện chính, nếu không đồng ý thì use case kết thúc.</w:t>
            </w:r>
            <w:bookmarkEnd w:id="136"/>
          </w:p>
        </w:tc>
      </w:tr>
    </w:tbl>
    <w:p w:rsidR="00907CEE" w:rsidRDefault="00907CEE" w:rsidP="00CA2270">
      <w:pPr>
        <w:pStyle w:val="Bngbiu-nidung"/>
        <w:spacing w:before="240"/>
        <w:jc w:val="center"/>
      </w:pPr>
      <w:bookmarkStart w:id="137" w:name="_Toc4968611"/>
      <w:bookmarkStart w:id="138" w:name="_Toc6607978"/>
      <w:r>
        <w:t>Bảng 2.5 Use case cập nhật thông tin sản phẩm</w:t>
      </w:r>
      <w:bookmarkEnd w:id="137"/>
      <w:bookmarkEnd w:id="138"/>
    </w:p>
    <w:p w:rsidR="00AE34FD" w:rsidRDefault="00AE34FD" w:rsidP="00AE34FD">
      <w:pPr>
        <w:pStyle w:val="Tiumccp3"/>
      </w:pPr>
      <w:bookmarkStart w:id="139" w:name="_Toc6607922"/>
      <w:r>
        <w:t xml:space="preserve">2.1.2.3 </w:t>
      </w:r>
      <w:r w:rsidR="00872CA6">
        <w:t>Nhóm chức năng  q</w:t>
      </w:r>
      <w:r>
        <w:t>uản lý đơn hàng</w:t>
      </w:r>
      <w:bookmarkEnd w:id="139"/>
    </w:p>
    <w:p w:rsidR="005643E5" w:rsidRDefault="005643E5" w:rsidP="005643E5">
      <w:pPr>
        <w:pStyle w:val="Nidungvnbn"/>
      </w:pPr>
      <w:r>
        <w:lastRenderedPageBreak/>
        <w:t>- Tạo đơn hàng</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140" w:name="_Toc4966112"/>
            <w:r w:rsidRPr="00661574">
              <w:rPr>
                <w:b/>
              </w:rPr>
              <w:t>Tên use case</w:t>
            </w:r>
            <w:bookmarkEnd w:id="140"/>
          </w:p>
        </w:tc>
        <w:tc>
          <w:tcPr>
            <w:tcW w:w="5899" w:type="dxa"/>
            <w:vAlign w:val="bottom"/>
          </w:tcPr>
          <w:p w:rsidR="005643E5" w:rsidRPr="00603D2A" w:rsidRDefault="005643E5" w:rsidP="00E53F2A">
            <w:pPr>
              <w:pStyle w:val="Nidungvnbn"/>
              <w:spacing w:before="240"/>
            </w:pPr>
            <w:bookmarkStart w:id="141" w:name="_Toc4966113"/>
            <w:r w:rsidRPr="00603D2A">
              <w:t>Tạo đơn hàng</w:t>
            </w:r>
            <w:bookmarkEnd w:id="141"/>
          </w:p>
        </w:tc>
      </w:tr>
      <w:tr w:rsidR="005643E5" w:rsidRPr="00603D2A" w:rsidTr="00E53F2A">
        <w:tc>
          <w:tcPr>
            <w:tcW w:w="3438" w:type="dxa"/>
            <w:vAlign w:val="bottom"/>
          </w:tcPr>
          <w:p w:rsidR="005643E5" w:rsidRPr="00661574" w:rsidRDefault="005643E5" w:rsidP="00E53F2A">
            <w:pPr>
              <w:pStyle w:val="Nidungvnbn"/>
              <w:spacing w:before="240"/>
              <w:rPr>
                <w:b/>
              </w:rPr>
            </w:pPr>
            <w:bookmarkStart w:id="142" w:name="_Toc4966114"/>
            <w:r w:rsidRPr="00661574">
              <w:rPr>
                <w:b/>
              </w:rPr>
              <w:t>Tác nhân chính</w:t>
            </w:r>
            <w:bookmarkEnd w:id="142"/>
          </w:p>
        </w:tc>
        <w:tc>
          <w:tcPr>
            <w:tcW w:w="5899" w:type="dxa"/>
            <w:vAlign w:val="bottom"/>
          </w:tcPr>
          <w:p w:rsidR="005643E5" w:rsidRPr="00603D2A" w:rsidRDefault="005643E5" w:rsidP="00E53F2A">
            <w:pPr>
              <w:pStyle w:val="Nidungvnbn"/>
              <w:spacing w:before="240"/>
            </w:pPr>
            <w:bookmarkStart w:id="143" w:name="_Toc4966115"/>
            <w:r w:rsidRPr="00603D2A">
              <w:t>Thu ngân</w:t>
            </w:r>
            <w:bookmarkEnd w:id="143"/>
          </w:p>
        </w:tc>
      </w:tr>
      <w:tr w:rsidR="005643E5" w:rsidRPr="00603D2A" w:rsidTr="00E53F2A">
        <w:tc>
          <w:tcPr>
            <w:tcW w:w="3438" w:type="dxa"/>
            <w:vAlign w:val="bottom"/>
          </w:tcPr>
          <w:p w:rsidR="005643E5" w:rsidRPr="00661574" w:rsidRDefault="005643E5" w:rsidP="00E53F2A">
            <w:pPr>
              <w:pStyle w:val="Nidungvnbn"/>
              <w:spacing w:before="240"/>
              <w:rPr>
                <w:b/>
              </w:rPr>
            </w:pPr>
            <w:bookmarkStart w:id="144" w:name="_Toc4966116"/>
            <w:r w:rsidRPr="00661574">
              <w:rPr>
                <w:b/>
              </w:rPr>
              <w:t>Tiền điều kiện</w:t>
            </w:r>
            <w:bookmarkEnd w:id="144"/>
          </w:p>
        </w:tc>
        <w:tc>
          <w:tcPr>
            <w:tcW w:w="5899" w:type="dxa"/>
            <w:vAlign w:val="bottom"/>
          </w:tcPr>
          <w:p w:rsidR="005643E5" w:rsidRPr="00603D2A" w:rsidRDefault="005643E5" w:rsidP="00E53F2A">
            <w:pPr>
              <w:pStyle w:val="Nidungvnbn"/>
              <w:spacing w:before="240"/>
            </w:pPr>
            <w:bookmarkStart w:id="145" w:name="_Toc4966117"/>
            <w:r w:rsidRPr="00603D2A">
              <w:t>Đăng nhập vào hệ thống thành công</w:t>
            </w:r>
            <w:bookmarkEnd w:id="145"/>
          </w:p>
        </w:tc>
      </w:tr>
      <w:tr w:rsidR="005643E5" w:rsidRPr="00603D2A" w:rsidTr="00E53F2A">
        <w:tc>
          <w:tcPr>
            <w:tcW w:w="3438" w:type="dxa"/>
            <w:vAlign w:val="bottom"/>
          </w:tcPr>
          <w:p w:rsidR="005643E5" w:rsidRPr="00661574" w:rsidRDefault="005643E5" w:rsidP="00E53F2A">
            <w:pPr>
              <w:pStyle w:val="Nidungvnbn"/>
              <w:spacing w:before="240"/>
              <w:rPr>
                <w:b/>
              </w:rPr>
            </w:pPr>
            <w:bookmarkStart w:id="146" w:name="_Toc4966118"/>
            <w:r w:rsidRPr="00661574">
              <w:rPr>
                <w:b/>
              </w:rPr>
              <w:t>Đảm bảo thành công</w:t>
            </w:r>
            <w:bookmarkEnd w:id="146"/>
          </w:p>
        </w:tc>
        <w:tc>
          <w:tcPr>
            <w:tcW w:w="5899" w:type="dxa"/>
            <w:vAlign w:val="bottom"/>
          </w:tcPr>
          <w:p w:rsidR="005643E5" w:rsidRPr="00603D2A" w:rsidRDefault="005643E5" w:rsidP="00E53F2A">
            <w:pPr>
              <w:pStyle w:val="Nidungvnbn"/>
              <w:spacing w:before="240"/>
            </w:pPr>
            <w:bookmarkStart w:id="147" w:name="_Toc4966119"/>
            <w:r w:rsidRPr="00603D2A">
              <w:t>Tạo đơn hàng thành công</w:t>
            </w:r>
            <w:bookmarkEnd w:id="147"/>
          </w:p>
        </w:tc>
      </w:tr>
      <w:tr w:rsidR="005643E5" w:rsidRPr="00603D2A" w:rsidTr="00E53F2A">
        <w:tc>
          <w:tcPr>
            <w:tcW w:w="3438" w:type="dxa"/>
            <w:vAlign w:val="bottom"/>
          </w:tcPr>
          <w:p w:rsidR="005643E5" w:rsidRPr="00661574" w:rsidRDefault="005643E5" w:rsidP="00E53F2A">
            <w:pPr>
              <w:pStyle w:val="Nidungvnbn"/>
              <w:spacing w:before="240"/>
              <w:rPr>
                <w:b/>
              </w:rPr>
            </w:pPr>
            <w:bookmarkStart w:id="148" w:name="_Toc4966120"/>
            <w:r w:rsidRPr="00661574">
              <w:rPr>
                <w:b/>
              </w:rPr>
              <w:t>Đảm bảo tối thiểu</w:t>
            </w:r>
            <w:bookmarkEnd w:id="148"/>
          </w:p>
        </w:tc>
        <w:tc>
          <w:tcPr>
            <w:tcW w:w="5899" w:type="dxa"/>
            <w:vAlign w:val="bottom"/>
          </w:tcPr>
          <w:p w:rsidR="005643E5" w:rsidRPr="00603D2A" w:rsidRDefault="005643E5" w:rsidP="00E53F2A">
            <w:pPr>
              <w:pStyle w:val="Nidungvnbn"/>
              <w:spacing w:before="240"/>
            </w:pPr>
            <w:bookmarkStart w:id="149" w:name="_Toc4966121"/>
            <w:r w:rsidRPr="00603D2A">
              <w:t>Trở lại màn hình chính</w:t>
            </w:r>
            <w:bookmarkEnd w:id="149"/>
          </w:p>
        </w:tc>
      </w:tr>
      <w:tr w:rsidR="005643E5" w:rsidRPr="00603D2A" w:rsidTr="00E53F2A">
        <w:tc>
          <w:tcPr>
            <w:tcW w:w="3438" w:type="dxa"/>
            <w:vAlign w:val="bottom"/>
          </w:tcPr>
          <w:p w:rsidR="005643E5" w:rsidRPr="00661574" w:rsidRDefault="005643E5" w:rsidP="00E53F2A">
            <w:pPr>
              <w:pStyle w:val="Nidungvnbn"/>
              <w:spacing w:before="240"/>
              <w:rPr>
                <w:b/>
              </w:rPr>
            </w:pPr>
            <w:bookmarkStart w:id="150" w:name="_Toc4966122"/>
            <w:r w:rsidRPr="00661574">
              <w:rPr>
                <w:b/>
              </w:rPr>
              <w:t>Kích hoạt</w:t>
            </w:r>
            <w:bookmarkEnd w:id="150"/>
          </w:p>
        </w:tc>
        <w:tc>
          <w:tcPr>
            <w:tcW w:w="5899" w:type="dxa"/>
            <w:vAlign w:val="bottom"/>
          </w:tcPr>
          <w:p w:rsidR="005643E5" w:rsidRPr="00603D2A" w:rsidRDefault="005643E5" w:rsidP="00E53F2A">
            <w:pPr>
              <w:pStyle w:val="Nidungvnbn"/>
              <w:spacing w:before="240"/>
            </w:pPr>
            <w:bookmarkStart w:id="151" w:name="_Toc4966123"/>
            <w:r w:rsidRPr="00603D2A">
              <w:t>Thu ngân chọn chức năng</w:t>
            </w:r>
            <w:r>
              <w:t xml:space="preserve"> tạo</w:t>
            </w:r>
            <w:r w:rsidRPr="00603D2A">
              <w:t xml:space="preserve"> đơn hàng</w:t>
            </w:r>
            <w:bookmarkEnd w:id="151"/>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152" w:name="_Toc4966124"/>
            <w:r w:rsidRPr="00661574">
              <w:rPr>
                <w:b/>
              </w:rPr>
              <w:t>Chuỗi sự kiện chính</w:t>
            </w:r>
            <w:bookmarkEnd w:id="152"/>
          </w:p>
          <w:p w:rsidR="005643E5" w:rsidRPr="00603D2A" w:rsidRDefault="005643E5" w:rsidP="00DA161B">
            <w:pPr>
              <w:pStyle w:val="Nidungvnbn"/>
              <w:numPr>
                <w:ilvl w:val="0"/>
                <w:numId w:val="3"/>
              </w:numPr>
              <w:ind w:left="1080"/>
            </w:pPr>
            <w:bookmarkStart w:id="153" w:name="_Toc4966125"/>
            <w:r w:rsidRPr="00603D2A">
              <w:t>Thu ngân kích hoạt form đơn hàng</w:t>
            </w:r>
            <w:r>
              <w:t xml:space="preserve"> và chọn chức năng tạo đơn hàng</w:t>
            </w:r>
            <w:bookmarkEnd w:id="153"/>
          </w:p>
          <w:p w:rsidR="005643E5" w:rsidRPr="00603D2A" w:rsidRDefault="005643E5" w:rsidP="00DA161B">
            <w:pPr>
              <w:pStyle w:val="Nidungvnbn"/>
              <w:numPr>
                <w:ilvl w:val="0"/>
                <w:numId w:val="3"/>
              </w:numPr>
              <w:ind w:left="1080"/>
            </w:pPr>
            <w:bookmarkStart w:id="154" w:name="_Toc4966126"/>
            <w:r w:rsidRPr="00603D2A">
              <w:t>Hệ thống hiển thị đơn hàng và một số thông tin mặc định của đơn hàng</w:t>
            </w:r>
            <w:bookmarkEnd w:id="154"/>
          </w:p>
          <w:p w:rsidR="005643E5" w:rsidRPr="00603D2A" w:rsidRDefault="005643E5" w:rsidP="00DA161B">
            <w:pPr>
              <w:pStyle w:val="Nidungvnbn"/>
              <w:numPr>
                <w:ilvl w:val="0"/>
                <w:numId w:val="3"/>
              </w:numPr>
              <w:ind w:left="1080"/>
            </w:pPr>
            <w:bookmarkStart w:id="155" w:name="_Toc4966127"/>
            <w:r w:rsidRPr="00603D2A">
              <w:t>Nhập đầy đủ thông tin của đơn hàng như họ tên khách hàng, phương thức thanh toán, danh sách sản phẩm, tổng tiền…</w:t>
            </w:r>
            <w:bookmarkEnd w:id="155"/>
          </w:p>
          <w:p w:rsidR="005643E5" w:rsidRPr="00603D2A" w:rsidRDefault="005643E5" w:rsidP="00DA161B">
            <w:pPr>
              <w:pStyle w:val="Nidungvnbn"/>
              <w:numPr>
                <w:ilvl w:val="0"/>
                <w:numId w:val="3"/>
              </w:numPr>
              <w:ind w:left="1080"/>
            </w:pPr>
            <w:bookmarkStart w:id="156" w:name="_Toc4966128"/>
            <w:r w:rsidRPr="00603D2A">
              <w:t>Thu ngân chọn xác nhận để in hóa đơn. Hệ thống thông báo xác nhận đơn hàng thành công.</w:t>
            </w:r>
            <w:bookmarkEnd w:id="156"/>
          </w:p>
          <w:p w:rsidR="005643E5" w:rsidRPr="00603D2A" w:rsidRDefault="005643E5" w:rsidP="00DA161B">
            <w:pPr>
              <w:pStyle w:val="Nidungvnbn"/>
              <w:numPr>
                <w:ilvl w:val="0"/>
                <w:numId w:val="3"/>
              </w:numPr>
              <w:ind w:left="1080"/>
            </w:pPr>
            <w:bookmarkStart w:id="157" w:name="_Toc4966129"/>
            <w:r w:rsidRPr="00603D2A">
              <w:t>Use case kết thúc</w:t>
            </w:r>
            <w:bookmarkEnd w:id="157"/>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158" w:name="_Toc4966130"/>
            <w:r w:rsidRPr="00661574">
              <w:rPr>
                <w:b/>
              </w:rPr>
              <w:t>Ngoại lệ</w:t>
            </w:r>
            <w:bookmarkEnd w:id="158"/>
          </w:p>
          <w:p w:rsidR="005643E5" w:rsidRPr="00603D2A" w:rsidRDefault="005643E5" w:rsidP="005643E5">
            <w:pPr>
              <w:pStyle w:val="Nidungvnbn"/>
              <w:keepNext/>
            </w:pPr>
            <w:bookmarkStart w:id="159" w:name="_Toc4966131"/>
            <w:r w:rsidRPr="00603D2A">
              <w:t>4.1 Nếu khách hàng muốn ngưng giao dịch, thu ngân chọn hủy đơn hàng, đồng thời hệ thống phát thông báo hủy đơn hàng thành công và quay về giao diện đơn hàng để thực hiện giao dịch mới.</w:t>
            </w:r>
            <w:bookmarkEnd w:id="159"/>
          </w:p>
        </w:tc>
      </w:tr>
    </w:tbl>
    <w:p w:rsidR="005643E5" w:rsidRPr="005643E5" w:rsidRDefault="005643E5" w:rsidP="005643E5">
      <w:pPr>
        <w:pStyle w:val="Bngbiu-nidung"/>
        <w:spacing w:before="240"/>
        <w:jc w:val="center"/>
      </w:pPr>
      <w:bookmarkStart w:id="160" w:name="_Toc6607979"/>
      <w:r w:rsidRPr="005643E5">
        <w:t>Bảng 2.6 Use case tạo đơn hàng</w:t>
      </w:r>
      <w:bookmarkEnd w:id="160"/>
    </w:p>
    <w:p w:rsidR="00AE34FD" w:rsidRDefault="00AE34FD" w:rsidP="00AE34FD">
      <w:pPr>
        <w:pStyle w:val="Tiumccp3"/>
      </w:pPr>
      <w:bookmarkStart w:id="161" w:name="_Toc6607923"/>
      <w:r>
        <w:t xml:space="preserve">2.1.2.4 </w:t>
      </w:r>
      <w:r w:rsidR="00872CA6">
        <w:t>Nhóm chức năng  q</w:t>
      </w:r>
      <w:r>
        <w:t>uản lý nhân viên</w:t>
      </w:r>
      <w:bookmarkEnd w:id="161"/>
    </w:p>
    <w:p w:rsidR="005643E5" w:rsidRDefault="005643E5" w:rsidP="005643E5">
      <w:pPr>
        <w:pStyle w:val="Nidungvnbn"/>
      </w:pPr>
      <w:r>
        <w:t>- Xem danh sách nhân viên</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162" w:name="_Toc4966216"/>
            <w:r w:rsidRPr="00661574">
              <w:rPr>
                <w:b/>
              </w:rPr>
              <w:lastRenderedPageBreak/>
              <w:t>Tên use case</w:t>
            </w:r>
            <w:bookmarkEnd w:id="162"/>
          </w:p>
        </w:tc>
        <w:tc>
          <w:tcPr>
            <w:tcW w:w="5899" w:type="dxa"/>
            <w:vAlign w:val="bottom"/>
          </w:tcPr>
          <w:p w:rsidR="005643E5" w:rsidRPr="00603D2A" w:rsidRDefault="005643E5" w:rsidP="00E53F2A">
            <w:pPr>
              <w:pStyle w:val="Nidungvnbn"/>
              <w:spacing w:before="240"/>
            </w:pPr>
            <w:bookmarkStart w:id="163" w:name="_Toc4966217"/>
            <w:r w:rsidRPr="00603D2A">
              <w:t>Xem thông tin nhân viên</w:t>
            </w:r>
            <w:bookmarkEnd w:id="163"/>
          </w:p>
        </w:tc>
      </w:tr>
      <w:tr w:rsidR="005643E5" w:rsidRPr="00603D2A" w:rsidTr="00E53F2A">
        <w:tc>
          <w:tcPr>
            <w:tcW w:w="3438" w:type="dxa"/>
            <w:vAlign w:val="bottom"/>
          </w:tcPr>
          <w:p w:rsidR="005643E5" w:rsidRPr="00661574" w:rsidRDefault="005643E5" w:rsidP="00E53F2A">
            <w:pPr>
              <w:pStyle w:val="Nidungvnbn"/>
              <w:spacing w:before="240"/>
              <w:rPr>
                <w:b/>
              </w:rPr>
            </w:pPr>
            <w:bookmarkStart w:id="164" w:name="_Toc4966218"/>
            <w:r w:rsidRPr="00661574">
              <w:rPr>
                <w:b/>
              </w:rPr>
              <w:t>Tác nhân chính</w:t>
            </w:r>
            <w:bookmarkEnd w:id="164"/>
          </w:p>
        </w:tc>
        <w:tc>
          <w:tcPr>
            <w:tcW w:w="5899" w:type="dxa"/>
            <w:vAlign w:val="bottom"/>
          </w:tcPr>
          <w:p w:rsidR="005643E5" w:rsidRPr="00603D2A" w:rsidRDefault="005643E5" w:rsidP="00E53F2A">
            <w:pPr>
              <w:pStyle w:val="Nidungvnbn"/>
              <w:spacing w:before="240"/>
            </w:pPr>
            <w:bookmarkStart w:id="165" w:name="_Toc4966219"/>
            <w:r w:rsidRPr="00603D2A">
              <w:t>Quản trị viên</w:t>
            </w:r>
            <w:bookmarkEnd w:id="165"/>
          </w:p>
        </w:tc>
      </w:tr>
      <w:tr w:rsidR="005643E5" w:rsidRPr="00603D2A" w:rsidTr="00E53F2A">
        <w:tc>
          <w:tcPr>
            <w:tcW w:w="3438" w:type="dxa"/>
            <w:vAlign w:val="bottom"/>
          </w:tcPr>
          <w:p w:rsidR="005643E5" w:rsidRPr="00661574" w:rsidRDefault="005643E5" w:rsidP="00E53F2A">
            <w:pPr>
              <w:pStyle w:val="Nidungvnbn"/>
              <w:spacing w:before="240"/>
              <w:rPr>
                <w:b/>
              </w:rPr>
            </w:pPr>
            <w:bookmarkStart w:id="166" w:name="_Toc4966220"/>
            <w:r w:rsidRPr="00661574">
              <w:rPr>
                <w:b/>
              </w:rPr>
              <w:t>Tiền điều kiện</w:t>
            </w:r>
            <w:bookmarkEnd w:id="166"/>
          </w:p>
        </w:tc>
        <w:tc>
          <w:tcPr>
            <w:tcW w:w="5899" w:type="dxa"/>
            <w:vAlign w:val="bottom"/>
          </w:tcPr>
          <w:p w:rsidR="005643E5" w:rsidRPr="00603D2A" w:rsidRDefault="005643E5" w:rsidP="00E53F2A">
            <w:pPr>
              <w:pStyle w:val="Nidungvnbn"/>
              <w:spacing w:before="240"/>
            </w:pPr>
            <w:bookmarkStart w:id="167" w:name="_Toc4966221"/>
            <w:r w:rsidRPr="00603D2A">
              <w:t>Đăng nhập vào hệ thống thành công</w:t>
            </w:r>
            <w:bookmarkEnd w:id="167"/>
          </w:p>
        </w:tc>
      </w:tr>
      <w:tr w:rsidR="005643E5" w:rsidRPr="00603D2A" w:rsidTr="00E53F2A">
        <w:tc>
          <w:tcPr>
            <w:tcW w:w="3438" w:type="dxa"/>
            <w:vAlign w:val="bottom"/>
          </w:tcPr>
          <w:p w:rsidR="005643E5" w:rsidRPr="00661574" w:rsidRDefault="005643E5" w:rsidP="00E53F2A">
            <w:pPr>
              <w:pStyle w:val="Nidungvnbn"/>
              <w:spacing w:before="240"/>
              <w:rPr>
                <w:b/>
              </w:rPr>
            </w:pPr>
            <w:bookmarkStart w:id="168" w:name="_Toc4966222"/>
            <w:r w:rsidRPr="00661574">
              <w:rPr>
                <w:b/>
              </w:rPr>
              <w:t>Đảm bảo thành công</w:t>
            </w:r>
            <w:bookmarkEnd w:id="168"/>
          </w:p>
        </w:tc>
        <w:tc>
          <w:tcPr>
            <w:tcW w:w="5899" w:type="dxa"/>
            <w:vAlign w:val="bottom"/>
          </w:tcPr>
          <w:p w:rsidR="005643E5" w:rsidRPr="00603D2A" w:rsidRDefault="005643E5" w:rsidP="00E53F2A">
            <w:pPr>
              <w:pStyle w:val="Nidungvnbn"/>
              <w:spacing w:before="240"/>
            </w:pPr>
            <w:bookmarkStart w:id="169" w:name="_Toc4966223"/>
            <w:r w:rsidRPr="00603D2A">
              <w:t>Quản trị viên xem được thông tin nhân viên</w:t>
            </w:r>
            <w:bookmarkEnd w:id="169"/>
          </w:p>
        </w:tc>
      </w:tr>
      <w:tr w:rsidR="005643E5" w:rsidRPr="00603D2A" w:rsidTr="00E53F2A">
        <w:tc>
          <w:tcPr>
            <w:tcW w:w="3438" w:type="dxa"/>
            <w:vAlign w:val="bottom"/>
          </w:tcPr>
          <w:p w:rsidR="005643E5" w:rsidRPr="00661574" w:rsidRDefault="005643E5" w:rsidP="00E53F2A">
            <w:pPr>
              <w:pStyle w:val="Nidungvnbn"/>
              <w:spacing w:before="240"/>
              <w:rPr>
                <w:b/>
              </w:rPr>
            </w:pPr>
            <w:bookmarkStart w:id="170" w:name="_Toc4966224"/>
            <w:r w:rsidRPr="00661574">
              <w:rPr>
                <w:b/>
              </w:rPr>
              <w:t>Đảm bảo tối thiểu</w:t>
            </w:r>
            <w:bookmarkEnd w:id="170"/>
          </w:p>
        </w:tc>
        <w:tc>
          <w:tcPr>
            <w:tcW w:w="5899" w:type="dxa"/>
            <w:vAlign w:val="bottom"/>
          </w:tcPr>
          <w:p w:rsidR="005643E5" w:rsidRPr="00603D2A" w:rsidRDefault="005643E5" w:rsidP="00E53F2A">
            <w:pPr>
              <w:pStyle w:val="Nidungvnbn"/>
              <w:spacing w:before="240"/>
            </w:pPr>
            <w:bookmarkStart w:id="171" w:name="_Toc4966225"/>
            <w:r w:rsidRPr="00603D2A">
              <w:t>Trở lại màn hình chính</w:t>
            </w:r>
            <w:bookmarkEnd w:id="171"/>
          </w:p>
        </w:tc>
      </w:tr>
      <w:tr w:rsidR="005643E5" w:rsidRPr="00603D2A" w:rsidTr="00E53F2A">
        <w:tc>
          <w:tcPr>
            <w:tcW w:w="3438" w:type="dxa"/>
            <w:vAlign w:val="bottom"/>
          </w:tcPr>
          <w:p w:rsidR="005643E5" w:rsidRPr="00661574" w:rsidRDefault="005643E5" w:rsidP="00E53F2A">
            <w:pPr>
              <w:pStyle w:val="Nidungvnbn"/>
              <w:spacing w:before="240"/>
              <w:rPr>
                <w:b/>
              </w:rPr>
            </w:pPr>
            <w:bookmarkStart w:id="172" w:name="_Toc4966226"/>
            <w:r w:rsidRPr="00661574">
              <w:rPr>
                <w:b/>
              </w:rPr>
              <w:t>Kích hoạt</w:t>
            </w:r>
            <w:bookmarkEnd w:id="172"/>
          </w:p>
        </w:tc>
        <w:tc>
          <w:tcPr>
            <w:tcW w:w="5899" w:type="dxa"/>
            <w:vAlign w:val="bottom"/>
          </w:tcPr>
          <w:p w:rsidR="005643E5" w:rsidRPr="00603D2A" w:rsidRDefault="005643E5" w:rsidP="00E53F2A">
            <w:pPr>
              <w:pStyle w:val="Nidungvnbn"/>
              <w:spacing w:before="240"/>
            </w:pPr>
            <w:bookmarkStart w:id="173" w:name="_Toc4966227"/>
            <w:r>
              <w:t>Quản trị viên</w:t>
            </w:r>
            <w:r w:rsidRPr="00603D2A">
              <w:t xml:space="preserve"> chọn chức năng xem danh sách</w:t>
            </w:r>
            <w:bookmarkEnd w:id="173"/>
            <w:r w:rsidRPr="00603D2A">
              <w:t xml:space="preserve"> </w:t>
            </w:r>
          </w:p>
          <w:p w:rsidR="005643E5" w:rsidRPr="00603D2A" w:rsidRDefault="005643E5" w:rsidP="00E53F2A">
            <w:pPr>
              <w:pStyle w:val="Nidungvnbn"/>
            </w:pPr>
            <w:bookmarkStart w:id="174" w:name="_Toc4966228"/>
            <w:r w:rsidRPr="00603D2A">
              <w:t>nhân viên</w:t>
            </w:r>
            <w:bookmarkEnd w:id="174"/>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175" w:name="_Toc4966229"/>
            <w:r w:rsidRPr="00661574">
              <w:rPr>
                <w:b/>
              </w:rPr>
              <w:t>Chuỗi sự kiện chính</w:t>
            </w:r>
            <w:bookmarkEnd w:id="175"/>
          </w:p>
          <w:p w:rsidR="005643E5" w:rsidRPr="00603D2A" w:rsidRDefault="00987BC7" w:rsidP="00DA161B">
            <w:pPr>
              <w:pStyle w:val="Nidungvnbn"/>
              <w:numPr>
                <w:ilvl w:val="0"/>
                <w:numId w:val="8"/>
              </w:numPr>
              <w:ind w:left="1080"/>
            </w:pPr>
            <w:bookmarkStart w:id="176" w:name="_Toc4966230"/>
            <w:r w:rsidRPr="00603D2A">
              <w:t xml:space="preserve">Quản trị viên </w:t>
            </w:r>
            <w:r w:rsidR="005643E5" w:rsidRPr="00603D2A">
              <w:t xml:space="preserve">kích hoạt form </w:t>
            </w:r>
            <w:r w:rsidR="005643E5">
              <w:t xml:space="preserve">quản lý nhân viên và chọn </w:t>
            </w:r>
            <w:r w:rsidR="005643E5" w:rsidRPr="00603D2A">
              <w:t>chức năng xem danh sách</w:t>
            </w:r>
            <w:r w:rsidR="005643E5">
              <w:t xml:space="preserve"> nhân viên</w:t>
            </w:r>
            <w:bookmarkEnd w:id="176"/>
          </w:p>
          <w:p w:rsidR="005643E5" w:rsidRPr="00603D2A" w:rsidRDefault="005643E5" w:rsidP="00DA161B">
            <w:pPr>
              <w:pStyle w:val="Nidungvnbn"/>
              <w:numPr>
                <w:ilvl w:val="0"/>
                <w:numId w:val="8"/>
              </w:numPr>
              <w:ind w:left="1080"/>
            </w:pPr>
            <w:bookmarkStart w:id="177" w:name="_Toc4966231"/>
            <w:r w:rsidRPr="00603D2A">
              <w:t>Quản trị viên tìm kiếm và chọn nhân viên cần xem thông tin</w:t>
            </w:r>
            <w:bookmarkEnd w:id="177"/>
          </w:p>
          <w:p w:rsidR="005643E5" w:rsidRPr="00603D2A" w:rsidRDefault="005643E5" w:rsidP="00DA161B">
            <w:pPr>
              <w:pStyle w:val="Nidungvnbn"/>
              <w:numPr>
                <w:ilvl w:val="0"/>
                <w:numId w:val="8"/>
              </w:numPr>
              <w:ind w:left="1080"/>
            </w:pPr>
            <w:bookmarkStart w:id="178" w:name="_Toc4966232"/>
            <w:r w:rsidRPr="00603D2A">
              <w:t>Hệ thống hiển thị form thông tin chi tiết của nhân viên</w:t>
            </w:r>
            <w:bookmarkEnd w:id="178"/>
            <w:r w:rsidRPr="00603D2A">
              <w:t xml:space="preserve"> </w:t>
            </w:r>
          </w:p>
          <w:p w:rsidR="005643E5" w:rsidRPr="00603D2A" w:rsidRDefault="005643E5" w:rsidP="00DA161B">
            <w:pPr>
              <w:pStyle w:val="Nidungvnbn"/>
              <w:numPr>
                <w:ilvl w:val="0"/>
                <w:numId w:val="8"/>
              </w:numPr>
              <w:ind w:left="1080"/>
            </w:pPr>
            <w:bookmarkStart w:id="179" w:name="_Toc4966233"/>
            <w:r w:rsidRPr="00603D2A">
              <w:t>Use case kết thúc</w:t>
            </w:r>
            <w:bookmarkEnd w:id="179"/>
          </w:p>
        </w:tc>
      </w:tr>
      <w:tr w:rsidR="005643E5" w:rsidRPr="00603D2A" w:rsidTr="00E53F2A">
        <w:tc>
          <w:tcPr>
            <w:tcW w:w="9337" w:type="dxa"/>
            <w:gridSpan w:val="2"/>
            <w:vAlign w:val="bottom"/>
          </w:tcPr>
          <w:p w:rsidR="005643E5" w:rsidRPr="00872CA6" w:rsidRDefault="005643E5" w:rsidP="00872CA6">
            <w:pPr>
              <w:pStyle w:val="Nidungvnbn"/>
              <w:spacing w:before="240"/>
              <w:rPr>
                <w:b/>
              </w:rPr>
            </w:pPr>
            <w:bookmarkStart w:id="180" w:name="_Toc4966234"/>
            <w:r w:rsidRPr="00661574">
              <w:rPr>
                <w:b/>
              </w:rPr>
              <w:t>Ngoại lệ</w:t>
            </w:r>
            <w:bookmarkStart w:id="181" w:name="_Toc4966235"/>
            <w:bookmarkEnd w:id="180"/>
            <w:r w:rsidR="00872CA6">
              <w:rPr>
                <w:b/>
              </w:rPr>
              <w:t xml:space="preserve">  </w:t>
            </w:r>
            <w:r w:rsidRPr="00603D2A">
              <w:t>(không có)</w:t>
            </w:r>
            <w:bookmarkEnd w:id="181"/>
          </w:p>
        </w:tc>
      </w:tr>
    </w:tbl>
    <w:p w:rsidR="005643E5" w:rsidRDefault="005643E5" w:rsidP="005643E5">
      <w:pPr>
        <w:pStyle w:val="Bngbiu-nidung"/>
        <w:spacing w:before="240"/>
        <w:jc w:val="center"/>
      </w:pPr>
      <w:bookmarkStart w:id="182" w:name="_Toc6607980"/>
      <w:r>
        <w:t>Bảng 2.</w:t>
      </w:r>
      <w:r w:rsidR="00A31C2A">
        <w:t>7</w:t>
      </w:r>
      <w:r>
        <w:t xml:space="preserve"> Use case</w:t>
      </w:r>
      <w:r w:rsidRPr="005643E5">
        <w:t xml:space="preserve"> </w:t>
      </w:r>
      <w:r>
        <w:t>x</w:t>
      </w:r>
      <w:r w:rsidRPr="00603D2A">
        <w:t>em thông tin nhân viên</w:t>
      </w:r>
      <w:bookmarkEnd w:id="182"/>
    </w:p>
    <w:p w:rsidR="005643E5" w:rsidRDefault="005643E5" w:rsidP="005643E5">
      <w:pPr>
        <w:pStyle w:val="Nidungvnbn"/>
      </w:pPr>
      <w:r>
        <w:t>- Thêm hồ sơ nhân viên</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183" w:name="_Toc4966236"/>
            <w:r w:rsidRPr="00661574">
              <w:rPr>
                <w:b/>
              </w:rPr>
              <w:t>Tên use case</w:t>
            </w:r>
            <w:bookmarkEnd w:id="183"/>
          </w:p>
        </w:tc>
        <w:tc>
          <w:tcPr>
            <w:tcW w:w="5899" w:type="dxa"/>
            <w:vAlign w:val="bottom"/>
          </w:tcPr>
          <w:p w:rsidR="005643E5" w:rsidRPr="00603D2A" w:rsidRDefault="005643E5" w:rsidP="00E53F2A">
            <w:pPr>
              <w:pStyle w:val="Nidungvnbn"/>
              <w:spacing w:before="240"/>
            </w:pPr>
            <w:bookmarkStart w:id="184" w:name="_Toc4966237"/>
            <w:r w:rsidRPr="00603D2A">
              <w:t>Thêm hồ sơ nhân viên</w:t>
            </w:r>
            <w:bookmarkEnd w:id="184"/>
          </w:p>
        </w:tc>
      </w:tr>
      <w:tr w:rsidR="005643E5" w:rsidRPr="00603D2A" w:rsidTr="00E53F2A">
        <w:tc>
          <w:tcPr>
            <w:tcW w:w="3438" w:type="dxa"/>
            <w:vAlign w:val="bottom"/>
          </w:tcPr>
          <w:p w:rsidR="005643E5" w:rsidRPr="00661574" w:rsidRDefault="005643E5" w:rsidP="00E53F2A">
            <w:pPr>
              <w:pStyle w:val="Nidungvnbn"/>
              <w:spacing w:before="240"/>
              <w:rPr>
                <w:b/>
              </w:rPr>
            </w:pPr>
            <w:bookmarkStart w:id="185" w:name="_Toc4966238"/>
            <w:r w:rsidRPr="00661574">
              <w:rPr>
                <w:b/>
              </w:rPr>
              <w:t>Tác nhân chính</w:t>
            </w:r>
            <w:bookmarkEnd w:id="185"/>
          </w:p>
        </w:tc>
        <w:tc>
          <w:tcPr>
            <w:tcW w:w="5899" w:type="dxa"/>
            <w:vAlign w:val="bottom"/>
          </w:tcPr>
          <w:p w:rsidR="005643E5" w:rsidRPr="00603D2A" w:rsidRDefault="005643E5" w:rsidP="00E53F2A">
            <w:pPr>
              <w:pStyle w:val="Nidungvnbn"/>
              <w:spacing w:before="240"/>
            </w:pPr>
            <w:bookmarkStart w:id="186" w:name="_Toc4966239"/>
            <w:r w:rsidRPr="00603D2A">
              <w:t>Quản trị viên</w:t>
            </w:r>
            <w:bookmarkEnd w:id="186"/>
          </w:p>
        </w:tc>
      </w:tr>
      <w:tr w:rsidR="005643E5" w:rsidRPr="00603D2A" w:rsidTr="00E53F2A">
        <w:tc>
          <w:tcPr>
            <w:tcW w:w="3438" w:type="dxa"/>
            <w:vAlign w:val="bottom"/>
          </w:tcPr>
          <w:p w:rsidR="005643E5" w:rsidRPr="00661574" w:rsidRDefault="005643E5" w:rsidP="00E53F2A">
            <w:pPr>
              <w:pStyle w:val="Nidungvnbn"/>
              <w:spacing w:before="240"/>
              <w:rPr>
                <w:b/>
              </w:rPr>
            </w:pPr>
            <w:bookmarkStart w:id="187" w:name="_Toc4966240"/>
            <w:r w:rsidRPr="00661574">
              <w:rPr>
                <w:b/>
              </w:rPr>
              <w:t>Tiền điều kiện</w:t>
            </w:r>
            <w:bookmarkEnd w:id="187"/>
          </w:p>
        </w:tc>
        <w:tc>
          <w:tcPr>
            <w:tcW w:w="5899" w:type="dxa"/>
            <w:vAlign w:val="bottom"/>
          </w:tcPr>
          <w:p w:rsidR="005643E5" w:rsidRPr="00603D2A" w:rsidRDefault="005643E5" w:rsidP="00E53F2A">
            <w:pPr>
              <w:pStyle w:val="Nidungvnbn"/>
              <w:spacing w:before="240"/>
            </w:pPr>
            <w:bookmarkStart w:id="188" w:name="_Toc4966241"/>
            <w:r w:rsidRPr="00603D2A">
              <w:t>Đăng nhập vào hệ thống thành công</w:t>
            </w:r>
            <w:bookmarkEnd w:id="188"/>
          </w:p>
        </w:tc>
      </w:tr>
      <w:tr w:rsidR="005643E5" w:rsidRPr="00603D2A" w:rsidTr="00E53F2A">
        <w:tc>
          <w:tcPr>
            <w:tcW w:w="3438" w:type="dxa"/>
            <w:vAlign w:val="bottom"/>
          </w:tcPr>
          <w:p w:rsidR="005643E5" w:rsidRPr="00661574" w:rsidRDefault="005643E5" w:rsidP="00E53F2A">
            <w:pPr>
              <w:pStyle w:val="Nidungvnbn"/>
              <w:spacing w:before="240"/>
              <w:rPr>
                <w:b/>
              </w:rPr>
            </w:pPr>
            <w:bookmarkStart w:id="189" w:name="_Toc4966242"/>
            <w:r w:rsidRPr="00661574">
              <w:rPr>
                <w:b/>
              </w:rPr>
              <w:lastRenderedPageBreak/>
              <w:t>Đảm bảo thành công</w:t>
            </w:r>
            <w:bookmarkEnd w:id="189"/>
          </w:p>
        </w:tc>
        <w:tc>
          <w:tcPr>
            <w:tcW w:w="5899" w:type="dxa"/>
            <w:vAlign w:val="bottom"/>
          </w:tcPr>
          <w:p w:rsidR="005643E5" w:rsidRPr="00603D2A" w:rsidRDefault="005643E5" w:rsidP="00E53F2A">
            <w:pPr>
              <w:pStyle w:val="Nidungvnbn"/>
              <w:spacing w:before="240"/>
            </w:pPr>
            <w:bookmarkStart w:id="190" w:name="_Toc4966243"/>
            <w:r w:rsidRPr="00603D2A">
              <w:t>Thực hiện thành công thao tác thêm nhân viên</w:t>
            </w:r>
            <w:bookmarkEnd w:id="190"/>
          </w:p>
        </w:tc>
      </w:tr>
      <w:tr w:rsidR="005643E5" w:rsidRPr="00603D2A" w:rsidTr="00E53F2A">
        <w:tc>
          <w:tcPr>
            <w:tcW w:w="3438" w:type="dxa"/>
            <w:vAlign w:val="bottom"/>
          </w:tcPr>
          <w:p w:rsidR="005643E5" w:rsidRPr="00661574" w:rsidRDefault="005643E5" w:rsidP="00E53F2A">
            <w:pPr>
              <w:pStyle w:val="Nidungvnbn"/>
              <w:spacing w:before="240"/>
              <w:rPr>
                <w:b/>
              </w:rPr>
            </w:pPr>
            <w:bookmarkStart w:id="191" w:name="_Toc4966244"/>
            <w:r w:rsidRPr="00661574">
              <w:rPr>
                <w:b/>
              </w:rPr>
              <w:t>Đảm bảo tối thiểu</w:t>
            </w:r>
            <w:bookmarkEnd w:id="191"/>
          </w:p>
        </w:tc>
        <w:tc>
          <w:tcPr>
            <w:tcW w:w="5899" w:type="dxa"/>
            <w:vAlign w:val="bottom"/>
          </w:tcPr>
          <w:p w:rsidR="005643E5" w:rsidRPr="00603D2A" w:rsidRDefault="005643E5" w:rsidP="00E53F2A">
            <w:pPr>
              <w:pStyle w:val="Nidungvnbn"/>
              <w:spacing w:before="240"/>
            </w:pPr>
            <w:bookmarkStart w:id="192" w:name="_Toc4966245"/>
            <w:r w:rsidRPr="00603D2A">
              <w:t>Trở lại màn hình chính</w:t>
            </w:r>
            <w:bookmarkEnd w:id="192"/>
          </w:p>
        </w:tc>
      </w:tr>
      <w:tr w:rsidR="005643E5" w:rsidRPr="00603D2A" w:rsidTr="00E53F2A">
        <w:tc>
          <w:tcPr>
            <w:tcW w:w="3438" w:type="dxa"/>
            <w:vAlign w:val="bottom"/>
          </w:tcPr>
          <w:p w:rsidR="005643E5" w:rsidRPr="00661574" w:rsidRDefault="005643E5" w:rsidP="00E53F2A">
            <w:pPr>
              <w:pStyle w:val="Nidungvnbn"/>
              <w:spacing w:before="240"/>
              <w:rPr>
                <w:b/>
              </w:rPr>
            </w:pPr>
            <w:bookmarkStart w:id="193" w:name="_Toc4966246"/>
            <w:r w:rsidRPr="00661574">
              <w:rPr>
                <w:b/>
              </w:rPr>
              <w:t>Kích hoạt</w:t>
            </w:r>
            <w:bookmarkEnd w:id="193"/>
          </w:p>
        </w:tc>
        <w:tc>
          <w:tcPr>
            <w:tcW w:w="5899" w:type="dxa"/>
            <w:vAlign w:val="bottom"/>
          </w:tcPr>
          <w:p w:rsidR="005643E5" w:rsidRPr="00603D2A" w:rsidRDefault="005643E5" w:rsidP="00E53F2A">
            <w:pPr>
              <w:pStyle w:val="Nidungvnbn"/>
              <w:spacing w:before="240"/>
            </w:pPr>
            <w:bookmarkStart w:id="194" w:name="_Toc4966247"/>
            <w:r w:rsidRPr="00603D2A">
              <w:t xml:space="preserve">Quản trị viên chọn chức năng </w:t>
            </w:r>
            <w:r>
              <w:t>thêm hồ sơ</w:t>
            </w:r>
            <w:bookmarkEnd w:id="194"/>
          </w:p>
          <w:p w:rsidR="005643E5" w:rsidRPr="00603D2A" w:rsidRDefault="005643E5" w:rsidP="00E53F2A">
            <w:pPr>
              <w:pStyle w:val="Nidungvnbn"/>
            </w:pPr>
            <w:bookmarkStart w:id="195" w:name="_Toc4966248"/>
            <w:r w:rsidRPr="00603D2A">
              <w:t>nhân viên</w:t>
            </w:r>
            <w:bookmarkEnd w:id="195"/>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196" w:name="_Toc4966249"/>
            <w:r w:rsidRPr="00661574">
              <w:rPr>
                <w:b/>
              </w:rPr>
              <w:t>Chuỗi sự kiện chính</w:t>
            </w:r>
            <w:bookmarkEnd w:id="196"/>
          </w:p>
          <w:p w:rsidR="005643E5" w:rsidRDefault="00987BC7" w:rsidP="00DA161B">
            <w:pPr>
              <w:pStyle w:val="Nidungvnbn"/>
              <w:numPr>
                <w:ilvl w:val="0"/>
                <w:numId w:val="9"/>
              </w:numPr>
              <w:ind w:left="1080"/>
            </w:pPr>
            <w:bookmarkStart w:id="197" w:name="_Toc4966250"/>
            <w:r w:rsidRPr="00603D2A">
              <w:t xml:space="preserve">Quản trị viên </w:t>
            </w:r>
            <w:r w:rsidR="005643E5" w:rsidRPr="00603D2A">
              <w:t xml:space="preserve">kích hoạt form </w:t>
            </w:r>
            <w:r w:rsidR="005643E5">
              <w:t xml:space="preserve">quản lý nhân viên và chọn </w:t>
            </w:r>
            <w:r w:rsidR="005643E5" w:rsidRPr="00603D2A">
              <w:t>chức năng xem danh sách</w:t>
            </w:r>
            <w:r w:rsidR="005643E5">
              <w:t xml:space="preserve"> nhân viên</w:t>
            </w:r>
            <w:bookmarkEnd w:id="197"/>
          </w:p>
          <w:p w:rsidR="005643E5" w:rsidRPr="00603D2A" w:rsidRDefault="005643E5" w:rsidP="00DA161B">
            <w:pPr>
              <w:pStyle w:val="Nidungvnbn"/>
              <w:numPr>
                <w:ilvl w:val="0"/>
                <w:numId w:val="9"/>
              </w:numPr>
              <w:ind w:left="1080"/>
            </w:pPr>
            <w:bookmarkStart w:id="198" w:name="_Toc4966251"/>
            <w:r w:rsidRPr="00603D2A">
              <w:t>Quản trị viên chọn chức năng thêm nhân viên để kích hoạt form nhập thông tin nhân viên mới</w:t>
            </w:r>
            <w:bookmarkEnd w:id="198"/>
          </w:p>
          <w:p w:rsidR="005643E5" w:rsidRPr="00603D2A" w:rsidRDefault="005643E5" w:rsidP="00DA161B">
            <w:pPr>
              <w:pStyle w:val="Nidungvnbn"/>
              <w:numPr>
                <w:ilvl w:val="0"/>
                <w:numId w:val="9"/>
              </w:numPr>
              <w:ind w:left="1080"/>
            </w:pPr>
            <w:bookmarkStart w:id="199" w:name="_Toc4966252"/>
            <w:r w:rsidRPr="00603D2A">
              <w:t>Quản trị viên nhập đầy đủ thông tin của nhân viên mới</w:t>
            </w:r>
            <w:bookmarkEnd w:id="199"/>
          </w:p>
          <w:p w:rsidR="005643E5" w:rsidRPr="00603D2A" w:rsidRDefault="005643E5" w:rsidP="00DA161B">
            <w:pPr>
              <w:pStyle w:val="Nidungvnbn"/>
              <w:numPr>
                <w:ilvl w:val="0"/>
                <w:numId w:val="9"/>
              </w:numPr>
              <w:ind w:left="1080"/>
            </w:pPr>
            <w:bookmarkStart w:id="200" w:name="_Toc4966253"/>
            <w:r w:rsidRPr="00603D2A">
              <w:t>Quản trị viên chọn Lưu thông tin, hệ thống kiểm tra tính hợp lệ của thông tin được nhập. Nếu hợp lệ thì thông báo thêm nhân viên thành công và chuyển sang giao diện chính, ngược lại thì chuyển sang ngoại lệ 4.1</w:t>
            </w:r>
            <w:bookmarkEnd w:id="200"/>
            <w:r w:rsidRPr="00603D2A">
              <w:t xml:space="preserve"> </w:t>
            </w:r>
          </w:p>
          <w:p w:rsidR="005643E5" w:rsidRPr="00603D2A" w:rsidRDefault="005643E5" w:rsidP="00DA161B">
            <w:pPr>
              <w:pStyle w:val="Nidungvnbn"/>
              <w:numPr>
                <w:ilvl w:val="0"/>
                <w:numId w:val="9"/>
              </w:numPr>
              <w:ind w:left="1080"/>
            </w:pPr>
            <w:bookmarkStart w:id="201" w:name="_Toc4966254"/>
            <w:r w:rsidRPr="00603D2A">
              <w:t>Use case kết thúc</w:t>
            </w:r>
            <w:bookmarkEnd w:id="201"/>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02" w:name="_Toc4966255"/>
            <w:r w:rsidRPr="00661574">
              <w:rPr>
                <w:b/>
              </w:rPr>
              <w:t>Ngoại lệ</w:t>
            </w:r>
            <w:bookmarkEnd w:id="202"/>
          </w:p>
          <w:p w:rsidR="005643E5" w:rsidRPr="00603D2A" w:rsidRDefault="005643E5" w:rsidP="005643E5">
            <w:pPr>
              <w:pStyle w:val="Nidungvnbn"/>
              <w:keepNext/>
            </w:pPr>
            <w:bookmarkStart w:id="203" w:name="_Toc4966256"/>
            <w:r w:rsidRPr="00603D2A">
              <w:t>4.1 Nếu thông tin nhập vào không hợp lệ hoặc chưa đầy đủ thì hệ thống sẽ báo việc nhập dữ liệu không hợp lệ và yêu cầu quản trị viên nhập lại thông tin. Nếu quản trị  viên đồng ý thì quay về bước 3 của chuỗi sự kiện chính, nếu không đồng ý thì use case kết thúc.</w:t>
            </w:r>
            <w:bookmarkEnd w:id="203"/>
          </w:p>
        </w:tc>
      </w:tr>
    </w:tbl>
    <w:p w:rsidR="005643E5" w:rsidRDefault="005643E5" w:rsidP="005643E5">
      <w:pPr>
        <w:pStyle w:val="Bngbiu-nidung"/>
        <w:spacing w:before="240"/>
        <w:jc w:val="center"/>
      </w:pPr>
      <w:bookmarkStart w:id="204" w:name="_Toc6607981"/>
      <w:r>
        <w:t>Bảng 2.</w:t>
      </w:r>
      <w:r w:rsidR="00A31C2A">
        <w:t>8</w:t>
      </w:r>
      <w:r>
        <w:t xml:space="preserve"> Use case</w:t>
      </w:r>
      <w:r w:rsidRPr="005643E5">
        <w:t xml:space="preserve"> </w:t>
      </w:r>
      <w:r>
        <w:t>thêm hồ sơ</w:t>
      </w:r>
      <w:r w:rsidRPr="00603D2A">
        <w:t xml:space="preserve"> nhân viên</w:t>
      </w:r>
      <w:bookmarkEnd w:id="204"/>
    </w:p>
    <w:p w:rsidR="005643E5" w:rsidRDefault="005643E5" w:rsidP="005643E5">
      <w:pPr>
        <w:pStyle w:val="Nidungvnbn"/>
      </w:pPr>
      <w:r>
        <w:t>- Xóa thông tin nhân viên</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205" w:name="_Toc4966257"/>
            <w:r w:rsidRPr="00661574">
              <w:rPr>
                <w:b/>
              </w:rPr>
              <w:t>Tên use case</w:t>
            </w:r>
            <w:bookmarkEnd w:id="205"/>
          </w:p>
        </w:tc>
        <w:tc>
          <w:tcPr>
            <w:tcW w:w="5899" w:type="dxa"/>
            <w:vAlign w:val="bottom"/>
          </w:tcPr>
          <w:p w:rsidR="005643E5" w:rsidRPr="00603D2A" w:rsidRDefault="005643E5" w:rsidP="00E53F2A">
            <w:pPr>
              <w:pStyle w:val="Nidungvnbn"/>
              <w:spacing w:before="240"/>
            </w:pPr>
            <w:bookmarkStart w:id="206" w:name="_Toc4966258"/>
            <w:r w:rsidRPr="00603D2A">
              <w:t>Xóa thông tin nhân viên</w:t>
            </w:r>
            <w:bookmarkEnd w:id="206"/>
          </w:p>
        </w:tc>
      </w:tr>
      <w:tr w:rsidR="005643E5" w:rsidRPr="00603D2A" w:rsidTr="00E53F2A">
        <w:tc>
          <w:tcPr>
            <w:tcW w:w="3438" w:type="dxa"/>
            <w:vAlign w:val="bottom"/>
          </w:tcPr>
          <w:p w:rsidR="005643E5" w:rsidRPr="00661574" w:rsidRDefault="005643E5" w:rsidP="00E53F2A">
            <w:pPr>
              <w:pStyle w:val="Nidungvnbn"/>
              <w:spacing w:before="240"/>
              <w:rPr>
                <w:b/>
              </w:rPr>
            </w:pPr>
            <w:bookmarkStart w:id="207" w:name="_Toc4966259"/>
            <w:r w:rsidRPr="00661574">
              <w:rPr>
                <w:b/>
              </w:rPr>
              <w:lastRenderedPageBreak/>
              <w:t>Tác nhân chính</w:t>
            </w:r>
            <w:bookmarkEnd w:id="207"/>
          </w:p>
        </w:tc>
        <w:tc>
          <w:tcPr>
            <w:tcW w:w="5899" w:type="dxa"/>
            <w:vAlign w:val="bottom"/>
          </w:tcPr>
          <w:p w:rsidR="005643E5" w:rsidRPr="00603D2A" w:rsidRDefault="005643E5" w:rsidP="00E53F2A">
            <w:pPr>
              <w:pStyle w:val="Nidungvnbn"/>
              <w:spacing w:before="240"/>
            </w:pPr>
            <w:bookmarkStart w:id="208" w:name="_Toc4966260"/>
            <w:r w:rsidRPr="00603D2A">
              <w:t>Quản trị viên</w:t>
            </w:r>
            <w:bookmarkEnd w:id="208"/>
          </w:p>
        </w:tc>
      </w:tr>
      <w:tr w:rsidR="005643E5" w:rsidRPr="00603D2A" w:rsidTr="00E53F2A">
        <w:tc>
          <w:tcPr>
            <w:tcW w:w="3438" w:type="dxa"/>
            <w:vAlign w:val="bottom"/>
          </w:tcPr>
          <w:p w:rsidR="005643E5" w:rsidRPr="00661574" w:rsidRDefault="005643E5" w:rsidP="00E53F2A">
            <w:pPr>
              <w:pStyle w:val="Nidungvnbn"/>
              <w:spacing w:before="240"/>
              <w:rPr>
                <w:b/>
              </w:rPr>
            </w:pPr>
            <w:bookmarkStart w:id="209" w:name="_Toc4966261"/>
            <w:r w:rsidRPr="00661574">
              <w:rPr>
                <w:b/>
              </w:rPr>
              <w:t>Tiền điều kiện</w:t>
            </w:r>
            <w:bookmarkEnd w:id="209"/>
          </w:p>
        </w:tc>
        <w:tc>
          <w:tcPr>
            <w:tcW w:w="5899" w:type="dxa"/>
            <w:vAlign w:val="bottom"/>
          </w:tcPr>
          <w:p w:rsidR="005643E5" w:rsidRPr="00603D2A" w:rsidRDefault="005643E5" w:rsidP="00E53F2A">
            <w:pPr>
              <w:pStyle w:val="Nidungvnbn"/>
              <w:spacing w:before="240"/>
            </w:pPr>
            <w:bookmarkStart w:id="210" w:name="_Toc4966262"/>
            <w:r w:rsidRPr="00603D2A">
              <w:t>Đăng nhập vào hệ thống thành công</w:t>
            </w:r>
            <w:bookmarkEnd w:id="210"/>
          </w:p>
        </w:tc>
      </w:tr>
      <w:tr w:rsidR="005643E5" w:rsidRPr="00603D2A" w:rsidTr="00E53F2A">
        <w:tc>
          <w:tcPr>
            <w:tcW w:w="3438" w:type="dxa"/>
            <w:vAlign w:val="bottom"/>
          </w:tcPr>
          <w:p w:rsidR="005643E5" w:rsidRPr="00661574" w:rsidRDefault="005643E5" w:rsidP="00E53F2A">
            <w:pPr>
              <w:pStyle w:val="Nidungvnbn"/>
              <w:spacing w:before="240"/>
              <w:rPr>
                <w:b/>
              </w:rPr>
            </w:pPr>
            <w:bookmarkStart w:id="211" w:name="_Toc4966263"/>
            <w:r w:rsidRPr="00661574">
              <w:rPr>
                <w:b/>
              </w:rPr>
              <w:t>Đảm bảo thành công</w:t>
            </w:r>
            <w:bookmarkEnd w:id="211"/>
          </w:p>
        </w:tc>
        <w:tc>
          <w:tcPr>
            <w:tcW w:w="5899" w:type="dxa"/>
            <w:vAlign w:val="bottom"/>
          </w:tcPr>
          <w:p w:rsidR="005643E5" w:rsidRPr="00603D2A" w:rsidRDefault="005643E5" w:rsidP="00E53F2A">
            <w:pPr>
              <w:pStyle w:val="Nidungvnbn"/>
              <w:spacing w:before="240"/>
            </w:pPr>
            <w:bookmarkStart w:id="212" w:name="_Toc4966264"/>
            <w:r w:rsidRPr="00603D2A">
              <w:t>Thực hiện thành công thao tác xóa nhân viên</w:t>
            </w:r>
            <w:bookmarkEnd w:id="212"/>
          </w:p>
        </w:tc>
      </w:tr>
      <w:tr w:rsidR="005643E5" w:rsidRPr="00603D2A" w:rsidTr="00E53F2A">
        <w:tc>
          <w:tcPr>
            <w:tcW w:w="3438" w:type="dxa"/>
            <w:vAlign w:val="bottom"/>
          </w:tcPr>
          <w:p w:rsidR="005643E5" w:rsidRPr="00661574" w:rsidRDefault="005643E5" w:rsidP="00E53F2A">
            <w:pPr>
              <w:pStyle w:val="Nidungvnbn"/>
              <w:spacing w:before="240"/>
              <w:rPr>
                <w:b/>
              </w:rPr>
            </w:pPr>
            <w:bookmarkStart w:id="213" w:name="_Toc4966265"/>
            <w:r w:rsidRPr="00661574">
              <w:rPr>
                <w:b/>
              </w:rPr>
              <w:t>Đảm bảo tối thiểu</w:t>
            </w:r>
            <w:bookmarkEnd w:id="213"/>
          </w:p>
        </w:tc>
        <w:tc>
          <w:tcPr>
            <w:tcW w:w="5899" w:type="dxa"/>
            <w:vAlign w:val="bottom"/>
          </w:tcPr>
          <w:p w:rsidR="005643E5" w:rsidRPr="00603D2A" w:rsidRDefault="005643E5" w:rsidP="00E53F2A">
            <w:pPr>
              <w:pStyle w:val="Nidungvnbn"/>
              <w:spacing w:before="240"/>
            </w:pPr>
            <w:bookmarkStart w:id="214" w:name="_Toc4966266"/>
            <w:r w:rsidRPr="00603D2A">
              <w:t>Trở lại màn hình chính</w:t>
            </w:r>
            <w:bookmarkEnd w:id="214"/>
          </w:p>
        </w:tc>
      </w:tr>
      <w:tr w:rsidR="005643E5" w:rsidRPr="00603D2A" w:rsidTr="00E53F2A">
        <w:tc>
          <w:tcPr>
            <w:tcW w:w="3438" w:type="dxa"/>
            <w:vAlign w:val="bottom"/>
          </w:tcPr>
          <w:p w:rsidR="005643E5" w:rsidRPr="00661574" w:rsidRDefault="005643E5" w:rsidP="00E53F2A">
            <w:pPr>
              <w:pStyle w:val="Nidungvnbn"/>
              <w:spacing w:before="240"/>
              <w:rPr>
                <w:b/>
              </w:rPr>
            </w:pPr>
            <w:bookmarkStart w:id="215" w:name="_Toc4966267"/>
            <w:r w:rsidRPr="00661574">
              <w:rPr>
                <w:b/>
              </w:rPr>
              <w:t>Kích hoạt</w:t>
            </w:r>
            <w:bookmarkEnd w:id="215"/>
          </w:p>
        </w:tc>
        <w:tc>
          <w:tcPr>
            <w:tcW w:w="5899" w:type="dxa"/>
            <w:vAlign w:val="bottom"/>
          </w:tcPr>
          <w:p w:rsidR="005643E5" w:rsidRDefault="005643E5" w:rsidP="00E53F2A">
            <w:pPr>
              <w:pStyle w:val="Nidungvnbn"/>
              <w:spacing w:before="240"/>
            </w:pPr>
            <w:bookmarkStart w:id="216" w:name="_Toc4966268"/>
            <w:r w:rsidRPr="00603D2A">
              <w:t xml:space="preserve">Quản trị viên chọn chức năng </w:t>
            </w:r>
            <w:r>
              <w:t>xóa</w:t>
            </w:r>
            <w:bookmarkEnd w:id="216"/>
            <w:r>
              <w:t xml:space="preserve"> </w:t>
            </w:r>
          </w:p>
          <w:p w:rsidR="005643E5" w:rsidRPr="00603D2A" w:rsidRDefault="005643E5" w:rsidP="00E53F2A">
            <w:pPr>
              <w:pStyle w:val="Nidungvnbn"/>
            </w:pPr>
            <w:bookmarkStart w:id="217" w:name="_Toc4966269"/>
            <w:r>
              <w:t xml:space="preserve">thông tin </w:t>
            </w:r>
            <w:r w:rsidRPr="00603D2A">
              <w:t>nhân viên</w:t>
            </w:r>
            <w:bookmarkEnd w:id="217"/>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18" w:name="_Toc4966270"/>
            <w:r w:rsidRPr="00661574">
              <w:rPr>
                <w:b/>
              </w:rPr>
              <w:t>Chuỗi sự kiện chính</w:t>
            </w:r>
            <w:bookmarkEnd w:id="218"/>
          </w:p>
          <w:p w:rsidR="005643E5" w:rsidRDefault="00987BC7" w:rsidP="00DA161B">
            <w:pPr>
              <w:pStyle w:val="Nidungvnbn"/>
              <w:numPr>
                <w:ilvl w:val="0"/>
                <w:numId w:val="10"/>
              </w:numPr>
              <w:ind w:left="1080"/>
            </w:pPr>
            <w:bookmarkStart w:id="219" w:name="_Toc4966271"/>
            <w:r w:rsidRPr="00603D2A">
              <w:t xml:space="preserve">Quản trị viên </w:t>
            </w:r>
            <w:r w:rsidR="005643E5" w:rsidRPr="00603D2A">
              <w:t xml:space="preserve">kích hoạt form </w:t>
            </w:r>
            <w:r w:rsidR="005643E5">
              <w:t xml:space="preserve">quản lý nhân viên và chọn </w:t>
            </w:r>
            <w:r w:rsidR="005643E5" w:rsidRPr="00603D2A">
              <w:t>chức năng xem danh sách</w:t>
            </w:r>
            <w:r w:rsidR="005643E5">
              <w:t xml:space="preserve"> nhân viên</w:t>
            </w:r>
            <w:bookmarkEnd w:id="219"/>
          </w:p>
          <w:p w:rsidR="005643E5" w:rsidRPr="00603D2A" w:rsidRDefault="005643E5" w:rsidP="00DA161B">
            <w:pPr>
              <w:pStyle w:val="Nidungvnbn"/>
              <w:numPr>
                <w:ilvl w:val="0"/>
                <w:numId w:val="10"/>
              </w:numPr>
              <w:ind w:left="1080"/>
            </w:pPr>
            <w:bookmarkStart w:id="220" w:name="_Toc4966272"/>
            <w:r w:rsidRPr="00603D2A">
              <w:t>Quản trị viên tìm kiếm và chọn nhân viên cần xóa</w:t>
            </w:r>
            <w:bookmarkEnd w:id="220"/>
          </w:p>
          <w:p w:rsidR="005643E5" w:rsidRPr="00603D2A" w:rsidRDefault="005643E5" w:rsidP="00DA161B">
            <w:pPr>
              <w:pStyle w:val="Nidungvnbn"/>
              <w:numPr>
                <w:ilvl w:val="0"/>
                <w:numId w:val="10"/>
              </w:numPr>
              <w:ind w:left="1080"/>
            </w:pPr>
            <w:bookmarkStart w:id="221" w:name="_Toc4966273"/>
            <w:r w:rsidRPr="00603D2A">
              <w:t>Quản trị viên chọn chức năng Xóa nhân viên để xóa hồ sơ nhân viên</w:t>
            </w:r>
            <w:bookmarkEnd w:id="221"/>
          </w:p>
          <w:p w:rsidR="005643E5" w:rsidRPr="00603D2A" w:rsidRDefault="005643E5" w:rsidP="00DA161B">
            <w:pPr>
              <w:pStyle w:val="Nidungvnbn"/>
              <w:numPr>
                <w:ilvl w:val="0"/>
                <w:numId w:val="10"/>
              </w:numPr>
              <w:ind w:left="1080"/>
            </w:pPr>
            <w:bookmarkStart w:id="222" w:name="_Toc4966274"/>
            <w:r w:rsidRPr="00603D2A">
              <w:t>Quản trị viên chọn Lưu thông tin, hệ thống hiển thị thông báo xác nhận xóa thông tin. Nếu quản trị viên đồng ý thì hệ thống thông báo xóa thông tin nhân viên thành công và chuyển sang giao diện chính, ngược lại thì chuyển sang ngoại lệ 4.1</w:t>
            </w:r>
            <w:bookmarkEnd w:id="222"/>
            <w:r w:rsidRPr="00603D2A">
              <w:t xml:space="preserve"> </w:t>
            </w:r>
          </w:p>
          <w:p w:rsidR="005643E5" w:rsidRPr="00603D2A" w:rsidRDefault="005643E5" w:rsidP="00DA161B">
            <w:pPr>
              <w:pStyle w:val="Nidungvnbn"/>
              <w:numPr>
                <w:ilvl w:val="0"/>
                <w:numId w:val="10"/>
              </w:numPr>
              <w:ind w:left="1080"/>
            </w:pPr>
            <w:bookmarkStart w:id="223" w:name="_Toc4966275"/>
            <w:r w:rsidRPr="00603D2A">
              <w:t>Use case kết thúc</w:t>
            </w:r>
            <w:bookmarkEnd w:id="223"/>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24" w:name="_Toc4966276"/>
            <w:r w:rsidRPr="00661574">
              <w:rPr>
                <w:b/>
              </w:rPr>
              <w:t>Ngoại lệ</w:t>
            </w:r>
            <w:bookmarkEnd w:id="224"/>
          </w:p>
          <w:p w:rsidR="005643E5" w:rsidRPr="00603D2A" w:rsidRDefault="005643E5" w:rsidP="005643E5">
            <w:pPr>
              <w:pStyle w:val="Nidungvnbn"/>
              <w:keepNext/>
            </w:pPr>
            <w:bookmarkStart w:id="225" w:name="_Toc4966277"/>
            <w:r w:rsidRPr="00603D2A">
              <w:t>4.1 Nếu quản trị viên không đồng ý xóa thông tin nhân viên thì thao tác xóa nhân viên bị hủy và hệ thống quay lại giao diện chính.</w:t>
            </w:r>
            <w:bookmarkEnd w:id="225"/>
          </w:p>
        </w:tc>
      </w:tr>
    </w:tbl>
    <w:p w:rsidR="005643E5" w:rsidRDefault="005643E5" w:rsidP="005643E5">
      <w:pPr>
        <w:pStyle w:val="Bngbiu-nidung"/>
        <w:spacing w:before="240"/>
        <w:jc w:val="center"/>
      </w:pPr>
      <w:bookmarkStart w:id="226" w:name="_Toc6607982"/>
      <w:r>
        <w:t>Bảng 2.</w:t>
      </w:r>
      <w:r w:rsidR="00A31C2A">
        <w:t>9</w:t>
      </w:r>
      <w:r>
        <w:t xml:space="preserve"> Use case</w:t>
      </w:r>
      <w:r w:rsidRPr="005643E5">
        <w:t xml:space="preserve"> </w:t>
      </w:r>
      <w:r>
        <w:t>xóa</w:t>
      </w:r>
      <w:r w:rsidRPr="00603D2A">
        <w:t xml:space="preserve"> thông tin nhân viên</w:t>
      </w:r>
      <w:bookmarkEnd w:id="226"/>
    </w:p>
    <w:p w:rsidR="005643E5" w:rsidRDefault="005643E5" w:rsidP="005643E5">
      <w:pPr>
        <w:pStyle w:val="Nidungvnbn"/>
      </w:pPr>
      <w:r>
        <w:t>- Cập nhật thông tin nhân viên</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227" w:name="_Toc4966278"/>
            <w:r w:rsidRPr="00661574">
              <w:rPr>
                <w:b/>
              </w:rPr>
              <w:lastRenderedPageBreak/>
              <w:t>Tên use case</w:t>
            </w:r>
            <w:bookmarkEnd w:id="227"/>
          </w:p>
        </w:tc>
        <w:tc>
          <w:tcPr>
            <w:tcW w:w="5899" w:type="dxa"/>
            <w:vAlign w:val="bottom"/>
          </w:tcPr>
          <w:p w:rsidR="005643E5" w:rsidRPr="00603D2A" w:rsidRDefault="005643E5" w:rsidP="00E53F2A">
            <w:pPr>
              <w:pStyle w:val="Nidungvnbn"/>
              <w:spacing w:before="240"/>
            </w:pPr>
            <w:bookmarkStart w:id="228" w:name="_Toc4966279"/>
            <w:r w:rsidRPr="00603D2A">
              <w:t>Cập nhật thông tin nhân viên</w:t>
            </w:r>
            <w:bookmarkEnd w:id="228"/>
          </w:p>
        </w:tc>
      </w:tr>
      <w:tr w:rsidR="005643E5" w:rsidRPr="00603D2A" w:rsidTr="00E53F2A">
        <w:tc>
          <w:tcPr>
            <w:tcW w:w="3438" w:type="dxa"/>
            <w:vAlign w:val="bottom"/>
          </w:tcPr>
          <w:p w:rsidR="005643E5" w:rsidRPr="00661574" w:rsidRDefault="005643E5" w:rsidP="00E53F2A">
            <w:pPr>
              <w:pStyle w:val="Nidungvnbn"/>
              <w:spacing w:before="240"/>
              <w:rPr>
                <w:b/>
              </w:rPr>
            </w:pPr>
            <w:bookmarkStart w:id="229" w:name="_Toc4966280"/>
            <w:r w:rsidRPr="00661574">
              <w:rPr>
                <w:b/>
              </w:rPr>
              <w:t>Tác nhân chính</w:t>
            </w:r>
            <w:bookmarkEnd w:id="229"/>
          </w:p>
        </w:tc>
        <w:tc>
          <w:tcPr>
            <w:tcW w:w="5899" w:type="dxa"/>
            <w:vAlign w:val="bottom"/>
          </w:tcPr>
          <w:p w:rsidR="005643E5" w:rsidRPr="00603D2A" w:rsidRDefault="005643E5" w:rsidP="00E53F2A">
            <w:pPr>
              <w:pStyle w:val="Nidungvnbn"/>
              <w:spacing w:before="240"/>
            </w:pPr>
            <w:bookmarkStart w:id="230" w:name="_Toc4966281"/>
            <w:r w:rsidRPr="00603D2A">
              <w:t>Quản trị viên</w:t>
            </w:r>
            <w:bookmarkEnd w:id="230"/>
          </w:p>
        </w:tc>
      </w:tr>
      <w:tr w:rsidR="005643E5" w:rsidRPr="00603D2A" w:rsidTr="00E53F2A">
        <w:tc>
          <w:tcPr>
            <w:tcW w:w="3438" w:type="dxa"/>
            <w:vAlign w:val="bottom"/>
          </w:tcPr>
          <w:p w:rsidR="005643E5" w:rsidRPr="00661574" w:rsidRDefault="005643E5" w:rsidP="00E53F2A">
            <w:pPr>
              <w:pStyle w:val="Nidungvnbn"/>
              <w:spacing w:before="240"/>
              <w:rPr>
                <w:b/>
              </w:rPr>
            </w:pPr>
            <w:bookmarkStart w:id="231" w:name="_Toc4966282"/>
            <w:r w:rsidRPr="00661574">
              <w:rPr>
                <w:b/>
              </w:rPr>
              <w:t>Tiền điều kiện</w:t>
            </w:r>
            <w:bookmarkEnd w:id="231"/>
          </w:p>
        </w:tc>
        <w:tc>
          <w:tcPr>
            <w:tcW w:w="5899" w:type="dxa"/>
            <w:vAlign w:val="bottom"/>
          </w:tcPr>
          <w:p w:rsidR="005643E5" w:rsidRPr="00603D2A" w:rsidRDefault="005643E5" w:rsidP="00E53F2A">
            <w:pPr>
              <w:pStyle w:val="Nidungvnbn"/>
              <w:spacing w:before="240"/>
            </w:pPr>
            <w:bookmarkStart w:id="232" w:name="_Toc4966283"/>
            <w:r w:rsidRPr="00603D2A">
              <w:t>Đăng nhập vào hệ thống thành công</w:t>
            </w:r>
            <w:bookmarkEnd w:id="232"/>
          </w:p>
        </w:tc>
      </w:tr>
      <w:tr w:rsidR="005643E5" w:rsidRPr="00603D2A" w:rsidTr="00E53F2A">
        <w:tc>
          <w:tcPr>
            <w:tcW w:w="3438" w:type="dxa"/>
            <w:vAlign w:val="bottom"/>
          </w:tcPr>
          <w:p w:rsidR="005643E5" w:rsidRPr="00661574" w:rsidRDefault="005643E5" w:rsidP="00E53F2A">
            <w:pPr>
              <w:pStyle w:val="Nidungvnbn"/>
              <w:spacing w:before="240"/>
              <w:rPr>
                <w:b/>
              </w:rPr>
            </w:pPr>
            <w:bookmarkStart w:id="233" w:name="_Toc4966284"/>
            <w:r w:rsidRPr="00661574">
              <w:rPr>
                <w:b/>
              </w:rPr>
              <w:t>Đảm bảo thành công</w:t>
            </w:r>
            <w:bookmarkEnd w:id="233"/>
          </w:p>
        </w:tc>
        <w:tc>
          <w:tcPr>
            <w:tcW w:w="5899" w:type="dxa"/>
            <w:vAlign w:val="bottom"/>
          </w:tcPr>
          <w:p w:rsidR="005643E5" w:rsidRPr="00603D2A" w:rsidRDefault="005643E5" w:rsidP="00E53F2A">
            <w:pPr>
              <w:pStyle w:val="Nidungvnbn"/>
              <w:spacing w:before="240"/>
            </w:pPr>
            <w:bookmarkStart w:id="234" w:name="_Toc4966285"/>
            <w:r w:rsidRPr="00603D2A">
              <w:t>Thực hiện cập nhật nhân viên thành công</w:t>
            </w:r>
            <w:bookmarkEnd w:id="234"/>
          </w:p>
        </w:tc>
      </w:tr>
      <w:tr w:rsidR="005643E5" w:rsidRPr="00603D2A" w:rsidTr="00E53F2A">
        <w:tc>
          <w:tcPr>
            <w:tcW w:w="3438" w:type="dxa"/>
            <w:vAlign w:val="bottom"/>
          </w:tcPr>
          <w:p w:rsidR="005643E5" w:rsidRPr="00661574" w:rsidRDefault="005643E5" w:rsidP="00E53F2A">
            <w:pPr>
              <w:pStyle w:val="Nidungvnbn"/>
              <w:spacing w:before="240"/>
              <w:rPr>
                <w:b/>
              </w:rPr>
            </w:pPr>
            <w:bookmarkStart w:id="235" w:name="_Toc4966286"/>
            <w:r w:rsidRPr="00661574">
              <w:rPr>
                <w:b/>
              </w:rPr>
              <w:t>Đảm bảo tối thiểu</w:t>
            </w:r>
            <w:bookmarkEnd w:id="235"/>
          </w:p>
        </w:tc>
        <w:tc>
          <w:tcPr>
            <w:tcW w:w="5899" w:type="dxa"/>
            <w:vAlign w:val="bottom"/>
          </w:tcPr>
          <w:p w:rsidR="005643E5" w:rsidRPr="00603D2A" w:rsidRDefault="005643E5" w:rsidP="00E53F2A">
            <w:pPr>
              <w:pStyle w:val="Nidungvnbn"/>
              <w:spacing w:before="240"/>
            </w:pPr>
            <w:bookmarkStart w:id="236" w:name="_Toc4966287"/>
            <w:r w:rsidRPr="00603D2A">
              <w:t>Trở lại màn hình chính</w:t>
            </w:r>
            <w:bookmarkEnd w:id="236"/>
          </w:p>
        </w:tc>
      </w:tr>
      <w:tr w:rsidR="005643E5" w:rsidRPr="00603D2A" w:rsidTr="00E53F2A">
        <w:tc>
          <w:tcPr>
            <w:tcW w:w="3438" w:type="dxa"/>
            <w:vAlign w:val="bottom"/>
          </w:tcPr>
          <w:p w:rsidR="005643E5" w:rsidRPr="00661574" w:rsidRDefault="005643E5" w:rsidP="00E53F2A">
            <w:pPr>
              <w:pStyle w:val="Nidungvnbn"/>
              <w:spacing w:before="240"/>
              <w:rPr>
                <w:b/>
              </w:rPr>
            </w:pPr>
            <w:bookmarkStart w:id="237" w:name="_Toc4966288"/>
            <w:r w:rsidRPr="00661574">
              <w:rPr>
                <w:b/>
              </w:rPr>
              <w:t>Kích hoạt</w:t>
            </w:r>
            <w:bookmarkEnd w:id="237"/>
          </w:p>
        </w:tc>
        <w:tc>
          <w:tcPr>
            <w:tcW w:w="5899" w:type="dxa"/>
            <w:vAlign w:val="bottom"/>
          </w:tcPr>
          <w:p w:rsidR="005643E5" w:rsidRDefault="005643E5" w:rsidP="00E53F2A">
            <w:pPr>
              <w:pStyle w:val="Nidungvnbn"/>
              <w:spacing w:before="240"/>
            </w:pPr>
            <w:bookmarkStart w:id="238" w:name="_Toc4966289"/>
            <w:r w:rsidRPr="00603D2A">
              <w:t xml:space="preserve">Quản trị viên chọn chức năng </w:t>
            </w:r>
            <w:r>
              <w:t>cập nhật</w:t>
            </w:r>
            <w:bookmarkEnd w:id="238"/>
            <w:r>
              <w:t xml:space="preserve"> </w:t>
            </w:r>
          </w:p>
          <w:p w:rsidR="005643E5" w:rsidRPr="00603D2A" w:rsidRDefault="005643E5" w:rsidP="00E53F2A">
            <w:pPr>
              <w:pStyle w:val="Nidungvnbn"/>
            </w:pPr>
            <w:bookmarkStart w:id="239" w:name="_Toc4966290"/>
            <w:r>
              <w:t xml:space="preserve">thông tin </w:t>
            </w:r>
            <w:r w:rsidRPr="00603D2A">
              <w:t>nhân viên</w:t>
            </w:r>
            <w:bookmarkEnd w:id="239"/>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40" w:name="_Toc4966291"/>
            <w:r w:rsidRPr="00661574">
              <w:rPr>
                <w:b/>
              </w:rPr>
              <w:t>Chuỗi sự kiện chính</w:t>
            </w:r>
            <w:bookmarkEnd w:id="240"/>
          </w:p>
          <w:p w:rsidR="005643E5" w:rsidRPr="00603D2A" w:rsidRDefault="00987BC7" w:rsidP="00DA161B">
            <w:pPr>
              <w:pStyle w:val="Nidungvnbn"/>
              <w:numPr>
                <w:ilvl w:val="0"/>
                <w:numId w:val="11"/>
              </w:numPr>
              <w:ind w:left="1080"/>
            </w:pPr>
            <w:bookmarkStart w:id="241" w:name="_Toc4966292"/>
            <w:r w:rsidRPr="00603D2A">
              <w:t>Quản trị viên</w:t>
            </w:r>
            <w:r w:rsidR="005643E5" w:rsidRPr="00603D2A">
              <w:t xml:space="preserve"> kích hoạt form </w:t>
            </w:r>
            <w:r w:rsidR="005643E5">
              <w:t xml:space="preserve">quản lý nhân viên và chọn </w:t>
            </w:r>
            <w:r w:rsidR="005643E5" w:rsidRPr="00603D2A">
              <w:t>chức năng xem danh sách</w:t>
            </w:r>
            <w:r w:rsidR="005643E5">
              <w:t xml:space="preserve"> nhân viên</w:t>
            </w:r>
            <w:bookmarkEnd w:id="241"/>
          </w:p>
          <w:p w:rsidR="005643E5" w:rsidRPr="00603D2A" w:rsidRDefault="005643E5" w:rsidP="00DA161B">
            <w:pPr>
              <w:pStyle w:val="Nidungvnbn"/>
              <w:numPr>
                <w:ilvl w:val="0"/>
                <w:numId w:val="11"/>
              </w:numPr>
              <w:ind w:left="1080"/>
            </w:pPr>
            <w:bookmarkStart w:id="242" w:name="_Toc4966293"/>
            <w:r w:rsidRPr="00603D2A">
              <w:t>Quản trị viên tìm kiếm và chọn nhân viên cần cập nhật thông tin</w:t>
            </w:r>
            <w:bookmarkEnd w:id="242"/>
          </w:p>
          <w:p w:rsidR="005643E5" w:rsidRPr="00603D2A" w:rsidRDefault="005643E5" w:rsidP="00DA161B">
            <w:pPr>
              <w:pStyle w:val="Nidungvnbn"/>
              <w:numPr>
                <w:ilvl w:val="0"/>
                <w:numId w:val="11"/>
              </w:numPr>
              <w:ind w:left="1080"/>
            </w:pPr>
            <w:bookmarkStart w:id="243" w:name="_Toc4966294"/>
            <w:r w:rsidRPr="00603D2A">
              <w:t>Quản trị viên chọn chức năng Cập nhật thông tin nhân viên để chỉnh sửa hồ sơ nhân viên</w:t>
            </w:r>
            <w:bookmarkEnd w:id="243"/>
          </w:p>
          <w:p w:rsidR="005643E5" w:rsidRPr="00603D2A" w:rsidRDefault="005643E5" w:rsidP="00DA161B">
            <w:pPr>
              <w:pStyle w:val="Nidungvnbn"/>
              <w:numPr>
                <w:ilvl w:val="0"/>
                <w:numId w:val="11"/>
              </w:numPr>
              <w:ind w:left="1080"/>
            </w:pPr>
            <w:bookmarkStart w:id="244" w:name="_Toc4966295"/>
            <w:r w:rsidRPr="00603D2A">
              <w:t>Quản trị viên chọn Lưu thông tin, hệ thống kiểm tra tính hợp lệ của thông tin được nhập. Nếu hợp lệ thì thông báo cập nhật thông tin nhân viên thành công và chuyển sang giao diện chính, ngược lại thì chuyển sang ngoại lệ 4.1</w:t>
            </w:r>
            <w:bookmarkEnd w:id="244"/>
          </w:p>
          <w:p w:rsidR="005643E5" w:rsidRPr="00603D2A" w:rsidRDefault="005643E5" w:rsidP="00DA161B">
            <w:pPr>
              <w:pStyle w:val="Nidungvnbn"/>
              <w:numPr>
                <w:ilvl w:val="0"/>
                <w:numId w:val="11"/>
              </w:numPr>
              <w:ind w:left="1080"/>
            </w:pPr>
            <w:bookmarkStart w:id="245" w:name="_Toc4966296"/>
            <w:r w:rsidRPr="00603D2A">
              <w:t>Use case kết thúc</w:t>
            </w:r>
            <w:bookmarkEnd w:id="245"/>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46" w:name="_Toc4966297"/>
            <w:r w:rsidRPr="00661574">
              <w:rPr>
                <w:b/>
              </w:rPr>
              <w:t>Ngoại lệ</w:t>
            </w:r>
            <w:bookmarkEnd w:id="246"/>
          </w:p>
          <w:p w:rsidR="005643E5" w:rsidRPr="00603D2A" w:rsidRDefault="005643E5" w:rsidP="005643E5">
            <w:pPr>
              <w:pStyle w:val="Nidungvnbn"/>
              <w:keepNext/>
            </w:pPr>
            <w:bookmarkStart w:id="247" w:name="_Toc4966298"/>
            <w:r w:rsidRPr="00603D2A">
              <w:t>4.1 Nếu thông tin nhập vào không hợp lệ hoặc chưa đầy đủ thì hệ thống sẽ báo việc nhập dữ liệu không hợp lệ và yêu cầu quản trị viên nhập lại thông tin. Nếu quản trị  viên đồng ý thì quay về bước 3 của chuỗi sự kiện chính, nếu không đồng ý thì use case kết thúc.</w:t>
            </w:r>
            <w:bookmarkEnd w:id="247"/>
          </w:p>
        </w:tc>
      </w:tr>
    </w:tbl>
    <w:p w:rsidR="005643E5" w:rsidRDefault="005643E5" w:rsidP="005643E5">
      <w:pPr>
        <w:pStyle w:val="Bngbiu-nidung"/>
        <w:spacing w:before="240"/>
        <w:jc w:val="center"/>
      </w:pPr>
      <w:bookmarkStart w:id="248" w:name="_Toc6607983"/>
      <w:r>
        <w:lastRenderedPageBreak/>
        <w:t>Bảng 2.1</w:t>
      </w:r>
      <w:r w:rsidR="00A31C2A">
        <w:t>0</w:t>
      </w:r>
      <w:r>
        <w:t xml:space="preserve"> Use case</w:t>
      </w:r>
      <w:r w:rsidRPr="005643E5">
        <w:t xml:space="preserve"> </w:t>
      </w:r>
      <w:r>
        <w:t>cập nhật</w:t>
      </w:r>
      <w:r w:rsidRPr="00603D2A">
        <w:t xml:space="preserve"> thông tin nhân viên</w:t>
      </w:r>
      <w:bookmarkEnd w:id="248"/>
    </w:p>
    <w:p w:rsidR="005643E5" w:rsidRDefault="005643E5" w:rsidP="005643E5">
      <w:pPr>
        <w:pStyle w:val="Nidungvnbn"/>
      </w:pPr>
      <w:r>
        <w:t>- Phân quyền nhân viên</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249" w:name="_Toc4966299"/>
            <w:r w:rsidRPr="00661574">
              <w:rPr>
                <w:b/>
              </w:rPr>
              <w:t>Tên use case</w:t>
            </w:r>
            <w:bookmarkEnd w:id="249"/>
          </w:p>
        </w:tc>
        <w:tc>
          <w:tcPr>
            <w:tcW w:w="5899" w:type="dxa"/>
            <w:vAlign w:val="bottom"/>
          </w:tcPr>
          <w:p w:rsidR="005643E5" w:rsidRPr="00603D2A" w:rsidRDefault="005643E5" w:rsidP="00E53F2A">
            <w:pPr>
              <w:pStyle w:val="Nidungvnbn"/>
              <w:spacing w:before="240"/>
            </w:pPr>
            <w:bookmarkStart w:id="250" w:name="_Toc4966300"/>
            <w:r w:rsidRPr="00603D2A">
              <w:t>Phân quyền nhân viên</w:t>
            </w:r>
            <w:bookmarkEnd w:id="250"/>
          </w:p>
        </w:tc>
      </w:tr>
      <w:tr w:rsidR="005643E5" w:rsidRPr="00603D2A" w:rsidTr="00E53F2A">
        <w:tc>
          <w:tcPr>
            <w:tcW w:w="3438" w:type="dxa"/>
            <w:vAlign w:val="bottom"/>
          </w:tcPr>
          <w:p w:rsidR="005643E5" w:rsidRPr="00661574" w:rsidRDefault="005643E5" w:rsidP="00E53F2A">
            <w:pPr>
              <w:pStyle w:val="Nidungvnbn"/>
              <w:spacing w:before="240"/>
              <w:rPr>
                <w:b/>
              </w:rPr>
            </w:pPr>
            <w:bookmarkStart w:id="251" w:name="_Toc4966301"/>
            <w:r w:rsidRPr="00661574">
              <w:rPr>
                <w:b/>
              </w:rPr>
              <w:t>Tác nhân chính</w:t>
            </w:r>
            <w:bookmarkEnd w:id="251"/>
          </w:p>
        </w:tc>
        <w:tc>
          <w:tcPr>
            <w:tcW w:w="5899" w:type="dxa"/>
            <w:vAlign w:val="bottom"/>
          </w:tcPr>
          <w:p w:rsidR="005643E5" w:rsidRPr="00603D2A" w:rsidRDefault="005643E5" w:rsidP="00E53F2A">
            <w:pPr>
              <w:pStyle w:val="Nidungvnbn"/>
              <w:spacing w:before="240"/>
            </w:pPr>
            <w:bookmarkStart w:id="252" w:name="_Toc4966302"/>
            <w:r w:rsidRPr="00603D2A">
              <w:t>Quản trị viên</w:t>
            </w:r>
            <w:bookmarkEnd w:id="252"/>
          </w:p>
        </w:tc>
      </w:tr>
      <w:tr w:rsidR="005643E5" w:rsidRPr="00603D2A" w:rsidTr="00E53F2A">
        <w:tc>
          <w:tcPr>
            <w:tcW w:w="3438" w:type="dxa"/>
            <w:vAlign w:val="bottom"/>
          </w:tcPr>
          <w:p w:rsidR="005643E5" w:rsidRPr="00661574" w:rsidRDefault="005643E5" w:rsidP="00E53F2A">
            <w:pPr>
              <w:pStyle w:val="Nidungvnbn"/>
              <w:spacing w:before="240"/>
              <w:rPr>
                <w:b/>
              </w:rPr>
            </w:pPr>
            <w:bookmarkStart w:id="253" w:name="_Toc4966303"/>
            <w:r w:rsidRPr="00661574">
              <w:rPr>
                <w:b/>
              </w:rPr>
              <w:t>Tiền điều kiện</w:t>
            </w:r>
            <w:bookmarkEnd w:id="253"/>
          </w:p>
        </w:tc>
        <w:tc>
          <w:tcPr>
            <w:tcW w:w="5899" w:type="dxa"/>
            <w:vAlign w:val="bottom"/>
          </w:tcPr>
          <w:p w:rsidR="005643E5" w:rsidRPr="00603D2A" w:rsidRDefault="005643E5" w:rsidP="00E53F2A">
            <w:pPr>
              <w:pStyle w:val="Nidungvnbn"/>
              <w:spacing w:before="240"/>
            </w:pPr>
            <w:bookmarkStart w:id="254" w:name="_Toc4966304"/>
            <w:r w:rsidRPr="00603D2A">
              <w:t>Đăng nhập vào hệ thống thành công</w:t>
            </w:r>
            <w:bookmarkEnd w:id="254"/>
          </w:p>
        </w:tc>
      </w:tr>
      <w:tr w:rsidR="005643E5" w:rsidRPr="00603D2A" w:rsidTr="00E53F2A">
        <w:tc>
          <w:tcPr>
            <w:tcW w:w="3438" w:type="dxa"/>
            <w:vAlign w:val="bottom"/>
          </w:tcPr>
          <w:p w:rsidR="005643E5" w:rsidRPr="00661574" w:rsidRDefault="005643E5" w:rsidP="00E53F2A">
            <w:pPr>
              <w:pStyle w:val="Nidungvnbn"/>
              <w:spacing w:before="240"/>
              <w:rPr>
                <w:b/>
              </w:rPr>
            </w:pPr>
            <w:bookmarkStart w:id="255" w:name="_Toc4966305"/>
            <w:r w:rsidRPr="00661574">
              <w:rPr>
                <w:b/>
              </w:rPr>
              <w:t>Đảm bảo thành công</w:t>
            </w:r>
            <w:bookmarkEnd w:id="255"/>
          </w:p>
        </w:tc>
        <w:tc>
          <w:tcPr>
            <w:tcW w:w="5899" w:type="dxa"/>
            <w:vAlign w:val="bottom"/>
          </w:tcPr>
          <w:p w:rsidR="005643E5" w:rsidRPr="00603D2A" w:rsidRDefault="005643E5" w:rsidP="00E53F2A">
            <w:pPr>
              <w:pStyle w:val="Nidungvnbn"/>
              <w:spacing w:before="240"/>
            </w:pPr>
            <w:bookmarkStart w:id="256" w:name="_Toc4966306"/>
            <w:r w:rsidRPr="00603D2A">
              <w:t>Thực hiện thành công phân quyền nhân viên</w:t>
            </w:r>
            <w:bookmarkEnd w:id="256"/>
          </w:p>
        </w:tc>
      </w:tr>
      <w:tr w:rsidR="005643E5" w:rsidRPr="00603D2A" w:rsidTr="00E53F2A">
        <w:tc>
          <w:tcPr>
            <w:tcW w:w="3438" w:type="dxa"/>
            <w:vAlign w:val="bottom"/>
          </w:tcPr>
          <w:p w:rsidR="005643E5" w:rsidRPr="00661574" w:rsidRDefault="005643E5" w:rsidP="00E53F2A">
            <w:pPr>
              <w:pStyle w:val="Nidungvnbn"/>
              <w:spacing w:before="240"/>
              <w:rPr>
                <w:b/>
              </w:rPr>
            </w:pPr>
            <w:bookmarkStart w:id="257" w:name="_Toc4966307"/>
            <w:r w:rsidRPr="00661574">
              <w:rPr>
                <w:b/>
              </w:rPr>
              <w:t>Đảm bảo tối thiểu</w:t>
            </w:r>
            <w:bookmarkEnd w:id="257"/>
          </w:p>
        </w:tc>
        <w:tc>
          <w:tcPr>
            <w:tcW w:w="5899" w:type="dxa"/>
            <w:vAlign w:val="bottom"/>
          </w:tcPr>
          <w:p w:rsidR="005643E5" w:rsidRPr="00603D2A" w:rsidRDefault="005643E5" w:rsidP="00E53F2A">
            <w:pPr>
              <w:pStyle w:val="Nidungvnbn"/>
              <w:spacing w:before="240"/>
            </w:pPr>
            <w:bookmarkStart w:id="258" w:name="_Toc4966308"/>
            <w:r w:rsidRPr="00603D2A">
              <w:t>Trở lại màn hình chính</w:t>
            </w:r>
            <w:bookmarkEnd w:id="258"/>
          </w:p>
        </w:tc>
      </w:tr>
      <w:tr w:rsidR="005643E5" w:rsidRPr="00603D2A" w:rsidTr="00E53F2A">
        <w:tc>
          <w:tcPr>
            <w:tcW w:w="3438" w:type="dxa"/>
            <w:vAlign w:val="bottom"/>
          </w:tcPr>
          <w:p w:rsidR="005643E5" w:rsidRPr="00661574" w:rsidRDefault="005643E5" w:rsidP="00E53F2A">
            <w:pPr>
              <w:pStyle w:val="Nidungvnbn"/>
              <w:spacing w:before="240"/>
              <w:rPr>
                <w:b/>
              </w:rPr>
            </w:pPr>
            <w:bookmarkStart w:id="259" w:name="_Toc4966309"/>
            <w:r w:rsidRPr="00661574">
              <w:rPr>
                <w:b/>
              </w:rPr>
              <w:t>Kích hoạt</w:t>
            </w:r>
            <w:bookmarkEnd w:id="259"/>
          </w:p>
        </w:tc>
        <w:tc>
          <w:tcPr>
            <w:tcW w:w="5899" w:type="dxa"/>
            <w:vAlign w:val="bottom"/>
          </w:tcPr>
          <w:p w:rsidR="005643E5" w:rsidRPr="00603D2A" w:rsidRDefault="005643E5" w:rsidP="00E53F2A">
            <w:pPr>
              <w:pStyle w:val="Nidungvnbn"/>
              <w:spacing w:before="240"/>
            </w:pPr>
            <w:bookmarkStart w:id="260" w:name="_Toc4966310"/>
            <w:r w:rsidRPr="00603D2A">
              <w:t>Quản trị viên chọn chức năng phân quyền</w:t>
            </w:r>
            <w:bookmarkEnd w:id="260"/>
          </w:p>
          <w:p w:rsidR="005643E5" w:rsidRPr="00603D2A" w:rsidRDefault="005643E5" w:rsidP="00E53F2A">
            <w:pPr>
              <w:pStyle w:val="Nidungvnbn"/>
            </w:pPr>
            <w:bookmarkStart w:id="261" w:name="_Toc4966311"/>
            <w:r w:rsidRPr="00603D2A">
              <w:t>nhân viên</w:t>
            </w:r>
            <w:bookmarkEnd w:id="261"/>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62" w:name="_Toc4966312"/>
            <w:r w:rsidRPr="00661574">
              <w:rPr>
                <w:b/>
              </w:rPr>
              <w:t>Chuỗi sự kiện chính</w:t>
            </w:r>
            <w:bookmarkEnd w:id="262"/>
          </w:p>
          <w:p w:rsidR="005643E5" w:rsidRPr="00603D2A" w:rsidRDefault="005643E5" w:rsidP="00DA161B">
            <w:pPr>
              <w:pStyle w:val="Nidungvnbn"/>
              <w:numPr>
                <w:ilvl w:val="0"/>
                <w:numId w:val="12"/>
              </w:numPr>
              <w:ind w:left="1080"/>
            </w:pPr>
            <w:bookmarkStart w:id="263" w:name="_Toc4966313"/>
            <w:r w:rsidRPr="00603D2A">
              <w:t xml:space="preserve">Quản trị viên kích hoạt form </w:t>
            </w:r>
            <w:r>
              <w:t>quản lý nhân viên và chọn chức năng phân quyền nhân viên</w:t>
            </w:r>
            <w:bookmarkEnd w:id="263"/>
          </w:p>
          <w:p w:rsidR="005643E5" w:rsidRPr="00603D2A" w:rsidRDefault="005643E5" w:rsidP="00DA161B">
            <w:pPr>
              <w:pStyle w:val="Nidungvnbn"/>
              <w:numPr>
                <w:ilvl w:val="0"/>
                <w:numId w:val="12"/>
              </w:numPr>
              <w:ind w:left="1080"/>
            </w:pPr>
            <w:bookmarkStart w:id="264" w:name="_Toc4966314"/>
            <w:r w:rsidRPr="00603D2A">
              <w:t>Quản trị viên nhập tên đăng nhập và chọn quyền truy cập (admin, nhân viên)</w:t>
            </w:r>
            <w:bookmarkEnd w:id="264"/>
          </w:p>
          <w:p w:rsidR="005643E5" w:rsidRPr="00603D2A" w:rsidRDefault="005643E5" w:rsidP="00DA161B">
            <w:pPr>
              <w:pStyle w:val="Nidungvnbn"/>
              <w:numPr>
                <w:ilvl w:val="0"/>
                <w:numId w:val="12"/>
              </w:numPr>
              <w:ind w:left="1080"/>
            </w:pPr>
            <w:bookmarkStart w:id="265" w:name="_Toc4966315"/>
            <w:r w:rsidRPr="00603D2A">
              <w:t>Quản trị viên chọn Lưu thông tin, hệ thống thông báo cấp quyền nhân viên thành công và chuyển sang giao diện chính</w:t>
            </w:r>
            <w:bookmarkEnd w:id="265"/>
          </w:p>
          <w:p w:rsidR="005643E5" w:rsidRPr="00603D2A" w:rsidRDefault="005643E5" w:rsidP="00DA161B">
            <w:pPr>
              <w:pStyle w:val="Nidungvnbn"/>
              <w:numPr>
                <w:ilvl w:val="0"/>
                <w:numId w:val="12"/>
              </w:numPr>
              <w:ind w:left="1080"/>
            </w:pPr>
            <w:bookmarkStart w:id="266" w:name="_Toc4966316"/>
            <w:r w:rsidRPr="00603D2A">
              <w:t>Use case kết thúc</w:t>
            </w:r>
            <w:bookmarkEnd w:id="266"/>
          </w:p>
        </w:tc>
      </w:tr>
      <w:tr w:rsidR="005643E5" w:rsidRPr="00603D2A" w:rsidTr="00E53F2A">
        <w:tc>
          <w:tcPr>
            <w:tcW w:w="9337" w:type="dxa"/>
            <w:gridSpan w:val="2"/>
            <w:vAlign w:val="bottom"/>
          </w:tcPr>
          <w:p w:rsidR="005643E5" w:rsidRPr="00872CA6" w:rsidRDefault="005643E5" w:rsidP="00872CA6">
            <w:pPr>
              <w:pStyle w:val="Nidungvnbn"/>
              <w:spacing w:before="240"/>
              <w:rPr>
                <w:b/>
              </w:rPr>
            </w:pPr>
            <w:bookmarkStart w:id="267" w:name="_Toc4966317"/>
            <w:r w:rsidRPr="00661574">
              <w:rPr>
                <w:b/>
              </w:rPr>
              <w:t>Ngoại lệ</w:t>
            </w:r>
            <w:bookmarkStart w:id="268" w:name="_Toc4966318"/>
            <w:bookmarkEnd w:id="267"/>
            <w:r w:rsidR="00872CA6">
              <w:rPr>
                <w:b/>
              </w:rPr>
              <w:t xml:space="preserve"> </w:t>
            </w:r>
            <w:r w:rsidRPr="00603D2A">
              <w:t>(không có)</w:t>
            </w:r>
            <w:bookmarkEnd w:id="268"/>
          </w:p>
        </w:tc>
      </w:tr>
    </w:tbl>
    <w:p w:rsidR="005643E5" w:rsidRDefault="005643E5" w:rsidP="00181E0F">
      <w:pPr>
        <w:pStyle w:val="Bngbiu-nidung"/>
        <w:spacing w:before="240" w:after="0"/>
        <w:jc w:val="center"/>
      </w:pPr>
      <w:bookmarkStart w:id="269" w:name="_Toc6607984"/>
      <w:r>
        <w:t>Bảng 2.1</w:t>
      </w:r>
      <w:r w:rsidR="00A31C2A">
        <w:t>1</w:t>
      </w:r>
      <w:r>
        <w:t xml:space="preserve"> Use case phân quyền nhân viên</w:t>
      </w:r>
      <w:bookmarkEnd w:id="269"/>
    </w:p>
    <w:p w:rsidR="00AE34FD" w:rsidRDefault="00AE34FD" w:rsidP="00AE34FD">
      <w:pPr>
        <w:pStyle w:val="Tiumccp3"/>
      </w:pPr>
      <w:bookmarkStart w:id="270" w:name="_Toc6607924"/>
      <w:r>
        <w:t xml:space="preserve">2.1.2.5 </w:t>
      </w:r>
      <w:r w:rsidR="00872CA6">
        <w:t>Nhóm chức năng  q</w:t>
      </w:r>
      <w:r>
        <w:t>uản lý kho</w:t>
      </w:r>
      <w:bookmarkEnd w:id="270"/>
    </w:p>
    <w:p w:rsidR="005643E5" w:rsidRDefault="005643E5" w:rsidP="005643E5">
      <w:pPr>
        <w:pStyle w:val="Nidungvnbn"/>
      </w:pPr>
      <w:r>
        <w:t>- Tạo phiếu nhập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271" w:name="_Toc4966319"/>
            <w:r w:rsidRPr="00661574">
              <w:rPr>
                <w:b/>
              </w:rPr>
              <w:t>Tên use case</w:t>
            </w:r>
            <w:bookmarkEnd w:id="271"/>
          </w:p>
        </w:tc>
        <w:tc>
          <w:tcPr>
            <w:tcW w:w="5899" w:type="dxa"/>
            <w:vAlign w:val="bottom"/>
          </w:tcPr>
          <w:p w:rsidR="005643E5" w:rsidRPr="00603D2A" w:rsidRDefault="005643E5" w:rsidP="00E53F2A">
            <w:pPr>
              <w:pStyle w:val="Nidungvnbn"/>
              <w:spacing w:before="240"/>
            </w:pPr>
            <w:bookmarkStart w:id="272" w:name="_Toc4966320"/>
            <w:r w:rsidRPr="00603D2A">
              <w:t>Tạo phiếu nhập kho</w:t>
            </w:r>
            <w:bookmarkEnd w:id="272"/>
          </w:p>
        </w:tc>
      </w:tr>
      <w:tr w:rsidR="005643E5" w:rsidRPr="00603D2A" w:rsidTr="00E53F2A">
        <w:tc>
          <w:tcPr>
            <w:tcW w:w="3438" w:type="dxa"/>
            <w:vAlign w:val="bottom"/>
          </w:tcPr>
          <w:p w:rsidR="005643E5" w:rsidRPr="00661574" w:rsidRDefault="005643E5" w:rsidP="00E53F2A">
            <w:pPr>
              <w:pStyle w:val="Nidungvnbn"/>
              <w:spacing w:before="240"/>
              <w:rPr>
                <w:b/>
              </w:rPr>
            </w:pPr>
            <w:bookmarkStart w:id="273" w:name="_Toc4966321"/>
            <w:r w:rsidRPr="00661574">
              <w:rPr>
                <w:b/>
              </w:rPr>
              <w:lastRenderedPageBreak/>
              <w:t>Tác nhân chính</w:t>
            </w:r>
            <w:bookmarkEnd w:id="273"/>
          </w:p>
        </w:tc>
        <w:tc>
          <w:tcPr>
            <w:tcW w:w="5899" w:type="dxa"/>
            <w:vAlign w:val="bottom"/>
          </w:tcPr>
          <w:p w:rsidR="005643E5" w:rsidRPr="00603D2A" w:rsidRDefault="005643E5" w:rsidP="00E53F2A">
            <w:pPr>
              <w:pStyle w:val="Nidungvnbn"/>
              <w:spacing w:before="240"/>
            </w:pPr>
            <w:bookmarkStart w:id="274" w:name="_Toc4966322"/>
            <w:r w:rsidRPr="00603D2A">
              <w:t>Nhân viên kho</w:t>
            </w:r>
            <w:bookmarkEnd w:id="274"/>
          </w:p>
        </w:tc>
      </w:tr>
      <w:tr w:rsidR="005643E5" w:rsidRPr="00603D2A" w:rsidTr="00E53F2A">
        <w:tc>
          <w:tcPr>
            <w:tcW w:w="3438" w:type="dxa"/>
            <w:vAlign w:val="bottom"/>
          </w:tcPr>
          <w:p w:rsidR="005643E5" w:rsidRPr="00661574" w:rsidRDefault="005643E5" w:rsidP="00E53F2A">
            <w:pPr>
              <w:pStyle w:val="Nidungvnbn"/>
              <w:spacing w:before="240"/>
              <w:rPr>
                <w:b/>
              </w:rPr>
            </w:pPr>
            <w:bookmarkStart w:id="275" w:name="_Toc4966323"/>
            <w:r w:rsidRPr="00661574">
              <w:rPr>
                <w:b/>
              </w:rPr>
              <w:t>Tiền điều kiện</w:t>
            </w:r>
            <w:bookmarkEnd w:id="275"/>
          </w:p>
        </w:tc>
        <w:tc>
          <w:tcPr>
            <w:tcW w:w="5899" w:type="dxa"/>
            <w:vAlign w:val="bottom"/>
          </w:tcPr>
          <w:p w:rsidR="005643E5" w:rsidRPr="00603D2A" w:rsidRDefault="005643E5" w:rsidP="00E53F2A">
            <w:pPr>
              <w:pStyle w:val="Nidungvnbn"/>
              <w:spacing w:before="240"/>
            </w:pPr>
            <w:bookmarkStart w:id="276" w:name="_Toc4966324"/>
            <w:r w:rsidRPr="00603D2A">
              <w:t>Đăng nhập vào hệ thống thành công</w:t>
            </w:r>
            <w:bookmarkEnd w:id="276"/>
          </w:p>
        </w:tc>
      </w:tr>
      <w:tr w:rsidR="005643E5" w:rsidRPr="00603D2A" w:rsidTr="00E53F2A">
        <w:tc>
          <w:tcPr>
            <w:tcW w:w="3438" w:type="dxa"/>
            <w:vAlign w:val="bottom"/>
          </w:tcPr>
          <w:p w:rsidR="005643E5" w:rsidRPr="00661574" w:rsidRDefault="005643E5" w:rsidP="00E53F2A">
            <w:pPr>
              <w:pStyle w:val="Nidungvnbn"/>
              <w:spacing w:before="240"/>
              <w:rPr>
                <w:b/>
              </w:rPr>
            </w:pPr>
            <w:bookmarkStart w:id="277" w:name="_Toc4966325"/>
            <w:r w:rsidRPr="00661574">
              <w:rPr>
                <w:b/>
              </w:rPr>
              <w:t>Đảm bảo thành công</w:t>
            </w:r>
            <w:bookmarkEnd w:id="277"/>
          </w:p>
        </w:tc>
        <w:tc>
          <w:tcPr>
            <w:tcW w:w="5899" w:type="dxa"/>
            <w:vAlign w:val="bottom"/>
          </w:tcPr>
          <w:p w:rsidR="005643E5" w:rsidRPr="00603D2A" w:rsidRDefault="005643E5" w:rsidP="00E53F2A">
            <w:pPr>
              <w:pStyle w:val="Nidungvnbn"/>
              <w:spacing w:before="240"/>
            </w:pPr>
            <w:bookmarkStart w:id="278" w:name="_Toc4966326"/>
            <w:r w:rsidRPr="00603D2A">
              <w:t>Tạo phiếu nhập kho thành công</w:t>
            </w:r>
            <w:bookmarkEnd w:id="278"/>
          </w:p>
        </w:tc>
      </w:tr>
      <w:tr w:rsidR="005643E5" w:rsidRPr="00603D2A" w:rsidTr="00E53F2A">
        <w:tc>
          <w:tcPr>
            <w:tcW w:w="3438" w:type="dxa"/>
            <w:vAlign w:val="bottom"/>
          </w:tcPr>
          <w:p w:rsidR="005643E5" w:rsidRPr="00661574" w:rsidRDefault="005643E5" w:rsidP="00E53F2A">
            <w:pPr>
              <w:pStyle w:val="Nidungvnbn"/>
              <w:spacing w:before="240"/>
              <w:rPr>
                <w:b/>
              </w:rPr>
            </w:pPr>
            <w:bookmarkStart w:id="279" w:name="_Toc4966327"/>
            <w:r w:rsidRPr="00661574">
              <w:rPr>
                <w:b/>
              </w:rPr>
              <w:t>Đảm bảo tối thiểu</w:t>
            </w:r>
            <w:bookmarkEnd w:id="279"/>
          </w:p>
        </w:tc>
        <w:tc>
          <w:tcPr>
            <w:tcW w:w="5899" w:type="dxa"/>
            <w:vAlign w:val="bottom"/>
          </w:tcPr>
          <w:p w:rsidR="005643E5" w:rsidRPr="00603D2A" w:rsidRDefault="005643E5" w:rsidP="00E53F2A">
            <w:pPr>
              <w:pStyle w:val="Nidungvnbn"/>
              <w:spacing w:before="240"/>
            </w:pPr>
            <w:bookmarkStart w:id="280" w:name="_Toc4966328"/>
            <w:r w:rsidRPr="00603D2A">
              <w:t>Trở lại màn hình chính</w:t>
            </w:r>
            <w:bookmarkEnd w:id="280"/>
          </w:p>
        </w:tc>
      </w:tr>
      <w:tr w:rsidR="005643E5" w:rsidRPr="00603D2A" w:rsidTr="00E53F2A">
        <w:tc>
          <w:tcPr>
            <w:tcW w:w="3438" w:type="dxa"/>
            <w:vAlign w:val="bottom"/>
          </w:tcPr>
          <w:p w:rsidR="005643E5" w:rsidRPr="00661574" w:rsidRDefault="005643E5" w:rsidP="00E53F2A">
            <w:pPr>
              <w:pStyle w:val="Nidungvnbn"/>
              <w:spacing w:before="240"/>
              <w:rPr>
                <w:b/>
              </w:rPr>
            </w:pPr>
            <w:bookmarkStart w:id="281" w:name="_Toc4966329"/>
            <w:r w:rsidRPr="00661574">
              <w:rPr>
                <w:b/>
              </w:rPr>
              <w:t>Kích hoạt</w:t>
            </w:r>
            <w:bookmarkEnd w:id="281"/>
          </w:p>
        </w:tc>
        <w:tc>
          <w:tcPr>
            <w:tcW w:w="5899" w:type="dxa"/>
            <w:vAlign w:val="bottom"/>
          </w:tcPr>
          <w:p w:rsidR="005643E5" w:rsidRDefault="005643E5" w:rsidP="00E53F2A">
            <w:pPr>
              <w:pStyle w:val="Nidungvnbn"/>
              <w:spacing w:before="240"/>
            </w:pPr>
            <w:bookmarkStart w:id="282" w:name="_Toc4966330"/>
            <w:r w:rsidRPr="00603D2A">
              <w:t>Nhân viên kho chọn chức năng</w:t>
            </w:r>
            <w:r>
              <w:t xml:space="preserve"> tạo</w:t>
            </w:r>
            <w:bookmarkEnd w:id="282"/>
            <w:r>
              <w:t xml:space="preserve"> </w:t>
            </w:r>
          </w:p>
          <w:p w:rsidR="005643E5" w:rsidRPr="00603D2A" w:rsidRDefault="005643E5" w:rsidP="00E53F2A">
            <w:pPr>
              <w:pStyle w:val="Nidungvnbn"/>
            </w:pPr>
            <w:bookmarkStart w:id="283" w:name="_Toc4966331"/>
            <w:r>
              <w:t>phiếu</w:t>
            </w:r>
            <w:r w:rsidRPr="00603D2A">
              <w:t xml:space="preserve"> nhập kho</w:t>
            </w:r>
            <w:bookmarkEnd w:id="283"/>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84" w:name="_Toc4966332"/>
            <w:r w:rsidRPr="00661574">
              <w:rPr>
                <w:b/>
              </w:rPr>
              <w:t>Chuỗi sự kiện chính</w:t>
            </w:r>
            <w:bookmarkEnd w:id="284"/>
          </w:p>
          <w:p w:rsidR="005643E5" w:rsidRPr="00603D2A" w:rsidRDefault="005643E5" w:rsidP="00DA161B">
            <w:pPr>
              <w:pStyle w:val="Nidungvnbn"/>
              <w:numPr>
                <w:ilvl w:val="0"/>
                <w:numId w:val="13"/>
              </w:numPr>
              <w:ind w:left="1080"/>
            </w:pPr>
            <w:bookmarkStart w:id="285" w:name="_Toc4966333"/>
            <w:r w:rsidRPr="00603D2A">
              <w:t xml:space="preserve">Nhân viên kho kích hoạt form </w:t>
            </w:r>
            <w:r>
              <w:t xml:space="preserve">quản lý kho và chọn </w:t>
            </w:r>
            <w:r w:rsidRPr="00603D2A">
              <w:t>chức năng</w:t>
            </w:r>
            <w:r>
              <w:t xml:space="preserve"> tạo phiếu</w:t>
            </w:r>
            <w:r w:rsidRPr="00603D2A">
              <w:t xml:space="preserve"> </w:t>
            </w:r>
            <w:r>
              <w:t>nhập</w:t>
            </w:r>
            <w:bookmarkEnd w:id="285"/>
            <w:r>
              <w:t xml:space="preserve"> </w:t>
            </w:r>
          </w:p>
          <w:p w:rsidR="005643E5" w:rsidRPr="00603D2A" w:rsidRDefault="005643E5" w:rsidP="00DA161B">
            <w:pPr>
              <w:pStyle w:val="Nidungvnbn"/>
              <w:numPr>
                <w:ilvl w:val="0"/>
                <w:numId w:val="13"/>
              </w:numPr>
              <w:ind w:left="1080"/>
            </w:pPr>
            <w:bookmarkStart w:id="286" w:name="_Toc4966334"/>
            <w:r w:rsidRPr="00603D2A">
              <w:t xml:space="preserve">Hệ thống hiển thị </w:t>
            </w:r>
            <w:r>
              <w:t>phiếu nhập kho</w:t>
            </w:r>
            <w:r w:rsidRPr="00603D2A">
              <w:t xml:space="preserve"> và một số thông tin mặc định</w:t>
            </w:r>
            <w:bookmarkEnd w:id="286"/>
            <w:r w:rsidRPr="00603D2A">
              <w:t xml:space="preserve"> </w:t>
            </w:r>
          </w:p>
          <w:p w:rsidR="005643E5" w:rsidRPr="00603D2A" w:rsidRDefault="005643E5" w:rsidP="00DA161B">
            <w:pPr>
              <w:pStyle w:val="Nidungvnbn"/>
              <w:numPr>
                <w:ilvl w:val="0"/>
                <w:numId w:val="13"/>
              </w:numPr>
              <w:ind w:left="1080"/>
            </w:pPr>
            <w:bookmarkStart w:id="287" w:name="_Toc4966335"/>
            <w:r w:rsidRPr="00603D2A">
              <w:t xml:space="preserve">Nhập đầy đủ thông tin của </w:t>
            </w:r>
            <w:r>
              <w:t xml:space="preserve">phiếu nhập kho, chi tiết mặt hàng, </w:t>
            </w:r>
            <w:r w:rsidRPr="00DD7A5B">
              <w:rPr>
                <w:shd w:val="clear" w:color="auto" w:fill="FFFFFF"/>
              </w:rPr>
              <w:t>chọn </w:t>
            </w:r>
            <w:r w:rsidRPr="00A3160D">
              <w:rPr>
                <w:rStyle w:val="Strong"/>
                <w:b w:val="0"/>
                <w:shd w:val="clear" w:color="auto" w:fill="FFFFFF"/>
              </w:rPr>
              <w:t>kho</w:t>
            </w:r>
            <w:r w:rsidRPr="00DD7A5B">
              <w:rPr>
                <w:shd w:val="clear" w:color="auto" w:fill="FFFFFF"/>
              </w:rPr>
              <w:t> lưu trữ, nhập thông tin chi tiết</w:t>
            </w:r>
            <w:r>
              <w:rPr>
                <w:shd w:val="clear" w:color="auto" w:fill="FFFFFF"/>
              </w:rPr>
              <w:t xml:space="preserve"> của</w:t>
            </w:r>
            <w:r w:rsidRPr="00DD7A5B">
              <w:rPr>
                <w:shd w:val="clear" w:color="auto" w:fill="FFFFFF"/>
              </w:rPr>
              <w:t xml:space="preserve"> người cung cấ</w:t>
            </w:r>
            <w:r>
              <w:rPr>
                <w:shd w:val="clear" w:color="auto" w:fill="FFFFFF"/>
              </w:rPr>
              <w:t>p</w:t>
            </w:r>
            <w:r w:rsidRPr="00DD7A5B">
              <w:rPr>
                <w:shd w:val="clear" w:color="auto" w:fill="FFFFFF"/>
              </w:rPr>
              <w:t xml:space="preserve"> và chọn trạng thái cho phiế</w:t>
            </w:r>
            <w:r>
              <w:rPr>
                <w:shd w:val="clear" w:color="auto" w:fill="FFFFFF"/>
              </w:rPr>
              <w:t>u</w:t>
            </w:r>
            <w:r w:rsidRPr="00DD7A5B">
              <w:rPr>
                <w:shd w:val="clear" w:color="auto" w:fill="FFFFFF"/>
              </w:rPr>
              <w:t>.</w:t>
            </w:r>
            <w:bookmarkEnd w:id="287"/>
          </w:p>
          <w:p w:rsidR="005643E5" w:rsidRDefault="005643E5" w:rsidP="00DA161B">
            <w:pPr>
              <w:pStyle w:val="Nidungvnbn"/>
              <w:numPr>
                <w:ilvl w:val="0"/>
                <w:numId w:val="13"/>
              </w:numPr>
              <w:ind w:left="1080"/>
            </w:pPr>
            <w:bookmarkStart w:id="288" w:name="_Toc4966336"/>
            <w:r w:rsidRPr="00DD7A5B">
              <w:rPr>
                <w:shd w:val="clear" w:color="auto" w:fill="FFFFFF"/>
              </w:rPr>
              <w:t>Nhấn nút </w:t>
            </w:r>
            <w:r w:rsidRPr="00A3160D">
              <w:rPr>
                <w:shd w:val="clear" w:color="auto" w:fill="FFFFFF"/>
              </w:rPr>
              <w:t>“</w:t>
            </w:r>
            <w:r w:rsidRPr="00A3160D">
              <w:rPr>
                <w:rStyle w:val="Strong"/>
                <w:b w:val="0"/>
                <w:shd w:val="clear" w:color="auto" w:fill="FFFFFF"/>
              </w:rPr>
              <w:t>Thêm mới”</w:t>
            </w:r>
            <w:r w:rsidRPr="00DD7A5B">
              <w:rPr>
                <w:shd w:val="clear" w:color="auto" w:fill="FFFFFF"/>
              </w:rPr>
              <w:t> để lưu lại thông tin phiếu</w:t>
            </w:r>
            <w:r>
              <w:t xml:space="preserve">, </w:t>
            </w:r>
            <w:r w:rsidRPr="00603D2A">
              <w:t xml:space="preserve">hệ thống kiểm tra tính hợp lệ của thông tin được nhập. Nếu hợp lệ thì thông báo </w:t>
            </w:r>
            <w:r>
              <w:t>tạo phiếu nhập kho</w:t>
            </w:r>
            <w:r w:rsidRPr="00603D2A">
              <w:t xml:space="preserve"> thành công và chuyển sang giao diện chính, ngượ</w:t>
            </w:r>
            <w:r>
              <w:t>c lại thì chuyển sang ngoại lệ 4</w:t>
            </w:r>
            <w:r w:rsidRPr="00603D2A">
              <w:t>.1</w:t>
            </w:r>
            <w:bookmarkEnd w:id="288"/>
          </w:p>
          <w:p w:rsidR="005643E5" w:rsidRDefault="005643E5" w:rsidP="00DA161B">
            <w:pPr>
              <w:pStyle w:val="Nidungvnbn"/>
              <w:numPr>
                <w:ilvl w:val="0"/>
                <w:numId w:val="13"/>
              </w:numPr>
              <w:ind w:left="1080"/>
            </w:pPr>
            <w:bookmarkStart w:id="289" w:name="_Toc4966337"/>
            <w:r>
              <w:t>Chọn chức năng Cập nhật trạng thái phiếu nhập kho để cập nhật trạng thái của phiếu (hoàn thành, chưa hoàn thành)</w:t>
            </w:r>
            <w:bookmarkEnd w:id="289"/>
          </w:p>
          <w:p w:rsidR="005643E5" w:rsidRPr="00603D2A" w:rsidRDefault="005643E5" w:rsidP="00DA161B">
            <w:pPr>
              <w:pStyle w:val="Nidungvnbn"/>
              <w:numPr>
                <w:ilvl w:val="0"/>
                <w:numId w:val="13"/>
              </w:numPr>
              <w:ind w:left="1080"/>
            </w:pPr>
            <w:bookmarkStart w:id="290" w:name="_Toc4966338"/>
            <w:r w:rsidRPr="00603D2A">
              <w:t>Use case kết thúc</w:t>
            </w:r>
            <w:bookmarkEnd w:id="290"/>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291" w:name="_Toc4966339"/>
            <w:r w:rsidRPr="00661574">
              <w:rPr>
                <w:b/>
              </w:rPr>
              <w:t>Ngoại lệ</w:t>
            </w:r>
            <w:bookmarkEnd w:id="291"/>
          </w:p>
          <w:p w:rsidR="005643E5" w:rsidRPr="00603D2A" w:rsidRDefault="005643E5" w:rsidP="005643E5">
            <w:pPr>
              <w:pStyle w:val="Nidungvnbn"/>
              <w:keepNext/>
            </w:pPr>
            <w:bookmarkStart w:id="292" w:name="_Toc4966340"/>
            <w:r>
              <w:t>4</w:t>
            </w:r>
            <w:r w:rsidRPr="00603D2A">
              <w:t xml:space="preserve">.1 Nếu thông tin nhập vào không hợp lệ hoặc chưa đầy đủ thì hệ thống sẽ báo việc nhập dữ liệu không hợp lệ và yêu cầu </w:t>
            </w:r>
            <w:r>
              <w:t>nhân viên kho</w:t>
            </w:r>
            <w:r w:rsidRPr="00603D2A">
              <w:t xml:space="preserve"> nhập lại thông tin. Nếu </w:t>
            </w:r>
            <w:r>
              <w:t>nhân viên kho</w:t>
            </w:r>
            <w:r w:rsidRPr="00603D2A">
              <w:t xml:space="preserve"> đồng ý thì quay về bước 3 của chuỗi sự kiện chính, nếu không đồng ý thì use case kết thúc.</w:t>
            </w:r>
            <w:bookmarkEnd w:id="292"/>
          </w:p>
        </w:tc>
      </w:tr>
    </w:tbl>
    <w:p w:rsidR="005643E5" w:rsidRDefault="005643E5" w:rsidP="00181E0F">
      <w:pPr>
        <w:pStyle w:val="Bngbiu-nidung"/>
        <w:spacing w:before="240"/>
        <w:jc w:val="center"/>
      </w:pPr>
      <w:bookmarkStart w:id="293" w:name="_Toc6607985"/>
      <w:r>
        <w:lastRenderedPageBreak/>
        <w:t>Bảng 2.1</w:t>
      </w:r>
      <w:r w:rsidR="00A31C2A">
        <w:t>2</w:t>
      </w:r>
      <w:r>
        <w:t xml:space="preserve"> Use case tạo phiếu nhập kho</w:t>
      </w:r>
      <w:bookmarkEnd w:id="293"/>
    </w:p>
    <w:p w:rsidR="005643E5" w:rsidRDefault="005643E5" w:rsidP="005643E5">
      <w:pPr>
        <w:pStyle w:val="Nidungvnbn"/>
      </w:pPr>
      <w:r>
        <w:t>- Tạo phiếu xuất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294" w:name="_Toc4966341"/>
            <w:r w:rsidRPr="00661574">
              <w:rPr>
                <w:b/>
              </w:rPr>
              <w:t>Tên use case</w:t>
            </w:r>
            <w:bookmarkEnd w:id="294"/>
          </w:p>
        </w:tc>
        <w:tc>
          <w:tcPr>
            <w:tcW w:w="5899" w:type="dxa"/>
            <w:vAlign w:val="bottom"/>
          </w:tcPr>
          <w:p w:rsidR="005643E5" w:rsidRPr="00603D2A" w:rsidRDefault="005643E5" w:rsidP="00E53F2A">
            <w:pPr>
              <w:pStyle w:val="Nidungvnbn"/>
              <w:spacing w:before="240"/>
            </w:pPr>
            <w:bookmarkStart w:id="295" w:name="_Toc4966342"/>
            <w:r w:rsidRPr="00603D2A">
              <w:t xml:space="preserve">Tạo phiếu </w:t>
            </w:r>
            <w:r>
              <w:t>xuất</w:t>
            </w:r>
            <w:r w:rsidRPr="00603D2A">
              <w:t xml:space="preserve"> kho</w:t>
            </w:r>
            <w:bookmarkEnd w:id="295"/>
          </w:p>
        </w:tc>
      </w:tr>
      <w:tr w:rsidR="005643E5" w:rsidRPr="00603D2A" w:rsidTr="00E53F2A">
        <w:tc>
          <w:tcPr>
            <w:tcW w:w="3438" w:type="dxa"/>
            <w:vAlign w:val="bottom"/>
          </w:tcPr>
          <w:p w:rsidR="005643E5" w:rsidRPr="00661574" w:rsidRDefault="005643E5" w:rsidP="00E53F2A">
            <w:pPr>
              <w:pStyle w:val="Nidungvnbn"/>
              <w:spacing w:before="240"/>
              <w:rPr>
                <w:b/>
              </w:rPr>
            </w:pPr>
            <w:bookmarkStart w:id="296" w:name="_Toc4966343"/>
            <w:r w:rsidRPr="00661574">
              <w:rPr>
                <w:b/>
              </w:rPr>
              <w:t>Tác nhân chính</w:t>
            </w:r>
            <w:bookmarkEnd w:id="296"/>
          </w:p>
        </w:tc>
        <w:tc>
          <w:tcPr>
            <w:tcW w:w="5899" w:type="dxa"/>
            <w:vAlign w:val="bottom"/>
          </w:tcPr>
          <w:p w:rsidR="005643E5" w:rsidRPr="00603D2A" w:rsidRDefault="005643E5" w:rsidP="00E53F2A">
            <w:pPr>
              <w:pStyle w:val="Nidungvnbn"/>
              <w:spacing w:before="240"/>
            </w:pPr>
            <w:bookmarkStart w:id="297" w:name="_Toc4966344"/>
            <w:r w:rsidRPr="00603D2A">
              <w:t>Nhân viên kho</w:t>
            </w:r>
            <w:bookmarkEnd w:id="297"/>
          </w:p>
        </w:tc>
      </w:tr>
      <w:tr w:rsidR="005643E5" w:rsidRPr="00603D2A" w:rsidTr="00E53F2A">
        <w:tc>
          <w:tcPr>
            <w:tcW w:w="3438" w:type="dxa"/>
            <w:vAlign w:val="bottom"/>
          </w:tcPr>
          <w:p w:rsidR="005643E5" w:rsidRPr="00661574" w:rsidRDefault="005643E5" w:rsidP="00E53F2A">
            <w:pPr>
              <w:pStyle w:val="Nidungvnbn"/>
              <w:spacing w:before="240"/>
              <w:rPr>
                <w:b/>
              </w:rPr>
            </w:pPr>
            <w:bookmarkStart w:id="298" w:name="_Toc4966345"/>
            <w:r w:rsidRPr="00661574">
              <w:rPr>
                <w:b/>
              </w:rPr>
              <w:t>Tiền điều kiện</w:t>
            </w:r>
            <w:bookmarkEnd w:id="298"/>
          </w:p>
        </w:tc>
        <w:tc>
          <w:tcPr>
            <w:tcW w:w="5899" w:type="dxa"/>
            <w:vAlign w:val="bottom"/>
          </w:tcPr>
          <w:p w:rsidR="005643E5" w:rsidRPr="00603D2A" w:rsidRDefault="005643E5" w:rsidP="00E53F2A">
            <w:pPr>
              <w:pStyle w:val="Nidungvnbn"/>
              <w:spacing w:before="240"/>
            </w:pPr>
            <w:bookmarkStart w:id="299" w:name="_Toc4966346"/>
            <w:r w:rsidRPr="00603D2A">
              <w:t>Đăng nhập vào hệ thống thành công</w:t>
            </w:r>
            <w:bookmarkEnd w:id="299"/>
          </w:p>
        </w:tc>
      </w:tr>
      <w:tr w:rsidR="005643E5" w:rsidRPr="00603D2A" w:rsidTr="00E53F2A">
        <w:tc>
          <w:tcPr>
            <w:tcW w:w="3438" w:type="dxa"/>
            <w:vAlign w:val="bottom"/>
          </w:tcPr>
          <w:p w:rsidR="005643E5" w:rsidRPr="00661574" w:rsidRDefault="005643E5" w:rsidP="00E53F2A">
            <w:pPr>
              <w:pStyle w:val="Nidungvnbn"/>
              <w:spacing w:before="240"/>
              <w:rPr>
                <w:b/>
              </w:rPr>
            </w:pPr>
            <w:bookmarkStart w:id="300" w:name="_Toc4966347"/>
            <w:r w:rsidRPr="00661574">
              <w:rPr>
                <w:b/>
              </w:rPr>
              <w:t>Đảm bảo thành công</w:t>
            </w:r>
            <w:bookmarkEnd w:id="300"/>
          </w:p>
        </w:tc>
        <w:tc>
          <w:tcPr>
            <w:tcW w:w="5899" w:type="dxa"/>
            <w:vAlign w:val="bottom"/>
          </w:tcPr>
          <w:p w:rsidR="005643E5" w:rsidRPr="00603D2A" w:rsidRDefault="005643E5" w:rsidP="00E53F2A">
            <w:pPr>
              <w:pStyle w:val="Nidungvnbn"/>
              <w:spacing w:before="240"/>
            </w:pPr>
            <w:bookmarkStart w:id="301" w:name="_Toc4966348"/>
            <w:r w:rsidRPr="00603D2A">
              <w:t xml:space="preserve">Tạo </w:t>
            </w:r>
            <w:r>
              <w:t>phiếu xuất</w:t>
            </w:r>
            <w:r w:rsidRPr="00603D2A">
              <w:t xml:space="preserve"> kho thành công</w:t>
            </w:r>
            <w:bookmarkEnd w:id="301"/>
          </w:p>
        </w:tc>
      </w:tr>
      <w:tr w:rsidR="005643E5" w:rsidRPr="00603D2A" w:rsidTr="00E53F2A">
        <w:tc>
          <w:tcPr>
            <w:tcW w:w="3438" w:type="dxa"/>
            <w:vAlign w:val="bottom"/>
          </w:tcPr>
          <w:p w:rsidR="005643E5" w:rsidRPr="00661574" w:rsidRDefault="005643E5" w:rsidP="00E53F2A">
            <w:pPr>
              <w:pStyle w:val="Nidungvnbn"/>
              <w:spacing w:before="240"/>
              <w:rPr>
                <w:b/>
              </w:rPr>
            </w:pPr>
            <w:bookmarkStart w:id="302" w:name="_Toc4966349"/>
            <w:r w:rsidRPr="00661574">
              <w:rPr>
                <w:b/>
              </w:rPr>
              <w:t>Đảm bảo tối thiểu</w:t>
            </w:r>
            <w:bookmarkEnd w:id="302"/>
          </w:p>
        </w:tc>
        <w:tc>
          <w:tcPr>
            <w:tcW w:w="5899" w:type="dxa"/>
            <w:vAlign w:val="bottom"/>
          </w:tcPr>
          <w:p w:rsidR="005643E5" w:rsidRPr="00603D2A" w:rsidRDefault="005643E5" w:rsidP="00E53F2A">
            <w:pPr>
              <w:pStyle w:val="Nidungvnbn"/>
              <w:spacing w:before="240"/>
            </w:pPr>
            <w:bookmarkStart w:id="303" w:name="_Toc4966350"/>
            <w:r w:rsidRPr="00603D2A">
              <w:t>Trở lại màn hình chính</w:t>
            </w:r>
            <w:bookmarkEnd w:id="303"/>
          </w:p>
        </w:tc>
      </w:tr>
      <w:tr w:rsidR="005643E5" w:rsidRPr="00603D2A" w:rsidTr="00E53F2A">
        <w:tc>
          <w:tcPr>
            <w:tcW w:w="3438" w:type="dxa"/>
            <w:vAlign w:val="bottom"/>
          </w:tcPr>
          <w:p w:rsidR="005643E5" w:rsidRPr="00661574" w:rsidRDefault="005643E5" w:rsidP="00E53F2A">
            <w:pPr>
              <w:pStyle w:val="Nidungvnbn"/>
              <w:spacing w:before="240"/>
              <w:rPr>
                <w:b/>
              </w:rPr>
            </w:pPr>
            <w:bookmarkStart w:id="304" w:name="_Toc4966351"/>
            <w:r w:rsidRPr="00661574">
              <w:rPr>
                <w:b/>
              </w:rPr>
              <w:t>Kích hoạt</w:t>
            </w:r>
            <w:bookmarkEnd w:id="304"/>
          </w:p>
        </w:tc>
        <w:tc>
          <w:tcPr>
            <w:tcW w:w="5899" w:type="dxa"/>
            <w:vAlign w:val="bottom"/>
          </w:tcPr>
          <w:p w:rsidR="005643E5" w:rsidRDefault="005643E5" w:rsidP="00E53F2A">
            <w:pPr>
              <w:pStyle w:val="Nidungvnbn"/>
              <w:spacing w:before="240"/>
            </w:pPr>
            <w:bookmarkStart w:id="305" w:name="_Toc4966352"/>
            <w:r w:rsidRPr="00603D2A">
              <w:t>Nhân viên kho chọn chức năng</w:t>
            </w:r>
            <w:r>
              <w:t xml:space="preserve"> tạo</w:t>
            </w:r>
            <w:bookmarkEnd w:id="305"/>
          </w:p>
          <w:p w:rsidR="005643E5" w:rsidRPr="00603D2A" w:rsidRDefault="005643E5" w:rsidP="00E53F2A">
            <w:pPr>
              <w:pStyle w:val="Nidungvnbn"/>
            </w:pPr>
            <w:bookmarkStart w:id="306" w:name="_Toc4966353"/>
            <w:r>
              <w:t>phiếu</w:t>
            </w:r>
            <w:r w:rsidRPr="00603D2A">
              <w:t xml:space="preserve"> </w:t>
            </w:r>
            <w:r>
              <w:t>xuất</w:t>
            </w:r>
            <w:r w:rsidRPr="00603D2A">
              <w:t xml:space="preserve"> kho</w:t>
            </w:r>
            <w:bookmarkEnd w:id="306"/>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07" w:name="_Toc4966354"/>
            <w:r w:rsidRPr="00661574">
              <w:rPr>
                <w:b/>
              </w:rPr>
              <w:t>Chuỗi sự kiện chính</w:t>
            </w:r>
            <w:bookmarkEnd w:id="307"/>
          </w:p>
          <w:p w:rsidR="005643E5" w:rsidRPr="00603D2A" w:rsidRDefault="005643E5" w:rsidP="00DA161B">
            <w:pPr>
              <w:pStyle w:val="Nidungvnbn"/>
              <w:numPr>
                <w:ilvl w:val="0"/>
                <w:numId w:val="14"/>
              </w:numPr>
              <w:ind w:left="1080"/>
            </w:pPr>
            <w:bookmarkStart w:id="308" w:name="_Toc4966355"/>
            <w:r w:rsidRPr="00603D2A">
              <w:t xml:space="preserve">Nhân viên kho kích hoạt form </w:t>
            </w:r>
            <w:r>
              <w:t xml:space="preserve">quản lý kho và chọn </w:t>
            </w:r>
            <w:r w:rsidRPr="00603D2A">
              <w:t xml:space="preserve">chức năng </w:t>
            </w:r>
            <w:r>
              <w:t>tạo phiếu xuất</w:t>
            </w:r>
            <w:bookmarkEnd w:id="308"/>
          </w:p>
          <w:p w:rsidR="005643E5" w:rsidRPr="00603D2A" w:rsidRDefault="005643E5" w:rsidP="00DA161B">
            <w:pPr>
              <w:pStyle w:val="Nidungvnbn"/>
              <w:numPr>
                <w:ilvl w:val="0"/>
                <w:numId w:val="14"/>
              </w:numPr>
              <w:ind w:left="1080"/>
            </w:pPr>
            <w:bookmarkStart w:id="309" w:name="_Toc4966356"/>
            <w:r w:rsidRPr="00603D2A">
              <w:t xml:space="preserve">Hệ thống hiển thị </w:t>
            </w:r>
            <w:r>
              <w:t>phiếu xuất kho</w:t>
            </w:r>
            <w:r w:rsidRPr="00603D2A">
              <w:t xml:space="preserve"> và một số thông tin mặc định</w:t>
            </w:r>
            <w:bookmarkEnd w:id="309"/>
            <w:r w:rsidRPr="00603D2A">
              <w:t xml:space="preserve"> </w:t>
            </w:r>
          </w:p>
          <w:p w:rsidR="005643E5" w:rsidRPr="00603D2A" w:rsidRDefault="005643E5" w:rsidP="00DA161B">
            <w:pPr>
              <w:pStyle w:val="Nidungvnbn"/>
              <w:numPr>
                <w:ilvl w:val="0"/>
                <w:numId w:val="14"/>
              </w:numPr>
              <w:ind w:left="1080"/>
            </w:pPr>
            <w:bookmarkStart w:id="310" w:name="_Toc4966357"/>
            <w:r w:rsidRPr="00603D2A">
              <w:t xml:space="preserve">Nhập đầy đủ thông tin của </w:t>
            </w:r>
            <w:r>
              <w:t xml:space="preserve">phiếu xuất kho, chi tiết mặt hàng, </w:t>
            </w:r>
            <w:r w:rsidRPr="00DD7A5B">
              <w:rPr>
                <w:shd w:val="clear" w:color="auto" w:fill="FFFFFF"/>
              </w:rPr>
              <w:t>chọn </w:t>
            </w:r>
            <w:r w:rsidRPr="00A3160D">
              <w:rPr>
                <w:rStyle w:val="Strong"/>
                <w:b w:val="0"/>
                <w:shd w:val="clear" w:color="auto" w:fill="FFFFFF"/>
              </w:rPr>
              <w:t>kho</w:t>
            </w:r>
            <w:r w:rsidRPr="00DD7A5B">
              <w:rPr>
                <w:shd w:val="clear" w:color="auto" w:fill="FFFFFF"/>
              </w:rPr>
              <w:t xml:space="preserve"> lưu </w:t>
            </w:r>
            <w:r>
              <w:rPr>
                <w:shd w:val="clear" w:color="auto" w:fill="FFFFFF"/>
              </w:rPr>
              <w:t xml:space="preserve">trữ </w:t>
            </w:r>
            <w:r w:rsidRPr="00DD7A5B">
              <w:rPr>
                <w:shd w:val="clear" w:color="auto" w:fill="FFFFFF"/>
              </w:rPr>
              <w:t>và chọn trạng thái cho phiế</w:t>
            </w:r>
            <w:r>
              <w:rPr>
                <w:shd w:val="clear" w:color="auto" w:fill="FFFFFF"/>
              </w:rPr>
              <w:t>u</w:t>
            </w:r>
            <w:r w:rsidRPr="00DD7A5B">
              <w:rPr>
                <w:shd w:val="clear" w:color="auto" w:fill="FFFFFF"/>
              </w:rPr>
              <w:t>.</w:t>
            </w:r>
            <w:bookmarkEnd w:id="310"/>
          </w:p>
          <w:p w:rsidR="005643E5" w:rsidRDefault="005643E5" w:rsidP="00DA161B">
            <w:pPr>
              <w:pStyle w:val="Nidungvnbn"/>
              <w:numPr>
                <w:ilvl w:val="0"/>
                <w:numId w:val="14"/>
              </w:numPr>
              <w:ind w:left="1080"/>
            </w:pPr>
            <w:bookmarkStart w:id="311" w:name="_Toc4966358"/>
            <w:r w:rsidRPr="00DD7A5B">
              <w:rPr>
                <w:shd w:val="clear" w:color="auto" w:fill="FFFFFF"/>
              </w:rPr>
              <w:t>Nhấn nút </w:t>
            </w:r>
            <w:r w:rsidRPr="00A3160D">
              <w:rPr>
                <w:shd w:val="clear" w:color="auto" w:fill="FFFFFF"/>
              </w:rPr>
              <w:t>“</w:t>
            </w:r>
            <w:r w:rsidRPr="00A3160D">
              <w:rPr>
                <w:rStyle w:val="Strong"/>
                <w:b w:val="0"/>
                <w:shd w:val="clear" w:color="auto" w:fill="FFFFFF"/>
              </w:rPr>
              <w:t>Thêm mới”</w:t>
            </w:r>
            <w:r w:rsidRPr="00DD7A5B">
              <w:rPr>
                <w:shd w:val="clear" w:color="auto" w:fill="FFFFFF"/>
              </w:rPr>
              <w:t> để lưu lại thông tin phiếu</w:t>
            </w:r>
            <w:r>
              <w:t xml:space="preserve">, </w:t>
            </w:r>
            <w:r w:rsidRPr="00603D2A">
              <w:t xml:space="preserve">hệ thống kiểm tra tính hợp lệ của thông tin được nhập. Nếu hợp lệ thì thông báo </w:t>
            </w:r>
            <w:r>
              <w:t>tạo phiếu xuất kho</w:t>
            </w:r>
            <w:r w:rsidRPr="00603D2A">
              <w:t xml:space="preserve"> thành công và chuyển sang giao diện chính, ngượ</w:t>
            </w:r>
            <w:r>
              <w:t>c lại thì chuyển sang ngoại lệ 4</w:t>
            </w:r>
            <w:r w:rsidRPr="00603D2A">
              <w:t>.1</w:t>
            </w:r>
            <w:bookmarkEnd w:id="311"/>
          </w:p>
          <w:p w:rsidR="005643E5" w:rsidRDefault="005643E5" w:rsidP="00DA161B">
            <w:pPr>
              <w:pStyle w:val="Nidungvnbn"/>
              <w:numPr>
                <w:ilvl w:val="0"/>
                <w:numId w:val="14"/>
              </w:numPr>
              <w:ind w:left="1080"/>
            </w:pPr>
            <w:bookmarkStart w:id="312" w:name="_Toc4966359"/>
            <w:r>
              <w:t>Chọn chức năng Cập nhật trạng thái phiếu xuất kho để cập nhật trạng thái của phiếu (hoàn thành, chưa hoàn thành)</w:t>
            </w:r>
            <w:bookmarkEnd w:id="312"/>
          </w:p>
          <w:p w:rsidR="005643E5" w:rsidRPr="00603D2A" w:rsidRDefault="005643E5" w:rsidP="00DA161B">
            <w:pPr>
              <w:pStyle w:val="Nidungvnbn"/>
              <w:numPr>
                <w:ilvl w:val="0"/>
                <w:numId w:val="14"/>
              </w:numPr>
              <w:ind w:left="1080"/>
            </w:pPr>
            <w:bookmarkStart w:id="313" w:name="_Toc4966360"/>
            <w:r w:rsidRPr="00603D2A">
              <w:t>Use case kết thúc</w:t>
            </w:r>
            <w:bookmarkEnd w:id="313"/>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14" w:name="_Toc4966361"/>
            <w:r w:rsidRPr="00661574">
              <w:rPr>
                <w:b/>
              </w:rPr>
              <w:t>Ngoại lệ</w:t>
            </w:r>
            <w:bookmarkEnd w:id="314"/>
          </w:p>
          <w:p w:rsidR="005643E5" w:rsidRPr="00603D2A" w:rsidRDefault="005643E5" w:rsidP="005643E5">
            <w:pPr>
              <w:pStyle w:val="Nidungvnbn"/>
              <w:keepNext/>
            </w:pPr>
            <w:bookmarkStart w:id="315" w:name="_Toc4966362"/>
            <w:r>
              <w:lastRenderedPageBreak/>
              <w:t>4</w:t>
            </w:r>
            <w:r w:rsidRPr="00603D2A">
              <w:t xml:space="preserve">.1 Nếu thông tin nhập vào không hợp lệ hoặc chưa đầy đủ thì hệ thống sẽ báo việc nhập dữ liệu không hợp lệ và yêu cầu </w:t>
            </w:r>
            <w:r>
              <w:t>nhân viên kho</w:t>
            </w:r>
            <w:r w:rsidRPr="00603D2A">
              <w:t xml:space="preserve"> nhập lại thông tin. Nếu </w:t>
            </w:r>
            <w:r>
              <w:t>nhân viên kho</w:t>
            </w:r>
            <w:r w:rsidRPr="00603D2A">
              <w:t xml:space="preserve"> đồng ý thì quay về bước 3 của chuỗi sự kiện chính, nếu không đồng ý thì use case kết thúc.</w:t>
            </w:r>
            <w:bookmarkEnd w:id="315"/>
          </w:p>
        </w:tc>
      </w:tr>
    </w:tbl>
    <w:p w:rsidR="005643E5" w:rsidRDefault="005643E5" w:rsidP="00181E0F">
      <w:pPr>
        <w:pStyle w:val="Bngbiu-nidung"/>
        <w:spacing w:before="240"/>
        <w:jc w:val="center"/>
      </w:pPr>
      <w:bookmarkStart w:id="316" w:name="_Toc6607986"/>
      <w:r>
        <w:lastRenderedPageBreak/>
        <w:t>Bảng 2.1</w:t>
      </w:r>
      <w:r w:rsidR="00A31C2A">
        <w:t>3</w:t>
      </w:r>
      <w:r>
        <w:t xml:space="preserve"> </w:t>
      </w:r>
      <w:r w:rsidR="00181E0F">
        <w:t>Use case tạo phiếu xuất kho</w:t>
      </w:r>
      <w:bookmarkEnd w:id="316"/>
    </w:p>
    <w:p w:rsidR="005643E5" w:rsidRDefault="005643E5" w:rsidP="005643E5">
      <w:pPr>
        <w:pStyle w:val="Nidungvnbn"/>
      </w:pPr>
      <w:r>
        <w:t>- Chỉnh sửa phiếu nhập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317" w:name="_Toc4966363"/>
            <w:r w:rsidRPr="00661574">
              <w:rPr>
                <w:b/>
              </w:rPr>
              <w:t>Tên use case</w:t>
            </w:r>
            <w:bookmarkEnd w:id="317"/>
          </w:p>
        </w:tc>
        <w:tc>
          <w:tcPr>
            <w:tcW w:w="5899" w:type="dxa"/>
            <w:vAlign w:val="bottom"/>
          </w:tcPr>
          <w:p w:rsidR="005643E5" w:rsidRPr="00603D2A" w:rsidRDefault="005643E5" w:rsidP="00E53F2A">
            <w:pPr>
              <w:pStyle w:val="Nidungvnbn"/>
              <w:spacing w:before="240"/>
            </w:pPr>
            <w:bookmarkStart w:id="318" w:name="_Toc4966364"/>
            <w:r>
              <w:t>Chỉnh sửa</w:t>
            </w:r>
            <w:r w:rsidRPr="00603D2A">
              <w:t xml:space="preserve"> phiếu nhập kho</w:t>
            </w:r>
            <w:bookmarkEnd w:id="318"/>
          </w:p>
        </w:tc>
      </w:tr>
      <w:tr w:rsidR="005643E5" w:rsidRPr="00603D2A" w:rsidTr="00E53F2A">
        <w:tc>
          <w:tcPr>
            <w:tcW w:w="3438" w:type="dxa"/>
            <w:vAlign w:val="bottom"/>
          </w:tcPr>
          <w:p w:rsidR="005643E5" w:rsidRPr="00661574" w:rsidRDefault="005643E5" w:rsidP="00E53F2A">
            <w:pPr>
              <w:pStyle w:val="Nidungvnbn"/>
              <w:spacing w:before="240"/>
              <w:rPr>
                <w:b/>
              </w:rPr>
            </w:pPr>
            <w:bookmarkStart w:id="319" w:name="_Toc4966365"/>
            <w:r w:rsidRPr="00661574">
              <w:rPr>
                <w:b/>
              </w:rPr>
              <w:t>Tác nhân chính</w:t>
            </w:r>
            <w:bookmarkEnd w:id="319"/>
          </w:p>
        </w:tc>
        <w:tc>
          <w:tcPr>
            <w:tcW w:w="5899" w:type="dxa"/>
            <w:vAlign w:val="bottom"/>
          </w:tcPr>
          <w:p w:rsidR="005643E5" w:rsidRPr="00603D2A" w:rsidRDefault="00987BC7" w:rsidP="00E53F2A">
            <w:pPr>
              <w:pStyle w:val="Nidungvnbn"/>
              <w:spacing w:before="240"/>
            </w:pPr>
            <w:r w:rsidRPr="00603D2A">
              <w:t>Quản trị viên</w:t>
            </w:r>
          </w:p>
        </w:tc>
      </w:tr>
      <w:tr w:rsidR="005643E5" w:rsidRPr="00603D2A" w:rsidTr="00E53F2A">
        <w:tc>
          <w:tcPr>
            <w:tcW w:w="3438" w:type="dxa"/>
            <w:vAlign w:val="bottom"/>
          </w:tcPr>
          <w:p w:rsidR="005643E5" w:rsidRPr="00661574" w:rsidRDefault="005643E5" w:rsidP="00E53F2A">
            <w:pPr>
              <w:pStyle w:val="Nidungvnbn"/>
              <w:spacing w:before="240"/>
              <w:rPr>
                <w:b/>
              </w:rPr>
            </w:pPr>
            <w:bookmarkStart w:id="320" w:name="_Toc4966367"/>
            <w:r w:rsidRPr="00661574">
              <w:rPr>
                <w:b/>
              </w:rPr>
              <w:t>Tiền điều kiện</w:t>
            </w:r>
            <w:bookmarkEnd w:id="320"/>
          </w:p>
        </w:tc>
        <w:tc>
          <w:tcPr>
            <w:tcW w:w="5899" w:type="dxa"/>
            <w:vAlign w:val="bottom"/>
          </w:tcPr>
          <w:p w:rsidR="005643E5" w:rsidRDefault="005643E5" w:rsidP="00E53F2A">
            <w:pPr>
              <w:pStyle w:val="Nidungvnbn"/>
              <w:spacing w:before="240"/>
            </w:pPr>
            <w:bookmarkStart w:id="321" w:name="_Toc4966368"/>
            <w:r>
              <w:t>P</w:t>
            </w:r>
            <w:r w:rsidRPr="00603D2A">
              <w:t>hiếu nhập kho</w:t>
            </w:r>
            <w:r>
              <w:t xml:space="preserve"> đang ở trạng thái</w:t>
            </w:r>
            <w:bookmarkEnd w:id="321"/>
            <w:r>
              <w:t xml:space="preserve"> </w:t>
            </w:r>
          </w:p>
          <w:p w:rsidR="005643E5" w:rsidRPr="00603D2A" w:rsidRDefault="005643E5" w:rsidP="00E53F2A">
            <w:pPr>
              <w:pStyle w:val="Nidungvnbn"/>
            </w:pPr>
            <w:bookmarkStart w:id="322" w:name="_Toc4966369"/>
            <w:r>
              <w:t>“Chưa hoàn thành”</w:t>
            </w:r>
            <w:bookmarkEnd w:id="322"/>
          </w:p>
        </w:tc>
      </w:tr>
      <w:tr w:rsidR="005643E5" w:rsidRPr="00603D2A" w:rsidTr="00E53F2A">
        <w:tc>
          <w:tcPr>
            <w:tcW w:w="3438" w:type="dxa"/>
            <w:vAlign w:val="bottom"/>
          </w:tcPr>
          <w:p w:rsidR="005643E5" w:rsidRPr="00661574" w:rsidRDefault="005643E5" w:rsidP="00E53F2A">
            <w:pPr>
              <w:pStyle w:val="Nidungvnbn"/>
              <w:spacing w:before="240"/>
              <w:rPr>
                <w:b/>
              </w:rPr>
            </w:pPr>
            <w:bookmarkStart w:id="323" w:name="_Toc4966370"/>
            <w:r w:rsidRPr="00661574">
              <w:rPr>
                <w:b/>
              </w:rPr>
              <w:t>Đảm bảo thành công</w:t>
            </w:r>
            <w:bookmarkEnd w:id="323"/>
          </w:p>
        </w:tc>
        <w:tc>
          <w:tcPr>
            <w:tcW w:w="5899" w:type="dxa"/>
            <w:vAlign w:val="bottom"/>
          </w:tcPr>
          <w:p w:rsidR="005643E5" w:rsidRPr="00603D2A" w:rsidRDefault="005643E5" w:rsidP="00E53F2A">
            <w:pPr>
              <w:pStyle w:val="Nidungvnbn"/>
              <w:spacing w:before="240"/>
            </w:pPr>
            <w:bookmarkStart w:id="324" w:name="_Toc4966371"/>
            <w:r>
              <w:t>Chỉnh sửa</w:t>
            </w:r>
            <w:r w:rsidRPr="00603D2A">
              <w:t xml:space="preserve"> phiếu nhập kho thành công</w:t>
            </w:r>
            <w:bookmarkEnd w:id="324"/>
          </w:p>
        </w:tc>
      </w:tr>
      <w:tr w:rsidR="005643E5" w:rsidRPr="00603D2A" w:rsidTr="00E53F2A">
        <w:tc>
          <w:tcPr>
            <w:tcW w:w="3438" w:type="dxa"/>
            <w:vAlign w:val="bottom"/>
          </w:tcPr>
          <w:p w:rsidR="005643E5" w:rsidRPr="00661574" w:rsidRDefault="005643E5" w:rsidP="00E53F2A">
            <w:pPr>
              <w:pStyle w:val="Nidungvnbn"/>
              <w:spacing w:before="240"/>
              <w:rPr>
                <w:b/>
              </w:rPr>
            </w:pPr>
            <w:bookmarkStart w:id="325" w:name="_Toc4966372"/>
            <w:r w:rsidRPr="00661574">
              <w:rPr>
                <w:b/>
              </w:rPr>
              <w:t>Đảm bảo tối thiểu</w:t>
            </w:r>
            <w:bookmarkEnd w:id="325"/>
          </w:p>
        </w:tc>
        <w:tc>
          <w:tcPr>
            <w:tcW w:w="5899" w:type="dxa"/>
            <w:vAlign w:val="bottom"/>
          </w:tcPr>
          <w:p w:rsidR="005643E5" w:rsidRPr="00603D2A" w:rsidRDefault="005643E5" w:rsidP="00E53F2A">
            <w:pPr>
              <w:pStyle w:val="Nidungvnbn"/>
              <w:spacing w:before="240"/>
            </w:pPr>
            <w:bookmarkStart w:id="326" w:name="_Toc4966373"/>
            <w:r w:rsidRPr="00603D2A">
              <w:t>Trở lại màn hình chính</w:t>
            </w:r>
            <w:bookmarkEnd w:id="326"/>
          </w:p>
        </w:tc>
      </w:tr>
      <w:tr w:rsidR="005643E5" w:rsidRPr="00603D2A" w:rsidTr="00E53F2A">
        <w:tc>
          <w:tcPr>
            <w:tcW w:w="3438" w:type="dxa"/>
            <w:vAlign w:val="bottom"/>
          </w:tcPr>
          <w:p w:rsidR="005643E5" w:rsidRPr="00661574" w:rsidRDefault="005643E5" w:rsidP="00E53F2A">
            <w:pPr>
              <w:pStyle w:val="Nidungvnbn"/>
              <w:spacing w:before="240"/>
              <w:rPr>
                <w:b/>
              </w:rPr>
            </w:pPr>
            <w:bookmarkStart w:id="327" w:name="_Toc4966374"/>
            <w:r w:rsidRPr="00661574">
              <w:rPr>
                <w:b/>
              </w:rPr>
              <w:t>Kích hoạt</w:t>
            </w:r>
            <w:bookmarkEnd w:id="327"/>
          </w:p>
        </w:tc>
        <w:tc>
          <w:tcPr>
            <w:tcW w:w="5899" w:type="dxa"/>
            <w:vAlign w:val="bottom"/>
          </w:tcPr>
          <w:p w:rsidR="005643E5" w:rsidRDefault="005643E5" w:rsidP="00E53F2A">
            <w:pPr>
              <w:pStyle w:val="Nidungvnbn"/>
              <w:spacing w:before="240"/>
            </w:pPr>
            <w:bookmarkStart w:id="328" w:name="_Toc4966375"/>
            <w:r w:rsidRPr="00603D2A">
              <w:t>Nhân viên kho chọn chức năng</w:t>
            </w:r>
            <w:r>
              <w:t xml:space="preserve"> cập nhật</w:t>
            </w:r>
            <w:bookmarkEnd w:id="328"/>
            <w:r>
              <w:t xml:space="preserve"> </w:t>
            </w:r>
          </w:p>
          <w:p w:rsidR="005643E5" w:rsidRPr="00603D2A" w:rsidRDefault="005643E5" w:rsidP="00E53F2A">
            <w:pPr>
              <w:pStyle w:val="Nidungvnbn"/>
            </w:pPr>
            <w:bookmarkStart w:id="329" w:name="_Toc4966376"/>
            <w:r>
              <w:t>phiếu</w:t>
            </w:r>
            <w:r w:rsidRPr="00603D2A">
              <w:t xml:space="preserve"> nhập kho</w:t>
            </w:r>
            <w:bookmarkEnd w:id="329"/>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30" w:name="_Toc4966377"/>
            <w:r w:rsidRPr="00661574">
              <w:rPr>
                <w:b/>
              </w:rPr>
              <w:t>Chuỗi sự kiện chính</w:t>
            </w:r>
            <w:bookmarkEnd w:id="330"/>
          </w:p>
          <w:p w:rsidR="005643E5" w:rsidRPr="00603D2A" w:rsidRDefault="00987BC7" w:rsidP="00DA161B">
            <w:pPr>
              <w:pStyle w:val="Nidungvnbn"/>
              <w:numPr>
                <w:ilvl w:val="0"/>
                <w:numId w:val="15"/>
              </w:numPr>
              <w:ind w:left="1080"/>
            </w:pPr>
            <w:bookmarkStart w:id="331" w:name="_Toc4966378"/>
            <w:r w:rsidRPr="00603D2A">
              <w:t xml:space="preserve">Quản trị viên </w:t>
            </w:r>
            <w:r w:rsidR="005643E5" w:rsidRPr="00603D2A">
              <w:t xml:space="preserve">kích hoạt form </w:t>
            </w:r>
            <w:r w:rsidR="005643E5">
              <w:t xml:space="preserve">quản lý kho và chọn </w:t>
            </w:r>
            <w:r w:rsidR="005643E5" w:rsidRPr="00603D2A">
              <w:t>chức năng</w:t>
            </w:r>
            <w:r w:rsidR="005643E5">
              <w:t xml:space="preserve"> </w:t>
            </w:r>
            <w:r w:rsidR="005643E5" w:rsidRPr="00603D2A">
              <w:t xml:space="preserve">xem </w:t>
            </w:r>
            <w:r w:rsidR="005643E5">
              <w:t>lịch sử xuất – nhập kho</w:t>
            </w:r>
            <w:bookmarkEnd w:id="331"/>
          </w:p>
          <w:p w:rsidR="005643E5" w:rsidRPr="00603D2A" w:rsidRDefault="00987BC7" w:rsidP="00DA161B">
            <w:pPr>
              <w:pStyle w:val="Nidungvnbn"/>
              <w:numPr>
                <w:ilvl w:val="0"/>
                <w:numId w:val="15"/>
              </w:numPr>
              <w:ind w:left="1080"/>
            </w:pPr>
            <w:bookmarkStart w:id="332" w:name="_Toc4966379"/>
            <w:r w:rsidRPr="00603D2A">
              <w:t>Quản trị viên</w:t>
            </w:r>
            <w:r w:rsidR="005643E5" w:rsidRPr="00603D2A">
              <w:t xml:space="preserve"> tìm kiếm và chọn </w:t>
            </w:r>
            <w:r w:rsidR="005643E5">
              <w:t>phiếu nhập kho</w:t>
            </w:r>
            <w:r w:rsidR="005643E5" w:rsidRPr="00603D2A">
              <w:t xml:space="preserve"> cần</w:t>
            </w:r>
            <w:r w:rsidR="005643E5">
              <w:t xml:space="preserve"> chỉnh sửa</w:t>
            </w:r>
            <w:bookmarkEnd w:id="332"/>
          </w:p>
          <w:p w:rsidR="005643E5" w:rsidRPr="00603D2A" w:rsidRDefault="00987BC7" w:rsidP="00DA161B">
            <w:pPr>
              <w:pStyle w:val="Nidungvnbn"/>
              <w:numPr>
                <w:ilvl w:val="0"/>
                <w:numId w:val="15"/>
              </w:numPr>
              <w:ind w:left="1080"/>
            </w:pPr>
            <w:bookmarkStart w:id="333" w:name="_Toc4966380"/>
            <w:r w:rsidRPr="00603D2A">
              <w:t xml:space="preserve">Quản trị viên </w:t>
            </w:r>
            <w:r w:rsidR="005643E5" w:rsidRPr="00603D2A">
              <w:t xml:space="preserve">chọn chức năng Cập nhật thông tin </w:t>
            </w:r>
            <w:r w:rsidR="005643E5">
              <w:t>phiếu</w:t>
            </w:r>
            <w:r w:rsidR="005643E5" w:rsidRPr="00603D2A">
              <w:t xml:space="preserve"> để </w:t>
            </w:r>
            <w:r w:rsidR="005643E5">
              <w:t>chỉnh sửa phiếu nhập kho</w:t>
            </w:r>
            <w:bookmarkEnd w:id="333"/>
          </w:p>
          <w:p w:rsidR="005643E5" w:rsidRPr="00603D2A" w:rsidRDefault="00987BC7" w:rsidP="00DA161B">
            <w:pPr>
              <w:pStyle w:val="Nidungvnbn"/>
              <w:numPr>
                <w:ilvl w:val="0"/>
                <w:numId w:val="15"/>
              </w:numPr>
              <w:ind w:left="1080"/>
            </w:pPr>
            <w:bookmarkStart w:id="334" w:name="_Toc4966381"/>
            <w:r w:rsidRPr="00603D2A">
              <w:t xml:space="preserve">Quản trị viên </w:t>
            </w:r>
            <w:r w:rsidR="005643E5" w:rsidRPr="00603D2A">
              <w:t xml:space="preserve">chọn Lưu thông tin, hệ thống kiểm tra tính hợp lệ của thông tin được nhập. Nếu hợp lệ thì thông báo cập nhật thông tin </w:t>
            </w:r>
            <w:r w:rsidR="005643E5">
              <w:t>phiếu nhập</w:t>
            </w:r>
            <w:r w:rsidR="005643E5" w:rsidRPr="00603D2A">
              <w:t xml:space="preserve"> thành </w:t>
            </w:r>
            <w:r w:rsidR="005643E5" w:rsidRPr="00603D2A">
              <w:lastRenderedPageBreak/>
              <w:t>công và chuyển sang giao diện chính, ngược lại thì chuyển sang ngoại lệ 4.1</w:t>
            </w:r>
            <w:bookmarkEnd w:id="334"/>
          </w:p>
          <w:p w:rsidR="005643E5" w:rsidRPr="00603D2A" w:rsidRDefault="005643E5" w:rsidP="00DA161B">
            <w:pPr>
              <w:pStyle w:val="Nidungvnbn"/>
              <w:numPr>
                <w:ilvl w:val="0"/>
                <w:numId w:val="15"/>
              </w:numPr>
              <w:ind w:left="1080"/>
            </w:pPr>
            <w:bookmarkStart w:id="335" w:name="_Toc4966382"/>
            <w:r w:rsidRPr="00603D2A">
              <w:t>Use case kết thúc</w:t>
            </w:r>
            <w:bookmarkEnd w:id="335"/>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36" w:name="_Toc4966383"/>
            <w:r w:rsidRPr="00661574">
              <w:rPr>
                <w:b/>
              </w:rPr>
              <w:lastRenderedPageBreak/>
              <w:t>Ngoại lệ</w:t>
            </w:r>
            <w:bookmarkEnd w:id="336"/>
          </w:p>
          <w:p w:rsidR="005643E5" w:rsidRPr="00603D2A" w:rsidRDefault="005643E5" w:rsidP="005643E5">
            <w:pPr>
              <w:pStyle w:val="Nidungvnbn"/>
              <w:keepNext/>
            </w:pPr>
            <w:bookmarkStart w:id="337" w:name="_Toc4966384"/>
            <w:r>
              <w:t>4</w:t>
            </w:r>
            <w:r w:rsidRPr="00603D2A">
              <w:t xml:space="preserve">.1 Nếu thông tin nhập vào không hợp lệ hoặc chưa đầy đủ thì hệ thống sẽ báo việc nhập dữ liệu không hợp lệ và yêu cầu </w:t>
            </w:r>
            <w:r>
              <w:t>nhân viên kho</w:t>
            </w:r>
            <w:r w:rsidRPr="00603D2A">
              <w:t xml:space="preserve"> nhập lại thông tin. Nếu </w:t>
            </w:r>
            <w:r>
              <w:t>nhân viên kho</w:t>
            </w:r>
            <w:r w:rsidRPr="00603D2A">
              <w:t xml:space="preserve"> đồng ý thì quay về bước 3 của chuỗi sự kiện chính, nếu không đồng ý thì use case kết thúc.</w:t>
            </w:r>
            <w:bookmarkEnd w:id="337"/>
          </w:p>
        </w:tc>
      </w:tr>
    </w:tbl>
    <w:p w:rsidR="005643E5" w:rsidRDefault="005643E5" w:rsidP="00181E0F">
      <w:pPr>
        <w:pStyle w:val="Bngbiu-nidung"/>
        <w:spacing w:before="240"/>
        <w:jc w:val="center"/>
      </w:pPr>
      <w:bookmarkStart w:id="338" w:name="_Toc6607987"/>
      <w:r>
        <w:t>Bảng 2.1</w:t>
      </w:r>
      <w:r w:rsidR="00A31C2A">
        <w:t>4</w:t>
      </w:r>
      <w:r>
        <w:t xml:space="preserve"> </w:t>
      </w:r>
      <w:r w:rsidR="00181E0F">
        <w:t>Use case chỉnh sửa phiếu nhập kho</w:t>
      </w:r>
      <w:bookmarkEnd w:id="338"/>
    </w:p>
    <w:p w:rsidR="005643E5" w:rsidRDefault="005643E5" w:rsidP="005643E5">
      <w:pPr>
        <w:pStyle w:val="Nidungvnbn"/>
      </w:pPr>
      <w:r>
        <w:t>- Chỉnh sửa phiếu xuất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339" w:name="_Toc4966385"/>
            <w:r w:rsidRPr="00661574">
              <w:rPr>
                <w:b/>
              </w:rPr>
              <w:t>Tên use case</w:t>
            </w:r>
            <w:bookmarkEnd w:id="339"/>
          </w:p>
        </w:tc>
        <w:tc>
          <w:tcPr>
            <w:tcW w:w="5899" w:type="dxa"/>
            <w:vAlign w:val="bottom"/>
          </w:tcPr>
          <w:p w:rsidR="005643E5" w:rsidRPr="00603D2A" w:rsidRDefault="005643E5" w:rsidP="00E53F2A">
            <w:pPr>
              <w:pStyle w:val="Nidungvnbn"/>
              <w:spacing w:before="240"/>
            </w:pPr>
            <w:bookmarkStart w:id="340" w:name="_Toc4966386"/>
            <w:r>
              <w:t>Chỉnh sửa</w:t>
            </w:r>
            <w:r w:rsidRPr="00603D2A">
              <w:t xml:space="preserve"> phiếu </w:t>
            </w:r>
            <w:r>
              <w:t>xuất</w:t>
            </w:r>
            <w:r w:rsidRPr="00603D2A">
              <w:t xml:space="preserve"> kho</w:t>
            </w:r>
            <w:bookmarkEnd w:id="340"/>
          </w:p>
        </w:tc>
      </w:tr>
      <w:tr w:rsidR="005643E5" w:rsidRPr="00603D2A" w:rsidTr="00E53F2A">
        <w:tc>
          <w:tcPr>
            <w:tcW w:w="3438" w:type="dxa"/>
            <w:vAlign w:val="bottom"/>
          </w:tcPr>
          <w:p w:rsidR="005643E5" w:rsidRPr="00661574" w:rsidRDefault="005643E5" w:rsidP="00E53F2A">
            <w:pPr>
              <w:pStyle w:val="Nidungvnbn"/>
              <w:spacing w:before="240"/>
              <w:rPr>
                <w:b/>
              </w:rPr>
            </w:pPr>
            <w:bookmarkStart w:id="341" w:name="_Toc4966387"/>
            <w:r w:rsidRPr="00661574">
              <w:rPr>
                <w:b/>
              </w:rPr>
              <w:t>Tác nhân chính</w:t>
            </w:r>
            <w:bookmarkEnd w:id="341"/>
          </w:p>
        </w:tc>
        <w:tc>
          <w:tcPr>
            <w:tcW w:w="5899" w:type="dxa"/>
            <w:vAlign w:val="bottom"/>
          </w:tcPr>
          <w:p w:rsidR="005643E5" w:rsidRPr="00603D2A" w:rsidRDefault="00987BC7" w:rsidP="00E53F2A">
            <w:pPr>
              <w:pStyle w:val="Nidungvnbn"/>
              <w:spacing w:before="240"/>
            </w:pPr>
            <w:r w:rsidRPr="00603D2A">
              <w:t>Quản trị viên</w:t>
            </w:r>
          </w:p>
        </w:tc>
      </w:tr>
      <w:tr w:rsidR="005643E5" w:rsidRPr="00603D2A" w:rsidTr="00E53F2A">
        <w:tc>
          <w:tcPr>
            <w:tcW w:w="3438" w:type="dxa"/>
            <w:vAlign w:val="bottom"/>
          </w:tcPr>
          <w:p w:rsidR="005643E5" w:rsidRPr="00661574" w:rsidRDefault="005643E5" w:rsidP="00E53F2A">
            <w:pPr>
              <w:pStyle w:val="Nidungvnbn"/>
              <w:spacing w:before="240"/>
              <w:rPr>
                <w:b/>
              </w:rPr>
            </w:pPr>
            <w:bookmarkStart w:id="342" w:name="_Toc4966389"/>
            <w:r w:rsidRPr="00661574">
              <w:rPr>
                <w:b/>
              </w:rPr>
              <w:t>Tiền điều kiện</w:t>
            </w:r>
            <w:bookmarkEnd w:id="342"/>
          </w:p>
        </w:tc>
        <w:tc>
          <w:tcPr>
            <w:tcW w:w="5899" w:type="dxa"/>
            <w:vAlign w:val="bottom"/>
          </w:tcPr>
          <w:p w:rsidR="005643E5" w:rsidRDefault="005643E5" w:rsidP="00E53F2A">
            <w:pPr>
              <w:pStyle w:val="Nidungvnbn"/>
              <w:spacing w:before="240"/>
            </w:pPr>
            <w:bookmarkStart w:id="343" w:name="_Toc4966390"/>
            <w:r>
              <w:t>P</w:t>
            </w:r>
            <w:r w:rsidRPr="00603D2A">
              <w:t xml:space="preserve">hiếu </w:t>
            </w:r>
            <w:r>
              <w:t>xuất</w:t>
            </w:r>
            <w:r w:rsidRPr="00603D2A">
              <w:t xml:space="preserve"> kho</w:t>
            </w:r>
            <w:r>
              <w:t xml:space="preserve"> đang ở trạng thái</w:t>
            </w:r>
            <w:bookmarkEnd w:id="343"/>
            <w:r>
              <w:t xml:space="preserve"> </w:t>
            </w:r>
          </w:p>
          <w:p w:rsidR="005643E5" w:rsidRPr="00603D2A" w:rsidRDefault="005643E5" w:rsidP="00E53F2A">
            <w:pPr>
              <w:pStyle w:val="Nidungvnbn"/>
            </w:pPr>
            <w:bookmarkStart w:id="344" w:name="_Toc4966391"/>
            <w:r>
              <w:t>“Chưa hoàn thành”</w:t>
            </w:r>
            <w:bookmarkEnd w:id="344"/>
          </w:p>
        </w:tc>
      </w:tr>
      <w:tr w:rsidR="005643E5" w:rsidRPr="00603D2A" w:rsidTr="00E53F2A">
        <w:tc>
          <w:tcPr>
            <w:tcW w:w="3438" w:type="dxa"/>
            <w:vAlign w:val="bottom"/>
          </w:tcPr>
          <w:p w:rsidR="005643E5" w:rsidRPr="00661574" w:rsidRDefault="005643E5" w:rsidP="00E53F2A">
            <w:pPr>
              <w:pStyle w:val="Nidungvnbn"/>
              <w:spacing w:before="240"/>
              <w:rPr>
                <w:b/>
              </w:rPr>
            </w:pPr>
            <w:bookmarkStart w:id="345" w:name="_Toc4966392"/>
            <w:r w:rsidRPr="00661574">
              <w:rPr>
                <w:b/>
              </w:rPr>
              <w:t>Đảm bảo thành công</w:t>
            </w:r>
            <w:bookmarkEnd w:id="345"/>
          </w:p>
        </w:tc>
        <w:tc>
          <w:tcPr>
            <w:tcW w:w="5899" w:type="dxa"/>
            <w:vAlign w:val="bottom"/>
          </w:tcPr>
          <w:p w:rsidR="005643E5" w:rsidRPr="00603D2A" w:rsidRDefault="005643E5" w:rsidP="00E53F2A">
            <w:pPr>
              <w:pStyle w:val="Nidungvnbn"/>
              <w:spacing w:before="240"/>
            </w:pPr>
            <w:bookmarkStart w:id="346" w:name="_Toc4966393"/>
            <w:r>
              <w:t>Chỉnh sửa</w:t>
            </w:r>
            <w:r w:rsidRPr="00603D2A">
              <w:t xml:space="preserve"> phiếu </w:t>
            </w:r>
            <w:r>
              <w:t>xuất</w:t>
            </w:r>
            <w:r w:rsidRPr="00603D2A">
              <w:t xml:space="preserve"> kho thành công</w:t>
            </w:r>
            <w:bookmarkEnd w:id="346"/>
            <w:r>
              <w:t xml:space="preserve"> </w:t>
            </w:r>
          </w:p>
        </w:tc>
      </w:tr>
      <w:tr w:rsidR="005643E5" w:rsidRPr="00603D2A" w:rsidTr="00E53F2A">
        <w:tc>
          <w:tcPr>
            <w:tcW w:w="3438" w:type="dxa"/>
            <w:vAlign w:val="bottom"/>
          </w:tcPr>
          <w:p w:rsidR="005643E5" w:rsidRPr="00661574" w:rsidRDefault="005643E5" w:rsidP="00E53F2A">
            <w:pPr>
              <w:pStyle w:val="Nidungvnbn"/>
              <w:spacing w:before="240"/>
              <w:rPr>
                <w:b/>
              </w:rPr>
            </w:pPr>
            <w:bookmarkStart w:id="347" w:name="_Toc4966394"/>
            <w:r w:rsidRPr="00661574">
              <w:rPr>
                <w:b/>
              </w:rPr>
              <w:t>Đảm bảo tối thiểu</w:t>
            </w:r>
            <w:bookmarkEnd w:id="347"/>
          </w:p>
        </w:tc>
        <w:tc>
          <w:tcPr>
            <w:tcW w:w="5899" w:type="dxa"/>
            <w:vAlign w:val="bottom"/>
          </w:tcPr>
          <w:p w:rsidR="005643E5" w:rsidRPr="00603D2A" w:rsidRDefault="005643E5" w:rsidP="00E53F2A">
            <w:pPr>
              <w:pStyle w:val="Nidungvnbn"/>
              <w:spacing w:before="240"/>
            </w:pPr>
            <w:bookmarkStart w:id="348" w:name="_Toc4966395"/>
            <w:r w:rsidRPr="00603D2A">
              <w:t>Trở lại màn hình chính</w:t>
            </w:r>
            <w:bookmarkEnd w:id="348"/>
          </w:p>
        </w:tc>
      </w:tr>
      <w:tr w:rsidR="005643E5" w:rsidRPr="00603D2A" w:rsidTr="00E53F2A">
        <w:tc>
          <w:tcPr>
            <w:tcW w:w="3438" w:type="dxa"/>
            <w:vAlign w:val="bottom"/>
          </w:tcPr>
          <w:p w:rsidR="005643E5" w:rsidRPr="00661574" w:rsidRDefault="005643E5" w:rsidP="00E53F2A">
            <w:pPr>
              <w:pStyle w:val="Nidungvnbn"/>
              <w:spacing w:before="240"/>
              <w:rPr>
                <w:b/>
              </w:rPr>
            </w:pPr>
            <w:bookmarkStart w:id="349" w:name="_Toc4966396"/>
            <w:r w:rsidRPr="00661574">
              <w:rPr>
                <w:b/>
              </w:rPr>
              <w:t>Kích hoạt</w:t>
            </w:r>
            <w:bookmarkEnd w:id="349"/>
          </w:p>
        </w:tc>
        <w:tc>
          <w:tcPr>
            <w:tcW w:w="5899" w:type="dxa"/>
            <w:vAlign w:val="bottom"/>
          </w:tcPr>
          <w:p w:rsidR="005643E5" w:rsidRDefault="005643E5" w:rsidP="00E53F2A">
            <w:pPr>
              <w:pStyle w:val="Nidungvnbn"/>
              <w:spacing w:before="240"/>
            </w:pPr>
            <w:bookmarkStart w:id="350" w:name="_Toc4966397"/>
            <w:r w:rsidRPr="00603D2A">
              <w:t>Nhân viên kho chọn chức năng</w:t>
            </w:r>
            <w:r>
              <w:t xml:space="preserve"> cập nhật</w:t>
            </w:r>
            <w:bookmarkEnd w:id="350"/>
            <w:r>
              <w:t xml:space="preserve"> </w:t>
            </w:r>
          </w:p>
          <w:p w:rsidR="005643E5" w:rsidRPr="00603D2A" w:rsidRDefault="005643E5" w:rsidP="00E53F2A">
            <w:pPr>
              <w:pStyle w:val="Nidungvnbn"/>
            </w:pPr>
            <w:bookmarkStart w:id="351" w:name="_Toc4966398"/>
            <w:r>
              <w:t>phiếu</w:t>
            </w:r>
            <w:r w:rsidRPr="00603D2A">
              <w:t xml:space="preserve"> </w:t>
            </w:r>
            <w:r>
              <w:t>xuất</w:t>
            </w:r>
            <w:r w:rsidRPr="00603D2A">
              <w:t xml:space="preserve"> kho</w:t>
            </w:r>
            <w:bookmarkEnd w:id="351"/>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52" w:name="_Toc4966399"/>
            <w:r w:rsidRPr="00661574">
              <w:rPr>
                <w:b/>
              </w:rPr>
              <w:t>Chuỗi sự kiện chính</w:t>
            </w:r>
            <w:bookmarkEnd w:id="352"/>
          </w:p>
          <w:p w:rsidR="005643E5" w:rsidRPr="00603D2A" w:rsidRDefault="00987BC7" w:rsidP="00DA161B">
            <w:pPr>
              <w:pStyle w:val="Nidungvnbn"/>
              <w:numPr>
                <w:ilvl w:val="0"/>
                <w:numId w:val="16"/>
              </w:numPr>
              <w:ind w:left="1080"/>
            </w:pPr>
            <w:bookmarkStart w:id="353" w:name="_Toc4966400"/>
            <w:r w:rsidRPr="00603D2A">
              <w:t xml:space="preserve">Quản trị viên </w:t>
            </w:r>
            <w:r w:rsidR="005643E5" w:rsidRPr="00603D2A">
              <w:t xml:space="preserve">kích hoạt form </w:t>
            </w:r>
            <w:r w:rsidR="005643E5">
              <w:t xml:space="preserve">quản lý kho và chọn </w:t>
            </w:r>
            <w:r w:rsidR="005643E5" w:rsidRPr="00603D2A">
              <w:t>chức năng</w:t>
            </w:r>
            <w:r w:rsidR="005643E5">
              <w:t xml:space="preserve"> </w:t>
            </w:r>
            <w:r w:rsidR="005643E5" w:rsidRPr="00603D2A">
              <w:t xml:space="preserve">xem </w:t>
            </w:r>
            <w:r w:rsidR="005643E5">
              <w:t>lịch sử xuất – nhập kho</w:t>
            </w:r>
            <w:bookmarkEnd w:id="353"/>
          </w:p>
          <w:p w:rsidR="005643E5" w:rsidRPr="00603D2A" w:rsidRDefault="00987BC7" w:rsidP="00DA161B">
            <w:pPr>
              <w:pStyle w:val="Nidungvnbn"/>
              <w:numPr>
                <w:ilvl w:val="0"/>
                <w:numId w:val="16"/>
              </w:numPr>
              <w:ind w:left="1080"/>
            </w:pPr>
            <w:bookmarkStart w:id="354" w:name="_Toc4966401"/>
            <w:r w:rsidRPr="00603D2A">
              <w:t xml:space="preserve">Quản trị viên </w:t>
            </w:r>
            <w:r w:rsidR="005643E5" w:rsidRPr="00603D2A">
              <w:t xml:space="preserve">tìm kiếm và chọn </w:t>
            </w:r>
            <w:r w:rsidR="005643E5">
              <w:t>phiếu xuất kho</w:t>
            </w:r>
            <w:r w:rsidR="005643E5" w:rsidRPr="00603D2A">
              <w:t xml:space="preserve"> cần</w:t>
            </w:r>
            <w:r w:rsidR="005643E5">
              <w:t xml:space="preserve"> chỉnh sửa</w:t>
            </w:r>
            <w:bookmarkEnd w:id="354"/>
          </w:p>
          <w:p w:rsidR="005643E5" w:rsidRPr="00603D2A" w:rsidRDefault="00987BC7" w:rsidP="00DA161B">
            <w:pPr>
              <w:pStyle w:val="Nidungvnbn"/>
              <w:numPr>
                <w:ilvl w:val="0"/>
                <w:numId w:val="16"/>
              </w:numPr>
              <w:ind w:left="1080"/>
            </w:pPr>
            <w:bookmarkStart w:id="355" w:name="_Toc4966402"/>
            <w:r w:rsidRPr="00603D2A">
              <w:lastRenderedPageBreak/>
              <w:t xml:space="preserve">Quản trị viên </w:t>
            </w:r>
            <w:r w:rsidR="005643E5" w:rsidRPr="00603D2A">
              <w:t xml:space="preserve">chọn chức năng Cập nhật thông tin </w:t>
            </w:r>
            <w:r w:rsidR="005643E5">
              <w:t>phiếu</w:t>
            </w:r>
            <w:r w:rsidR="005643E5" w:rsidRPr="00603D2A">
              <w:t xml:space="preserve"> để </w:t>
            </w:r>
            <w:r w:rsidR="005643E5">
              <w:t>chỉnh sửa phiếu xuất kho</w:t>
            </w:r>
            <w:bookmarkEnd w:id="355"/>
          </w:p>
          <w:p w:rsidR="005643E5" w:rsidRPr="00603D2A" w:rsidRDefault="00987BC7" w:rsidP="00DA161B">
            <w:pPr>
              <w:pStyle w:val="Nidungvnbn"/>
              <w:numPr>
                <w:ilvl w:val="0"/>
                <w:numId w:val="16"/>
              </w:numPr>
              <w:ind w:left="1080"/>
            </w:pPr>
            <w:bookmarkStart w:id="356" w:name="_Toc4966403"/>
            <w:r w:rsidRPr="00603D2A">
              <w:t xml:space="preserve">Quản trị viên </w:t>
            </w:r>
            <w:r w:rsidR="005643E5" w:rsidRPr="00603D2A">
              <w:t xml:space="preserve">chọn Lưu thông tin, hệ thống kiểm tra tính hợp lệ của thông tin được nhập. Nếu hợp lệ thì thông báo cập nhật thông tin </w:t>
            </w:r>
            <w:r w:rsidR="005643E5">
              <w:t>phiếu xuất</w:t>
            </w:r>
            <w:r w:rsidR="005643E5" w:rsidRPr="00603D2A">
              <w:t xml:space="preserve"> thành công và chuyển sang giao diện chính, ngược lại thì chuyển sang ngoại lệ 4.1</w:t>
            </w:r>
            <w:bookmarkEnd w:id="356"/>
          </w:p>
          <w:p w:rsidR="005643E5" w:rsidRPr="00603D2A" w:rsidRDefault="005643E5" w:rsidP="00DA161B">
            <w:pPr>
              <w:pStyle w:val="Nidungvnbn"/>
              <w:numPr>
                <w:ilvl w:val="0"/>
                <w:numId w:val="16"/>
              </w:numPr>
              <w:ind w:left="1080"/>
            </w:pPr>
            <w:bookmarkStart w:id="357" w:name="_Toc4966404"/>
            <w:r w:rsidRPr="00603D2A">
              <w:t>Use case kết thúc</w:t>
            </w:r>
            <w:bookmarkEnd w:id="357"/>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58" w:name="_Toc4966405"/>
            <w:r w:rsidRPr="00661574">
              <w:rPr>
                <w:b/>
              </w:rPr>
              <w:lastRenderedPageBreak/>
              <w:t>Ngoại lệ</w:t>
            </w:r>
            <w:bookmarkEnd w:id="358"/>
          </w:p>
          <w:p w:rsidR="005643E5" w:rsidRPr="00603D2A" w:rsidRDefault="005643E5" w:rsidP="005643E5">
            <w:pPr>
              <w:pStyle w:val="Nidungvnbn"/>
              <w:keepNext/>
            </w:pPr>
            <w:bookmarkStart w:id="359" w:name="_Toc4966406"/>
            <w:r>
              <w:t>4</w:t>
            </w:r>
            <w:r w:rsidRPr="00603D2A">
              <w:t xml:space="preserve">.1 Nếu thông tin nhập vào không hợp lệ hoặc chưa đầy đủ thì hệ thống sẽ báo việc nhập dữ liệu không hợp lệ và yêu cầu </w:t>
            </w:r>
            <w:r>
              <w:t>nhân viên kho</w:t>
            </w:r>
            <w:r w:rsidRPr="00603D2A">
              <w:t xml:space="preserve"> nhập lại thông tin. Nếu </w:t>
            </w:r>
            <w:r>
              <w:t>nhân viên kho</w:t>
            </w:r>
            <w:r w:rsidRPr="00603D2A">
              <w:t xml:space="preserve"> đồng ý thì quay về bước 3 của chuỗi sự kiện chính, nếu không đồng ý thì use case kết thúc.</w:t>
            </w:r>
            <w:bookmarkEnd w:id="359"/>
          </w:p>
        </w:tc>
      </w:tr>
    </w:tbl>
    <w:p w:rsidR="005643E5" w:rsidRDefault="005643E5" w:rsidP="00181E0F">
      <w:pPr>
        <w:pStyle w:val="Bngbiu-nidung"/>
        <w:spacing w:before="240"/>
        <w:jc w:val="center"/>
      </w:pPr>
      <w:bookmarkStart w:id="360" w:name="_Toc6607988"/>
      <w:r>
        <w:t>Bảng 2.1</w:t>
      </w:r>
      <w:r w:rsidR="00A31C2A">
        <w:t>5</w:t>
      </w:r>
      <w:r>
        <w:t xml:space="preserve">  </w:t>
      </w:r>
      <w:r w:rsidR="00181E0F">
        <w:t>Use case chỉnh sửa phiếu xuất kho</w:t>
      </w:r>
      <w:bookmarkEnd w:id="360"/>
    </w:p>
    <w:p w:rsidR="005643E5" w:rsidRDefault="005643E5" w:rsidP="005643E5">
      <w:pPr>
        <w:pStyle w:val="Nidungvnbn"/>
      </w:pPr>
      <w:r>
        <w:t>- Xem lịch sử xuất-nhập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361" w:name="_Toc4966407"/>
            <w:r w:rsidRPr="00661574">
              <w:rPr>
                <w:b/>
              </w:rPr>
              <w:t>Tên use case</w:t>
            </w:r>
            <w:bookmarkEnd w:id="361"/>
          </w:p>
        </w:tc>
        <w:tc>
          <w:tcPr>
            <w:tcW w:w="5899" w:type="dxa"/>
            <w:vAlign w:val="bottom"/>
          </w:tcPr>
          <w:p w:rsidR="005643E5" w:rsidRPr="00603D2A" w:rsidRDefault="005643E5" w:rsidP="00E53F2A">
            <w:pPr>
              <w:pStyle w:val="Nidungvnbn"/>
              <w:spacing w:before="240"/>
            </w:pPr>
            <w:bookmarkStart w:id="362" w:name="_Toc4966408"/>
            <w:r w:rsidRPr="00603D2A">
              <w:t xml:space="preserve">Xem </w:t>
            </w:r>
            <w:r>
              <w:t>lịch sử xuất – nhập kho</w:t>
            </w:r>
            <w:bookmarkEnd w:id="362"/>
          </w:p>
        </w:tc>
      </w:tr>
      <w:tr w:rsidR="005643E5" w:rsidRPr="00603D2A" w:rsidTr="00E53F2A">
        <w:tc>
          <w:tcPr>
            <w:tcW w:w="3438" w:type="dxa"/>
            <w:vAlign w:val="bottom"/>
          </w:tcPr>
          <w:p w:rsidR="005643E5" w:rsidRPr="00661574" w:rsidRDefault="005643E5" w:rsidP="00E53F2A">
            <w:pPr>
              <w:pStyle w:val="Nidungvnbn"/>
              <w:spacing w:before="240"/>
              <w:rPr>
                <w:b/>
              </w:rPr>
            </w:pPr>
            <w:bookmarkStart w:id="363" w:name="_Toc4966409"/>
            <w:r w:rsidRPr="00661574">
              <w:rPr>
                <w:b/>
              </w:rPr>
              <w:t>Tác nhân chính</w:t>
            </w:r>
            <w:bookmarkEnd w:id="363"/>
          </w:p>
        </w:tc>
        <w:tc>
          <w:tcPr>
            <w:tcW w:w="5899" w:type="dxa"/>
            <w:vAlign w:val="bottom"/>
          </w:tcPr>
          <w:p w:rsidR="005643E5" w:rsidRPr="00603D2A" w:rsidRDefault="005643E5" w:rsidP="00E53F2A">
            <w:pPr>
              <w:pStyle w:val="Nidungvnbn"/>
              <w:spacing w:before="240"/>
            </w:pPr>
            <w:bookmarkStart w:id="364" w:name="_Toc4966410"/>
            <w:r w:rsidRPr="00603D2A">
              <w:t>Quản trị viên</w:t>
            </w:r>
            <w:bookmarkEnd w:id="364"/>
          </w:p>
        </w:tc>
      </w:tr>
      <w:tr w:rsidR="005643E5" w:rsidRPr="00603D2A" w:rsidTr="00E53F2A">
        <w:tc>
          <w:tcPr>
            <w:tcW w:w="3438" w:type="dxa"/>
            <w:vAlign w:val="bottom"/>
          </w:tcPr>
          <w:p w:rsidR="005643E5" w:rsidRPr="00661574" w:rsidRDefault="005643E5" w:rsidP="00E53F2A">
            <w:pPr>
              <w:pStyle w:val="Nidungvnbn"/>
              <w:spacing w:before="240"/>
              <w:rPr>
                <w:b/>
              </w:rPr>
            </w:pPr>
            <w:bookmarkStart w:id="365" w:name="_Toc4966411"/>
            <w:r w:rsidRPr="00661574">
              <w:rPr>
                <w:b/>
              </w:rPr>
              <w:t>Tiền điều kiện</w:t>
            </w:r>
            <w:bookmarkEnd w:id="365"/>
          </w:p>
        </w:tc>
        <w:tc>
          <w:tcPr>
            <w:tcW w:w="5899" w:type="dxa"/>
            <w:vAlign w:val="bottom"/>
          </w:tcPr>
          <w:p w:rsidR="005643E5" w:rsidRPr="00603D2A" w:rsidRDefault="005643E5" w:rsidP="00E53F2A">
            <w:pPr>
              <w:pStyle w:val="Nidungvnbn"/>
              <w:spacing w:before="240"/>
            </w:pPr>
            <w:bookmarkStart w:id="366" w:name="_Toc4966412"/>
            <w:r w:rsidRPr="00603D2A">
              <w:t>Đăng nhập vào hệ thống thành công</w:t>
            </w:r>
            <w:bookmarkEnd w:id="366"/>
          </w:p>
        </w:tc>
      </w:tr>
      <w:tr w:rsidR="005643E5" w:rsidRPr="00603D2A" w:rsidTr="00E53F2A">
        <w:tc>
          <w:tcPr>
            <w:tcW w:w="3438" w:type="dxa"/>
            <w:vAlign w:val="bottom"/>
          </w:tcPr>
          <w:p w:rsidR="005643E5" w:rsidRPr="00661574" w:rsidRDefault="005643E5" w:rsidP="00E53F2A">
            <w:pPr>
              <w:pStyle w:val="Nidungvnbn"/>
              <w:spacing w:before="240"/>
              <w:rPr>
                <w:b/>
              </w:rPr>
            </w:pPr>
            <w:bookmarkStart w:id="367" w:name="_Toc4966413"/>
            <w:r w:rsidRPr="00661574">
              <w:rPr>
                <w:b/>
              </w:rPr>
              <w:t>Đảm bảo thành công</w:t>
            </w:r>
            <w:bookmarkEnd w:id="367"/>
          </w:p>
        </w:tc>
        <w:tc>
          <w:tcPr>
            <w:tcW w:w="5899" w:type="dxa"/>
            <w:vAlign w:val="bottom"/>
          </w:tcPr>
          <w:p w:rsidR="005643E5" w:rsidRPr="00603D2A" w:rsidRDefault="005643E5" w:rsidP="00E53F2A">
            <w:pPr>
              <w:pStyle w:val="Nidungvnbn"/>
              <w:spacing w:before="240"/>
            </w:pPr>
            <w:bookmarkStart w:id="368" w:name="_Toc4966414"/>
            <w:r w:rsidRPr="00603D2A">
              <w:t xml:space="preserve">Quản trị viên xem </w:t>
            </w:r>
            <w:r>
              <w:t>lịch sử xuất – nhập kho</w:t>
            </w:r>
            <w:bookmarkEnd w:id="368"/>
          </w:p>
        </w:tc>
      </w:tr>
      <w:tr w:rsidR="005643E5" w:rsidRPr="00603D2A" w:rsidTr="00E53F2A">
        <w:tc>
          <w:tcPr>
            <w:tcW w:w="3438" w:type="dxa"/>
            <w:vAlign w:val="bottom"/>
          </w:tcPr>
          <w:p w:rsidR="005643E5" w:rsidRPr="00661574" w:rsidRDefault="005643E5" w:rsidP="00E53F2A">
            <w:pPr>
              <w:pStyle w:val="Nidungvnbn"/>
              <w:spacing w:before="240"/>
              <w:rPr>
                <w:b/>
              </w:rPr>
            </w:pPr>
            <w:bookmarkStart w:id="369" w:name="_Toc4966415"/>
            <w:r w:rsidRPr="00661574">
              <w:rPr>
                <w:b/>
              </w:rPr>
              <w:t>Đảm bảo tối thiểu</w:t>
            </w:r>
            <w:bookmarkEnd w:id="369"/>
          </w:p>
        </w:tc>
        <w:tc>
          <w:tcPr>
            <w:tcW w:w="5899" w:type="dxa"/>
            <w:vAlign w:val="bottom"/>
          </w:tcPr>
          <w:p w:rsidR="005643E5" w:rsidRPr="00603D2A" w:rsidRDefault="005643E5" w:rsidP="00E53F2A">
            <w:pPr>
              <w:pStyle w:val="Nidungvnbn"/>
              <w:spacing w:before="240"/>
            </w:pPr>
            <w:bookmarkStart w:id="370" w:name="_Toc4966416"/>
            <w:r w:rsidRPr="00603D2A">
              <w:t>Trở lại màn hình chính</w:t>
            </w:r>
            <w:bookmarkEnd w:id="370"/>
          </w:p>
        </w:tc>
      </w:tr>
      <w:tr w:rsidR="005643E5" w:rsidRPr="00603D2A" w:rsidTr="00E53F2A">
        <w:tc>
          <w:tcPr>
            <w:tcW w:w="3438" w:type="dxa"/>
            <w:vAlign w:val="bottom"/>
          </w:tcPr>
          <w:p w:rsidR="005643E5" w:rsidRPr="00661574" w:rsidRDefault="005643E5" w:rsidP="00E53F2A">
            <w:pPr>
              <w:pStyle w:val="Nidungvnbn"/>
              <w:spacing w:before="240"/>
              <w:rPr>
                <w:b/>
              </w:rPr>
            </w:pPr>
            <w:bookmarkStart w:id="371" w:name="_Toc4966417"/>
            <w:r w:rsidRPr="00661574">
              <w:rPr>
                <w:b/>
              </w:rPr>
              <w:t>Kích hoạt</w:t>
            </w:r>
            <w:bookmarkEnd w:id="371"/>
          </w:p>
        </w:tc>
        <w:tc>
          <w:tcPr>
            <w:tcW w:w="5899" w:type="dxa"/>
            <w:vAlign w:val="bottom"/>
          </w:tcPr>
          <w:p w:rsidR="005643E5" w:rsidRDefault="005643E5" w:rsidP="00E53F2A">
            <w:pPr>
              <w:pStyle w:val="Nidungvnbn"/>
              <w:spacing w:before="240"/>
            </w:pPr>
            <w:bookmarkStart w:id="372" w:name="_Toc4966418"/>
            <w:r>
              <w:t>Quản trị viên</w:t>
            </w:r>
            <w:r w:rsidRPr="00603D2A">
              <w:t xml:space="preserve"> chọn chức năng xem</w:t>
            </w:r>
            <w:bookmarkEnd w:id="372"/>
            <w:r w:rsidRPr="00603D2A">
              <w:t xml:space="preserve"> </w:t>
            </w:r>
          </w:p>
          <w:p w:rsidR="005643E5" w:rsidRPr="00603D2A" w:rsidRDefault="005643E5" w:rsidP="00E53F2A">
            <w:pPr>
              <w:pStyle w:val="Nidungvnbn"/>
            </w:pPr>
            <w:bookmarkStart w:id="373" w:name="_Toc4966419"/>
            <w:r>
              <w:t>lịch sử xuất – nhập kho</w:t>
            </w:r>
            <w:bookmarkEnd w:id="373"/>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74" w:name="_Toc4966420"/>
            <w:r w:rsidRPr="00661574">
              <w:rPr>
                <w:b/>
              </w:rPr>
              <w:t>Chuỗi sự kiện chính</w:t>
            </w:r>
            <w:bookmarkEnd w:id="374"/>
          </w:p>
          <w:p w:rsidR="005643E5" w:rsidRDefault="00987BC7" w:rsidP="00DA161B">
            <w:pPr>
              <w:pStyle w:val="Nidungvnbn"/>
              <w:numPr>
                <w:ilvl w:val="0"/>
                <w:numId w:val="17"/>
              </w:numPr>
              <w:ind w:left="1080"/>
            </w:pPr>
            <w:bookmarkStart w:id="375" w:name="_Toc4966421"/>
            <w:r w:rsidRPr="00603D2A">
              <w:lastRenderedPageBreak/>
              <w:t xml:space="preserve">Quản trị viên </w:t>
            </w:r>
            <w:r w:rsidR="005643E5" w:rsidRPr="00603D2A">
              <w:t xml:space="preserve">kích hoạt form </w:t>
            </w:r>
            <w:r w:rsidR="005643E5">
              <w:t xml:space="preserve">quản lý kho và chọn </w:t>
            </w:r>
            <w:r w:rsidR="005643E5" w:rsidRPr="00603D2A">
              <w:t xml:space="preserve">chức năng xem </w:t>
            </w:r>
            <w:r w:rsidR="005643E5">
              <w:t>lịch sử xuất – nhập kho</w:t>
            </w:r>
            <w:bookmarkEnd w:id="375"/>
            <w:r w:rsidR="005643E5" w:rsidRPr="00603D2A">
              <w:t xml:space="preserve"> </w:t>
            </w:r>
          </w:p>
          <w:p w:rsidR="005643E5" w:rsidRPr="00603D2A" w:rsidRDefault="005643E5" w:rsidP="00DA161B">
            <w:pPr>
              <w:pStyle w:val="Nidungvnbn"/>
              <w:numPr>
                <w:ilvl w:val="0"/>
                <w:numId w:val="17"/>
              </w:numPr>
              <w:ind w:left="1080"/>
            </w:pPr>
            <w:bookmarkStart w:id="376" w:name="_Toc4966422"/>
            <w:r w:rsidRPr="00603D2A">
              <w:t xml:space="preserve">Quản trị viên tìm kiếm và chọn </w:t>
            </w:r>
            <w:r>
              <w:t>phiếu xuất/nhập kho</w:t>
            </w:r>
            <w:r w:rsidRPr="00603D2A">
              <w:t xml:space="preserve"> cần xem thông tin</w:t>
            </w:r>
            <w:bookmarkEnd w:id="376"/>
          </w:p>
          <w:p w:rsidR="005643E5" w:rsidRPr="00603D2A" w:rsidRDefault="005643E5" w:rsidP="00DA161B">
            <w:pPr>
              <w:pStyle w:val="Nidungvnbn"/>
              <w:numPr>
                <w:ilvl w:val="0"/>
                <w:numId w:val="17"/>
              </w:numPr>
              <w:ind w:left="1080"/>
            </w:pPr>
            <w:bookmarkStart w:id="377" w:name="_Toc4966423"/>
            <w:r w:rsidRPr="00603D2A">
              <w:t xml:space="preserve">Hệ thống hiển thị form thông tin chi tiết của </w:t>
            </w:r>
            <w:r>
              <w:t>phiếu xuất/nhập kho</w:t>
            </w:r>
            <w:bookmarkEnd w:id="377"/>
          </w:p>
          <w:p w:rsidR="005643E5" w:rsidRPr="00603D2A" w:rsidRDefault="005643E5" w:rsidP="00DA161B">
            <w:pPr>
              <w:pStyle w:val="Nidungvnbn"/>
              <w:numPr>
                <w:ilvl w:val="0"/>
                <w:numId w:val="17"/>
              </w:numPr>
              <w:ind w:left="1080"/>
            </w:pPr>
            <w:bookmarkStart w:id="378" w:name="_Toc4966424"/>
            <w:r w:rsidRPr="00603D2A">
              <w:t>Use case kết thúc</w:t>
            </w:r>
            <w:bookmarkEnd w:id="378"/>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79" w:name="_Toc4966425"/>
            <w:r w:rsidRPr="00661574">
              <w:rPr>
                <w:b/>
              </w:rPr>
              <w:lastRenderedPageBreak/>
              <w:t>Ngoại lệ</w:t>
            </w:r>
            <w:bookmarkEnd w:id="379"/>
            <w:r w:rsidRPr="00661574">
              <w:rPr>
                <w:b/>
              </w:rPr>
              <w:t xml:space="preserve"> </w:t>
            </w:r>
          </w:p>
          <w:p w:rsidR="005643E5" w:rsidRPr="00603D2A" w:rsidRDefault="005643E5" w:rsidP="005643E5">
            <w:pPr>
              <w:pStyle w:val="Nidungvnbn"/>
              <w:keepNext/>
            </w:pPr>
            <w:bookmarkStart w:id="380" w:name="_Toc4966426"/>
            <w:r w:rsidRPr="00603D2A">
              <w:t>(không có)</w:t>
            </w:r>
            <w:bookmarkEnd w:id="380"/>
          </w:p>
        </w:tc>
      </w:tr>
    </w:tbl>
    <w:p w:rsidR="005643E5" w:rsidRDefault="005643E5" w:rsidP="00181E0F">
      <w:pPr>
        <w:pStyle w:val="Bngbiu-nidung"/>
        <w:spacing w:before="240"/>
        <w:jc w:val="center"/>
      </w:pPr>
      <w:bookmarkStart w:id="381" w:name="_Toc6607989"/>
      <w:r>
        <w:t>Bảng 2.1</w:t>
      </w:r>
      <w:r w:rsidR="00A31C2A">
        <w:t>6</w:t>
      </w:r>
      <w:r>
        <w:t xml:space="preserve"> </w:t>
      </w:r>
      <w:r w:rsidR="00181E0F">
        <w:t>Use case xem lịch sử xuất-nhập kho</w:t>
      </w:r>
      <w:bookmarkEnd w:id="381"/>
    </w:p>
    <w:p w:rsidR="005643E5" w:rsidRDefault="005643E5" w:rsidP="005643E5">
      <w:pPr>
        <w:pStyle w:val="Nidungvnbn"/>
      </w:pPr>
      <w:r>
        <w:t>- Xem hàng tồn kho</w:t>
      </w:r>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382" w:name="_Toc4966427"/>
            <w:r w:rsidRPr="00661574">
              <w:rPr>
                <w:b/>
              </w:rPr>
              <w:t>Tên use case</w:t>
            </w:r>
            <w:bookmarkEnd w:id="382"/>
          </w:p>
        </w:tc>
        <w:tc>
          <w:tcPr>
            <w:tcW w:w="5899" w:type="dxa"/>
            <w:vAlign w:val="bottom"/>
          </w:tcPr>
          <w:p w:rsidR="005643E5" w:rsidRPr="00603D2A" w:rsidRDefault="005643E5" w:rsidP="00E53F2A">
            <w:pPr>
              <w:pStyle w:val="Nidungvnbn"/>
              <w:spacing w:before="240"/>
            </w:pPr>
            <w:bookmarkStart w:id="383" w:name="_Toc4966428"/>
            <w:r w:rsidRPr="00603D2A">
              <w:t xml:space="preserve">Xem </w:t>
            </w:r>
            <w:r>
              <w:t>hàng tồn kho</w:t>
            </w:r>
            <w:bookmarkEnd w:id="383"/>
          </w:p>
        </w:tc>
      </w:tr>
      <w:tr w:rsidR="005643E5" w:rsidRPr="00603D2A" w:rsidTr="00E53F2A">
        <w:tc>
          <w:tcPr>
            <w:tcW w:w="3438" w:type="dxa"/>
            <w:vAlign w:val="bottom"/>
          </w:tcPr>
          <w:p w:rsidR="005643E5" w:rsidRPr="00661574" w:rsidRDefault="005643E5" w:rsidP="00E53F2A">
            <w:pPr>
              <w:pStyle w:val="Nidungvnbn"/>
              <w:spacing w:before="240"/>
              <w:rPr>
                <w:b/>
              </w:rPr>
            </w:pPr>
            <w:bookmarkStart w:id="384" w:name="_Toc4966429"/>
            <w:r w:rsidRPr="00661574">
              <w:rPr>
                <w:b/>
              </w:rPr>
              <w:t>Tác nhân chính</w:t>
            </w:r>
            <w:bookmarkEnd w:id="384"/>
          </w:p>
        </w:tc>
        <w:tc>
          <w:tcPr>
            <w:tcW w:w="5899" w:type="dxa"/>
            <w:vAlign w:val="bottom"/>
          </w:tcPr>
          <w:p w:rsidR="005643E5" w:rsidRPr="00603D2A" w:rsidRDefault="005643E5" w:rsidP="00E53F2A">
            <w:pPr>
              <w:pStyle w:val="Nidungvnbn"/>
              <w:spacing w:before="240"/>
            </w:pPr>
            <w:bookmarkStart w:id="385" w:name="_Toc4966430"/>
            <w:r w:rsidRPr="00603D2A">
              <w:t>Quản trị viên</w:t>
            </w:r>
            <w:bookmarkEnd w:id="385"/>
          </w:p>
        </w:tc>
      </w:tr>
      <w:tr w:rsidR="005643E5" w:rsidRPr="00603D2A" w:rsidTr="00E53F2A">
        <w:tc>
          <w:tcPr>
            <w:tcW w:w="3438" w:type="dxa"/>
            <w:vAlign w:val="bottom"/>
          </w:tcPr>
          <w:p w:rsidR="005643E5" w:rsidRPr="00661574" w:rsidRDefault="005643E5" w:rsidP="00E53F2A">
            <w:pPr>
              <w:pStyle w:val="Nidungvnbn"/>
              <w:spacing w:before="240"/>
              <w:rPr>
                <w:b/>
              </w:rPr>
            </w:pPr>
            <w:bookmarkStart w:id="386" w:name="_Toc4966431"/>
            <w:r w:rsidRPr="00661574">
              <w:rPr>
                <w:b/>
              </w:rPr>
              <w:t>Tiền điều kiện</w:t>
            </w:r>
            <w:bookmarkEnd w:id="386"/>
          </w:p>
        </w:tc>
        <w:tc>
          <w:tcPr>
            <w:tcW w:w="5899" w:type="dxa"/>
            <w:vAlign w:val="bottom"/>
          </w:tcPr>
          <w:p w:rsidR="005643E5" w:rsidRPr="00603D2A" w:rsidRDefault="005643E5" w:rsidP="00E53F2A">
            <w:pPr>
              <w:pStyle w:val="Nidungvnbn"/>
              <w:spacing w:before="240"/>
            </w:pPr>
            <w:bookmarkStart w:id="387" w:name="_Toc4966432"/>
            <w:r w:rsidRPr="00603D2A">
              <w:t>Đăng nhập vào hệ thống thành công</w:t>
            </w:r>
            <w:bookmarkEnd w:id="387"/>
          </w:p>
        </w:tc>
      </w:tr>
      <w:tr w:rsidR="005643E5" w:rsidRPr="00603D2A" w:rsidTr="00E53F2A">
        <w:tc>
          <w:tcPr>
            <w:tcW w:w="3438" w:type="dxa"/>
            <w:vAlign w:val="bottom"/>
          </w:tcPr>
          <w:p w:rsidR="005643E5" w:rsidRPr="00661574" w:rsidRDefault="005643E5" w:rsidP="00E53F2A">
            <w:pPr>
              <w:pStyle w:val="Nidungvnbn"/>
              <w:spacing w:before="240"/>
              <w:rPr>
                <w:b/>
              </w:rPr>
            </w:pPr>
            <w:bookmarkStart w:id="388" w:name="_Toc4966433"/>
            <w:r w:rsidRPr="00661574">
              <w:rPr>
                <w:b/>
              </w:rPr>
              <w:t>Đảm bảo thành công</w:t>
            </w:r>
            <w:bookmarkEnd w:id="388"/>
          </w:p>
        </w:tc>
        <w:tc>
          <w:tcPr>
            <w:tcW w:w="5899" w:type="dxa"/>
            <w:vAlign w:val="bottom"/>
          </w:tcPr>
          <w:p w:rsidR="005643E5" w:rsidRPr="00603D2A" w:rsidRDefault="005643E5" w:rsidP="00E53F2A">
            <w:pPr>
              <w:pStyle w:val="Nidungvnbn"/>
              <w:spacing w:before="240"/>
            </w:pPr>
            <w:bookmarkStart w:id="389" w:name="_Toc4966434"/>
            <w:r w:rsidRPr="00603D2A">
              <w:t xml:space="preserve">Quản trị viên xem </w:t>
            </w:r>
            <w:r>
              <w:t>hàng tồn kho thành công</w:t>
            </w:r>
            <w:bookmarkEnd w:id="389"/>
          </w:p>
        </w:tc>
      </w:tr>
      <w:tr w:rsidR="005643E5" w:rsidRPr="00603D2A" w:rsidTr="00E53F2A">
        <w:tc>
          <w:tcPr>
            <w:tcW w:w="3438" w:type="dxa"/>
            <w:vAlign w:val="bottom"/>
          </w:tcPr>
          <w:p w:rsidR="005643E5" w:rsidRPr="00661574" w:rsidRDefault="005643E5" w:rsidP="00E53F2A">
            <w:pPr>
              <w:pStyle w:val="Nidungvnbn"/>
              <w:spacing w:before="240"/>
              <w:rPr>
                <w:b/>
              </w:rPr>
            </w:pPr>
            <w:bookmarkStart w:id="390" w:name="_Toc4966435"/>
            <w:r w:rsidRPr="00661574">
              <w:rPr>
                <w:b/>
              </w:rPr>
              <w:t>Đảm bảo tối thiểu</w:t>
            </w:r>
            <w:bookmarkEnd w:id="390"/>
          </w:p>
        </w:tc>
        <w:tc>
          <w:tcPr>
            <w:tcW w:w="5899" w:type="dxa"/>
            <w:vAlign w:val="bottom"/>
          </w:tcPr>
          <w:p w:rsidR="005643E5" w:rsidRPr="00603D2A" w:rsidRDefault="005643E5" w:rsidP="00E53F2A">
            <w:pPr>
              <w:pStyle w:val="Nidungvnbn"/>
              <w:spacing w:before="240"/>
            </w:pPr>
            <w:bookmarkStart w:id="391" w:name="_Toc4966436"/>
            <w:r w:rsidRPr="00603D2A">
              <w:t>Trở lại màn hình chính</w:t>
            </w:r>
            <w:bookmarkEnd w:id="391"/>
          </w:p>
        </w:tc>
      </w:tr>
      <w:tr w:rsidR="005643E5" w:rsidRPr="00603D2A" w:rsidTr="00E53F2A">
        <w:tc>
          <w:tcPr>
            <w:tcW w:w="3438" w:type="dxa"/>
            <w:vAlign w:val="bottom"/>
          </w:tcPr>
          <w:p w:rsidR="005643E5" w:rsidRPr="00661574" w:rsidRDefault="005643E5" w:rsidP="00E53F2A">
            <w:pPr>
              <w:pStyle w:val="Nidungvnbn"/>
              <w:spacing w:before="240"/>
              <w:rPr>
                <w:b/>
              </w:rPr>
            </w:pPr>
            <w:bookmarkStart w:id="392" w:name="_Toc4966437"/>
            <w:r w:rsidRPr="00661574">
              <w:rPr>
                <w:b/>
              </w:rPr>
              <w:t>Kích hoạt</w:t>
            </w:r>
            <w:bookmarkEnd w:id="392"/>
          </w:p>
        </w:tc>
        <w:tc>
          <w:tcPr>
            <w:tcW w:w="5899" w:type="dxa"/>
            <w:vAlign w:val="bottom"/>
          </w:tcPr>
          <w:p w:rsidR="005643E5" w:rsidRDefault="005643E5" w:rsidP="00E53F2A">
            <w:pPr>
              <w:pStyle w:val="Nidungvnbn"/>
              <w:spacing w:before="240"/>
            </w:pPr>
            <w:bookmarkStart w:id="393" w:name="_Toc4966438"/>
            <w:r>
              <w:t>Quản trị viên</w:t>
            </w:r>
            <w:r w:rsidRPr="00603D2A">
              <w:t xml:space="preserve"> chọn chức năng xem</w:t>
            </w:r>
            <w:bookmarkEnd w:id="393"/>
            <w:r w:rsidRPr="00603D2A">
              <w:t xml:space="preserve"> </w:t>
            </w:r>
          </w:p>
          <w:p w:rsidR="005643E5" w:rsidRPr="00603D2A" w:rsidRDefault="005643E5" w:rsidP="00E53F2A">
            <w:pPr>
              <w:pStyle w:val="Nidungvnbn"/>
            </w:pPr>
            <w:bookmarkStart w:id="394" w:name="_Toc4966439"/>
            <w:r>
              <w:t>hàng tồn kho</w:t>
            </w:r>
            <w:bookmarkEnd w:id="394"/>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395" w:name="_Toc4966440"/>
            <w:r w:rsidRPr="00661574">
              <w:rPr>
                <w:b/>
              </w:rPr>
              <w:t>Chuỗi sự kiện chính</w:t>
            </w:r>
            <w:bookmarkEnd w:id="395"/>
          </w:p>
          <w:p w:rsidR="005643E5" w:rsidRDefault="00987BC7" w:rsidP="00DA161B">
            <w:pPr>
              <w:pStyle w:val="Nidungvnbn"/>
              <w:numPr>
                <w:ilvl w:val="0"/>
                <w:numId w:val="18"/>
              </w:numPr>
              <w:ind w:left="1080"/>
            </w:pPr>
            <w:bookmarkStart w:id="396" w:name="_Toc4966441"/>
            <w:r w:rsidRPr="00603D2A">
              <w:t xml:space="preserve">Quản trị viên </w:t>
            </w:r>
            <w:r w:rsidR="005643E5" w:rsidRPr="00603D2A">
              <w:t xml:space="preserve">kích hoạt form </w:t>
            </w:r>
            <w:r w:rsidR="005643E5">
              <w:t xml:space="preserve">quản lý kho và chọn </w:t>
            </w:r>
            <w:r w:rsidR="005643E5" w:rsidRPr="00603D2A">
              <w:t xml:space="preserve">chức năng xem </w:t>
            </w:r>
            <w:r w:rsidR="005643E5">
              <w:t>hàng tồn kho</w:t>
            </w:r>
            <w:bookmarkEnd w:id="396"/>
            <w:r w:rsidR="005643E5" w:rsidRPr="00603D2A">
              <w:t xml:space="preserve"> </w:t>
            </w:r>
          </w:p>
          <w:p w:rsidR="005643E5" w:rsidRPr="00603D2A" w:rsidRDefault="005643E5" w:rsidP="00DA161B">
            <w:pPr>
              <w:pStyle w:val="Nidungvnbn"/>
              <w:numPr>
                <w:ilvl w:val="0"/>
                <w:numId w:val="18"/>
              </w:numPr>
              <w:ind w:left="1080"/>
            </w:pPr>
            <w:bookmarkStart w:id="397" w:name="_Toc4966442"/>
            <w:r w:rsidRPr="00603D2A">
              <w:t xml:space="preserve">Quản trị viên </w:t>
            </w:r>
            <w:r>
              <w:t>chọn các thông tin: loại kho, loại hàng, thời gian….</w:t>
            </w:r>
            <w:bookmarkEnd w:id="397"/>
          </w:p>
          <w:p w:rsidR="005643E5" w:rsidRDefault="005643E5" w:rsidP="00DA161B">
            <w:pPr>
              <w:pStyle w:val="Nidungvnbn"/>
              <w:numPr>
                <w:ilvl w:val="0"/>
                <w:numId w:val="18"/>
              </w:numPr>
              <w:ind w:left="1080"/>
            </w:pPr>
            <w:bookmarkStart w:id="398" w:name="_Toc4966443"/>
            <w:r w:rsidRPr="00603D2A">
              <w:t xml:space="preserve">Hệ thống </w:t>
            </w:r>
            <w:r>
              <w:t>xuất báo cáo hàng tồn kho</w:t>
            </w:r>
            <w:bookmarkEnd w:id="398"/>
            <w:r>
              <w:t xml:space="preserve"> </w:t>
            </w:r>
          </w:p>
          <w:p w:rsidR="005643E5" w:rsidRPr="00603D2A" w:rsidRDefault="005643E5" w:rsidP="00DA161B">
            <w:pPr>
              <w:pStyle w:val="Nidungvnbn"/>
              <w:numPr>
                <w:ilvl w:val="0"/>
                <w:numId w:val="18"/>
              </w:numPr>
              <w:ind w:left="1080"/>
            </w:pPr>
            <w:bookmarkStart w:id="399" w:name="_Toc4966444"/>
            <w:r w:rsidRPr="00603D2A">
              <w:lastRenderedPageBreak/>
              <w:t>Use case kết thúc</w:t>
            </w:r>
            <w:bookmarkEnd w:id="399"/>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400" w:name="_Toc4966445"/>
            <w:r w:rsidRPr="00661574">
              <w:rPr>
                <w:b/>
              </w:rPr>
              <w:lastRenderedPageBreak/>
              <w:t>Ngoại lệ</w:t>
            </w:r>
            <w:bookmarkEnd w:id="400"/>
            <w:r w:rsidRPr="00661574">
              <w:rPr>
                <w:b/>
              </w:rPr>
              <w:t xml:space="preserve"> </w:t>
            </w:r>
          </w:p>
          <w:p w:rsidR="005643E5" w:rsidRPr="00603D2A" w:rsidRDefault="005643E5" w:rsidP="005643E5">
            <w:pPr>
              <w:pStyle w:val="Nidungvnbn"/>
              <w:keepNext/>
            </w:pPr>
            <w:bookmarkStart w:id="401" w:name="_Toc4966446"/>
            <w:r w:rsidRPr="00603D2A">
              <w:t>(không có)</w:t>
            </w:r>
            <w:bookmarkEnd w:id="401"/>
          </w:p>
        </w:tc>
      </w:tr>
    </w:tbl>
    <w:p w:rsidR="005643E5" w:rsidRDefault="005643E5" w:rsidP="00181E0F">
      <w:pPr>
        <w:pStyle w:val="Bngbiu-nidung"/>
        <w:spacing w:before="240"/>
        <w:jc w:val="center"/>
      </w:pPr>
      <w:bookmarkStart w:id="402" w:name="_Toc6607990"/>
      <w:r>
        <w:t>Bảng 2.1</w:t>
      </w:r>
      <w:r w:rsidR="00A31C2A">
        <w:t>7</w:t>
      </w:r>
      <w:r>
        <w:t xml:space="preserve"> </w:t>
      </w:r>
      <w:r w:rsidR="00181E0F">
        <w:t>Use case xem hàng tồn kho</w:t>
      </w:r>
      <w:bookmarkEnd w:id="402"/>
    </w:p>
    <w:p w:rsidR="00AE34FD" w:rsidRDefault="00AE34FD" w:rsidP="00AE34FD">
      <w:pPr>
        <w:pStyle w:val="Tiumccp3"/>
      </w:pPr>
      <w:bookmarkStart w:id="403" w:name="_Toc6607925"/>
      <w:r>
        <w:t xml:space="preserve">2.1.2.6 </w:t>
      </w:r>
      <w:r w:rsidR="00872CA6">
        <w:t>Nhóm chức năng  t</w:t>
      </w:r>
      <w:r>
        <w:t>hống kê</w:t>
      </w:r>
      <w:r w:rsidR="00872CA6">
        <w:t xml:space="preserve"> doanh số bán hàng</w:t>
      </w:r>
      <w:bookmarkEnd w:id="403"/>
    </w:p>
    <w:tbl>
      <w:tblPr>
        <w:tblStyle w:val="TableGrid"/>
        <w:tblW w:w="0" w:type="auto"/>
        <w:tblLook w:val="04A0" w:firstRow="1" w:lastRow="0" w:firstColumn="1" w:lastColumn="0" w:noHBand="0" w:noVBand="1"/>
      </w:tblPr>
      <w:tblGrid>
        <w:gridCol w:w="3438"/>
        <w:gridCol w:w="5899"/>
      </w:tblGrid>
      <w:tr w:rsidR="005643E5" w:rsidRPr="00603D2A" w:rsidTr="00E53F2A">
        <w:tc>
          <w:tcPr>
            <w:tcW w:w="3438" w:type="dxa"/>
            <w:vAlign w:val="center"/>
          </w:tcPr>
          <w:p w:rsidR="005643E5" w:rsidRPr="00661574" w:rsidRDefault="005643E5" w:rsidP="00E53F2A">
            <w:pPr>
              <w:pStyle w:val="Nidungvnbn"/>
              <w:spacing w:before="240"/>
              <w:rPr>
                <w:b/>
              </w:rPr>
            </w:pPr>
            <w:bookmarkStart w:id="404" w:name="_Toc4966447"/>
            <w:r w:rsidRPr="00661574">
              <w:rPr>
                <w:b/>
              </w:rPr>
              <w:t>Tên use case</w:t>
            </w:r>
            <w:bookmarkEnd w:id="404"/>
          </w:p>
        </w:tc>
        <w:tc>
          <w:tcPr>
            <w:tcW w:w="5899" w:type="dxa"/>
            <w:vAlign w:val="bottom"/>
          </w:tcPr>
          <w:p w:rsidR="005643E5" w:rsidRPr="00603D2A" w:rsidRDefault="005643E5" w:rsidP="00E53F2A">
            <w:pPr>
              <w:pStyle w:val="Nidungvnbn"/>
              <w:spacing w:before="240"/>
            </w:pPr>
            <w:bookmarkStart w:id="405" w:name="_Toc4966448"/>
            <w:r>
              <w:t>Thống kê doanh số bán hàng</w:t>
            </w:r>
            <w:bookmarkEnd w:id="405"/>
          </w:p>
        </w:tc>
      </w:tr>
      <w:tr w:rsidR="005643E5" w:rsidRPr="00603D2A" w:rsidTr="00E53F2A">
        <w:tc>
          <w:tcPr>
            <w:tcW w:w="3438" w:type="dxa"/>
            <w:vAlign w:val="bottom"/>
          </w:tcPr>
          <w:p w:rsidR="005643E5" w:rsidRPr="00661574" w:rsidRDefault="005643E5" w:rsidP="00E53F2A">
            <w:pPr>
              <w:pStyle w:val="Nidungvnbn"/>
              <w:spacing w:before="240"/>
              <w:rPr>
                <w:b/>
              </w:rPr>
            </w:pPr>
            <w:bookmarkStart w:id="406" w:name="_Toc4966449"/>
            <w:r w:rsidRPr="00661574">
              <w:rPr>
                <w:b/>
              </w:rPr>
              <w:t>Tác nhân chính</w:t>
            </w:r>
            <w:bookmarkEnd w:id="406"/>
          </w:p>
        </w:tc>
        <w:tc>
          <w:tcPr>
            <w:tcW w:w="5899" w:type="dxa"/>
            <w:vAlign w:val="bottom"/>
          </w:tcPr>
          <w:p w:rsidR="005643E5" w:rsidRPr="00603D2A" w:rsidRDefault="005643E5" w:rsidP="00E53F2A">
            <w:pPr>
              <w:pStyle w:val="Nidungvnbn"/>
              <w:spacing w:before="240"/>
            </w:pPr>
            <w:bookmarkStart w:id="407" w:name="_Toc4966450"/>
            <w:r w:rsidRPr="00603D2A">
              <w:t>Quản trị viên</w:t>
            </w:r>
            <w:bookmarkEnd w:id="407"/>
          </w:p>
        </w:tc>
      </w:tr>
      <w:tr w:rsidR="005643E5" w:rsidRPr="00603D2A" w:rsidTr="00E53F2A">
        <w:tc>
          <w:tcPr>
            <w:tcW w:w="3438" w:type="dxa"/>
            <w:vAlign w:val="bottom"/>
          </w:tcPr>
          <w:p w:rsidR="005643E5" w:rsidRPr="00661574" w:rsidRDefault="005643E5" w:rsidP="00E53F2A">
            <w:pPr>
              <w:pStyle w:val="Nidungvnbn"/>
              <w:spacing w:before="240"/>
              <w:rPr>
                <w:b/>
              </w:rPr>
            </w:pPr>
            <w:bookmarkStart w:id="408" w:name="_Toc4966451"/>
            <w:r w:rsidRPr="00661574">
              <w:rPr>
                <w:b/>
              </w:rPr>
              <w:t>Tiền điều kiện</w:t>
            </w:r>
            <w:bookmarkEnd w:id="408"/>
          </w:p>
        </w:tc>
        <w:tc>
          <w:tcPr>
            <w:tcW w:w="5899" w:type="dxa"/>
            <w:vAlign w:val="bottom"/>
          </w:tcPr>
          <w:p w:rsidR="005643E5" w:rsidRPr="00603D2A" w:rsidRDefault="005643E5" w:rsidP="00E53F2A">
            <w:pPr>
              <w:pStyle w:val="Nidungvnbn"/>
              <w:spacing w:before="240"/>
            </w:pPr>
            <w:bookmarkStart w:id="409" w:name="_Toc4966452"/>
            <w:r w:rsidRPr="00603D2A">
              <w:t>Đăng nhập vào hệ thống thành công</w:t>
            </w:r>
            <w:bookmarkEnd w:id="409"/>
          </w:p>
        </w:tc>
      </w:tr>
      <w:tr w:rsidR="005643E5" w:rsidRPr="00603D2A" w:rsidTr="00E53F2A">
        <w:tc>
          <w:tcPr>
            <w:tcW w:w="3438" w:type="dxa"/>
            <w:vAlign w:val="bottom"/>
          </w:tcPr>
          <w:p w:rsidR="005643E5" w:rsidRPr="00661574" w:rsidRDefault="005643E5" w:rsidP="00E53F2A">
            <w:pPr>
              <w:pStyle w:val="Nidungvnbn"/>
              <w:spacing w:before="240"/>
              <w:rPr>
                <w:b/>
              </w:rPr>
            </w:pPr>
            <w:bookmarkStart w:id="410" w:name="_Toc4966453"/>
            <w:r w:rsidRPr="00661574">
              <w:rPr>
                <w:b/>
              </w:rPr>
              <w:t>Đảm bảo thành công</w:t>
            </w:r>
            <w:bookmarkEnd w:id="410"/>
          </w:p>
        </w:tc>
        <w:tc>
          <w:tcPr>
            <w:tcW w:w="5899" w:type="dxa"/>
            <w:vAlign w:val="bottom"/>
          </w:tcPr>
          <w:p w:rsidR="005643E5" w:rsidRPr="00603D2A" w:rsidRDefault="005643E5" w:rsidP="00E53F2A">
            <w:pPr>
              <w:pStyle w:val="Nidungvnbn"/>
              <w:spacing w:before="240"/>
            </w:pPr>
            <w:bookmarkStart w:id="411" w:name="_Toc4966454"/>
            <w:r w:rsidRPr="00603D2A">
              <w:t xml:space="preserve">Quản trị viên xem </w:t>
            </w:r>
            <w:r>
              <w:t>doanh số bán hàng</w:t>
            </w:r>
            <w:bookmarkEnd w:id="411"/>
          </w:p>
        </w:tc>
      </w:tr>
      <w:tr w:rsidR="005643E5" w:rsidRPr="00603D2A" w:rsidTr="00E53F2A">
        <w:tc>
          <w:tcPr>
            <w:tcW w:w="3438" w:type="dxa"/>
            <w:vAlign w:val="bottom"/>
          </w:tcPr>
          <w:p w:rsidR="005643E5" w:rsidRPr="00661574" w:rsidRDefault="005643E5" w:rsidP="00E53F2A">
            <w:pPr>
              <w:pStyle w:val="Nidungvnbn"/>
              <w:spacing w:before="240"/>
              <w:rPr>
                <w:b/>
              </w:rPr>
            </w:pPr>
            <w:bookmarkStart w:id="412" w:name="_Toc4966455"/>
            <w:r w:rsidRPr="00661574">
              <w:rPr>
                <w:b/>
              </w:rPr>
              <w:t>Đảm bảo tối thiểu</w:t>
            </w:r>
            <w:bookmarkEnd w:id="412"/>
          </w:p>
        </w:tc>
        <w:tc>
          <w:tcPr>
            <w:tcW w:w="5899" w:type="dxa"/>
            <w:vAlign w:val="bottom"/>
          </w:tcPr>
          <w:p w:rsidR="005643E5" w:rsidRPr="00603D2A" w:rsidRDefault="005643E5" w:rsidP="00E53F2A">
            <w:pPr>
              <w:pStyle w:val="Nidungvnbn"/>
              <w:spacing w:before="240"/>
            </w:pPr>
            <w:bookmarkStart w:id="413" w:name="_Toc4966456"/>
            <w:r w:rsidRPr="00603D2A">
              <w:t>Trở lại màn hình chính</w:t>
            </w:r>
            <w:bookmarkEnd w:id="413"/>
          </w:p>
        </w:tc>
      </w:tr>
      <w:tr w:rsidR="005643E5" w:rsidRPr="00603D2A" w:rsidTr="00E53F2A">
        <w:tc>
          <w:tcPr>
            <w:tcW w:w="3438" w:type="dxa"/>
            <w:vAlign w:val="bottom"/>
          </w:tcPr>
          <w:p w:rsidR="005643E5" w:rsidRPr="00661574" w:rsidRDefault="005643E5" w:rsidP="00E53F2A">
            <w:pPr>
              <w:pStyle w:val="Nidungvnbn"/>
              <w:spacing w:before="240"/>
              <w:rPr>
                <w:b/>
              </w:rPr>
            </w:pPr>
            <w:bookmarkStart w:id="414" w:name="_Toc4966457"/>
            <w:r w:rsidRPr="00661574">
              <w:rPr>
                <w:b/>
              </w:rPr>
              <w:t>Kích hoạt</w:t>
            </w:r>
            <w:bookmarkEnd w:id="414"/>
          </w:p>
        </w:tc>
        <w:tc>
          <w:tcPr>
            <w:tcW w:w="5899" w:type="dxa"/>
            <w:vAlign w:val="bottom"/>
          </w:tcPr>
          <w:p w:rsidR="005643E5" w:rsidRDefault="005643E5" w:rsidP="00E53F2A">
            <w:pPr>
              <w:pStyle w:val="Nidungvnbn"/>
              <w:spacing w:before="240"/>
            </w:pPr>
            <w:bookmarkStart w:id="415" w:name="_Toc4966458"/>
            <w:r>
              <w:t>Quản trị viên</w:t>
            </w:r>
            <w:r w:rsidRPr="00603D2A">
              <w:t xml:space="preserve"> chọn chức năng xem</w:t>
            </w:r>
            <w:bookmarkEnd w:id="415"/>
            <w:r w:rsidRPr="00603D2A">
              <w:t xml:space="preserve"> </w:t>
            </w:r>
          </w:p>
          <w:p w:rsidR="005643E5" w:rsidRPr="00603D2A" w:rsidRDefault="005643E5" w:rsidP="00E53F2A">
            <w:pPr>
              <w:pStyle w:val="Nidungvnbn"/>
            </w:pPr>
            <w:bookmarkStart w:id="416" w:name="_Toc4966459"/>
            <w:r>
              <w:t>doanh số bán hàng</w:t>
            </w:r>
            <w:bookmarkEnd w:id="416"/>
          </w:p>
        </w:tc>
      </w:tr>
      <w:tr w:rsidR="005643E5" w:rsidRPr="00603D2A" w:rsidTr="00E53F2A">
        <w:tc>
          <w:tcPr>
            <w:tcW w:w="9337" w:type="dxa"/>
            <w:gridSpan w:val="2"/>
            <w:vAlign w:val="bottom"/>
          </w:tcPr>
          <w:p w:rsidR="005643E5" w:rsidRPr="00661574" w:rsidRDefault="005643E5" w:rsidP="00E53F2A">
            <w:pPr>
              <w:pStyle w:val="Nidungvnbn"/>
              <w:spacing w:before="240"/>
              <w:rPr>
                <w:b/>
              </w:rPr>
            </w:pPr>
            <w:bookmarkStart w:id="417" w:name="_Toc4966460"/>
            <w:r w:rsidRPr="00661574">
              <w:rPr>
                <w:b/>
              </w:rPr>
              <w:t>Chuỗi sự kiện chính</w:t>
            </w:r>
            <w:bookmarkEnd w:id="417"/>
          </w:p>
          <w:p w:rsidR="005643E5" w:rsidRDefault="00987BC7" w:rsidP="00DA161B">
            <w:pPr>
              <w:pStyle w:val="Nidungvnbn"/>
              <w:numPr>
                <w:ilvl w:val="0"/>
                <w:numId w:val="19"/>
              </w:numPr>
              <w:ind w:left="1080"/>
            </w:pPr>
            <w:bookmarkStart w:id="418" w:name="_Toc4966461"/>
            <w:r w:rsidRPr="00603D2A">
              <w:t xml:space="preserve">Quản trị viên </w:t>
            </w:r>
            <w:r w:rsidR="005643E5" w:rsidRPr="00603D2A">
              <w:t xml:space="preserve">kích hoạt form </w:t>
            </w:r>
            <w:r w:rsidR="005643E5">
              <w:t xml:space="preserve">thống kê và chọn </w:t>
            </w:r>
            <w:r w:rsidR="005643E5" w:rsidRPr="00603D2A">
              <w:t xml:space="preserve">chức năng xem </w:t>
            </w:r>
            <w:r w:rsidR="005643E5">
              <w:t>doanh số bán hàng</w:t>
            </w:r>
            <w:bookmarkEnd w:id="418"/>
            <w:r w:rsidR="005643E5" w:rsidRPr="00603D2A">
              <w:t xml:space="preserve"> </w:t>
            </w:r>
          </w:p>
          <w:p w:rsidR="005643E5" w:rsidRPr="00603D2A" w:rsidRDefault="005643E5" w:rsidP="00DA161B">
            <w:pPr>
              <w:pStyle w:val="Nidungvnbn"/>
              <w:numPr>
                <w:ilvl w:val="0"/>
                <w:numId w:val="19"/>
              </w:numPr>
              <w:ind w:left="1080"/>
            </w:pPr>
            <w:bookmarkStart w:id="419" w:name="_Toc4966462"/>
            <w:r w:rsidRPr="00603D2A">
              <w:t xml:space="preserve">Quản trị viên </w:t>
            </w:r>
            <w:r>
              <w:t>chọn các thông tin: thời gian, loại hàng,….</w:t>
            </w:r>
            <w:bookmarkEnd w:id="419"/>
          </w:p>
          <w:p w:rsidR="005643E5" w:rsidRDefault="005643E5" w:rsidP="00DA161B">
            <w:pPr>
              <w:pStyle w:val="Nidungvnbn"/>
              <w:numPr>
                <w:ilvl w:val="0"/>
                <w:numId w:val="19"/>
              </w:numPr>
              <w:ind w:left="1080"/>
            </w:pPr>
            <w:bookmarkStart w:id="420" w:name="_Toc4966463"/>
            <w:r w:rsidRPr="00603D2A">
              <w:t xml:space="preserve">Hệ thống </w:t>
            </w:r>
            <w:r>
              <w:t>xuất báo cáo thống kê doanh số bán hàng</w:t>
            </w:r>
            <w:bookmarkEnd w:id="420"/>
            <w:r>
              <w:t xml:space="preserve"> </w:t>
            </w:r>
          </w:p>
          <w:p w:rsidR="005643E5" w:rsidRPr="00603D2A" w:rsidRDefault="005643E5" w:rsidP="00DA161B">
            <w:pPr>
              <w:pStyle w:val="Nidungvnbn"/>
              <w:numPr>
                <w:ilvl w:val="0"/>
                <w:numId w:val="19"/>
              </w:numPr>
              <w:ind w:left="1080"/>
            </w:pPr>
            <w:bookmarkStart w:id="421" w:name="_Toc4966464"/>
            <w:r w:rsidRPr="00603D2A">
              <w:t>Use case kết thúc</w:t>
            </w:r>
            <w:bookmarkEnd w:id="421"/>
          </w:p>
        </w:tc>
      </w:tr>
      <w:tr w:rsidR="005643E5" w:rsidRPr="00603D2A" w:rsidTr="00E53F2A">
        <w:tc>
          <w:tcPr>
            <w:tcW w:w="9337" w:type="dxa"/>
            <w:gridSpan w:val="2"/>
            <w:vAlign w:val="bottom"/>
          </w:tcPr>
          <w:p w:rsidR="005643E5" w:rsidRPr="00872CA6" w:rsidRDefault="005643E5" w:rsidP="00872CA6">
            <w:pPr>
              <w:pStyle w:val="Nidungvnbn"/>
              <w:spacing w:before="240"/>
              <w:rPr>
                <w:b/>
              </w:rPr>
            </w:pPr>
            <w:bookmarkStart w:id="422" w:name="_Toc4966465"/>
            <w:r w:rsidRPr="00661574">
              <w:rPr>
                <w:b/>
              </w:rPr>
              <w:t>Ngoại lệ</w:t>
            </w:r>
            <w:bookmarkStart w:id="423" w:name="_Toc4966466"/>
            <w:bookmarkEnd w:id="422"/>
            <w:r w:rsidR="00872CA6">
              <w:rPr>
                <w:b/>
              </w:rPr>
              <w:t xml:space="preserve">  </w:t>
            </w:r>
            <w:r w:rsidRPr="00603D2A">
              <w:t>(không có)</w:t>
            </w:r>
            <w:bookmarkEnd w:id="423"/>
          </w:p>
        </w:tc>
      </w:tr>
    </w:tbl>
    <w:p w:rsidR="005643E5" w:rsidRDefault="005643E5" w:rsidP="00181E0F">
      <w:pPr>
        <w:pStyle w:val="Bngbiu-nidung"/>
        <w:spacing w:before="240"/>
        <w:jc w:val="center"/>
      </w:pPr>
      <w:bookmarkStart w:id="424" w:name="_Toc6607991"/>
      <w:r>
        <w:t>Bảng 2.1</w:t>
      </w:r>
      <w:r w:rsidR="00A31C2A">
        <w:t>8</w:t>
      </w:r>
      <w:r>
        <w:t xml:space="preserve"> </w:t>
      </w:r>
      <w:r w:rsidR="00181E0F">
        <w:t>Use case thống kê doanh số bán hàng</w:t>
      </w:r>
      <w:bookmarkEnd w:id="424"/>
    </w:p>
    <w:p w:rsidR="003F5C2A" w:rsidRDefault="00AE34FD" w:rsidP="0062711A">
      <w:pPr>
        <w:pStyle w:val="Tiumccp1"/>
      </w:pPr>
      <w:bookmarkStart w:id="425" w:name="_Toc6607926"/>
      <w:r>
        <w:lastRenderedPageBreak/>
        <w:t>2.2</w:t>
      </w:r>
      <w:r w:rsidR="003F5C2A">
        <w:t xml:space="preserve"> Phân tích chức năng hệ thống</w:t>
      </w:r>
      <w:bookmarkEnd w:id="425"/>
      <w:r w:rsidR="003F5C2A">
        <w:t xml:space="preserve"> </w:t>
      </w:r>
    </w:p>
    <w:p w:rsidR="008537EE" w:rsidRDefault="00024745" w:rsidP="00024745">
      <w:pPr>
        <w:pStyle w:val="Tiumccp2"/>
      </w:pPr>
      <w:bookmarkStart w:id="426" w:name="_Toc6607927"/>
      <w:r>
        <w:t xml:space="preserve">2.2.1 </w:t>
      </w:r>
      <w:r w:rsidR="008537EE">
        <w:t>Biểu đồ Use case</w:t>
      </w:r>
      <w:bookmarkEnd w:id="426"/>
    </w:p>
    <w:p w:rsidR="00872CA6" w:rsidRDefault="00CC774B" w:rsidP="00CC774B">
      <w:pPr>
        <w:pStyle w:val="Nidungvnbn"/>
      </w:pPr>
      <w:r>
        <w:t xml:space="preserve">- </w:t>
      </w:r>
      <w:r w:rsidR="00872CA6" w:rsidRPr="00872CA6">
        <w:t>Nhóm chức năng đăng nhập hệ thống</w:t>
      </w:r>
    </w:p>
    <w:p w:rsidR="00024745" w:rsidRDefault="00666572" w:rsidP="00024745">
      <w:pPr>
        <w:pStyle w:val="Nidungvnbn"/>
        <w:keepNext/>
        <w:jc w:val="center"/>
      </w:pPr>
      <w:r>
        <w:rPr>
          <w:noProof/>
        </w:rPr>
        <w:drawing>
          <wp:inline distT="0" distB="0" distL="0" distR="0" wp14:anchorId="79FCD120" wp14:editId="72EF9F0D">
            <wp:extent cx="3205424" cy="2579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13">
                      <a:extLst>
                        <a:ext uri="{28A0092B-C50C-407E-A947-70E740481C1C}">
                          <a14:useLocalDpi xmlns:a14="http://schemas.microsoft.com/office/drawing/2010/main" val="0"/>
                        </a:ext>
                      </a:extLst>
                    </a:blip>
                    <a:stretch>
                      <a:fillRect/>
                    </a:stretch>
                  </pic:blipFill>
                  <pic:spPr>
                    <a:xfrm>
                      <a:off x="0" y="0"/>
                      <a:ext cx="3219817" cy="2590590"/>
                    </a:xfrm>
                    <a:prstGeom prst="rect">
                      <a:avLst/>
                    </a:prstGeom>
                  </pic:spPr>
                </pic:pic>
              </a:graphicData>
            </a:graphic>
          </wp:inline>
        </w:drawing>
      </w:r>
    </w:p>
    <w:p w:rsidR="00024745" w:rsidRPr="00872CA6" w:rsidRDefault="00024745" w:rsidP="00024745">
      <w:pPr>
        <w:pStyle w:val="Caption"/>
      </w:pPr>
      <w:bookmarkStart w:id="427" w:name="_Toc6607938"/>
      <w:r>
        <w:t xml:space="preserve">Hình 2.1 </w:t>
      </w:r>
      <w:r w:rsidR="00245C89">
        <w:t>UsecaseDiagram - Đ</w:t>
      </w:r>
      <w:r w:rsidR="00245C89" w:rsidRPr="00872CA6">
        <w:t>ăng nhập hệ thống</w:t>
      </w:r>
      <w:bookmarkEnd w:id="427"/>
      <w:r w:rsidR="00245C89">
        <w:t xml:space="preserve"> </w:t>
      </w:r>
    </w:p>
    <w:p w:rsidR="00872CA6" w:rsidRDefault="00CC774B" w:rsidP="00CC774B">
      <w:pPr>
        <w:pStyle w:val="Nidungvnbn"/>
      </w:pPr>
      <w:r>
        <w:t xml:space="preserve">- </w:t>
      </w:r>
      <w:r w:rsidR="00872CA6" w:rsidRPr="00872CA6">
        <w:t xml:space="preserve">Nhóm chức </w:t>
      </w:r>
      <w:r w:rsidR="00872CA6">
        <w:t>năng quản lý danh mục sản phẩm</w:t>
      </w:r>
    </w:p>
    <w:p w:rsidR="00024745" w:rsidRDefault="00024745" w:rsidP="00024745">
      <w:pPr>
        <w:pStyle w:val="Nidungvnbn"/>
        <w:keepNext/>
        <w:jc w:val="center"/>
      </w:pPr>
      <w:r>
        <w:rPr>
          <w:noProof/>
        </w:rPr>
        <w:drawing>
          <wp:inline distT="0" distB="0" distL="0" distR="0" wp14:anchorId="6DB59B3F" wp14:editId="6B11C4E2">
            <wp:extent cx="4620705" cy="3219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danh mục sản phẩm.jpg"/>
                    <pic:cNvPicPr/>
                  </pic:nvPicPr>
                  <pic:blipFill>
                    <a:blip r:embed="rId14">
                      <a:extLst>
                        <a:ext uri="{28A0092B-C50C-407E-A947-70E740481C1C}">
                          <a14:useLocalDpi xmlns:a14="http://schemas.microsoft.com/office/drawing/2010/main" val="0"/>
                        </a:ext>
                      </a:extLst>
                    </a:blip>
                    <a:stretch>
                      <a:fillRect/>
                    </a:stretch>
                  </pic:blipFill>
                  <pic:spPr>
                    <a:xfrm>
                      <a:off x="0" y="0"/>
                      <a:ext cx="4630878" cy="3226538"/>
                    </a:xfrm>
                    <a:prstGeom prst="rect">
                      <a:avLst/>
                    </a:prstGeom>
                  </pic:spPr>
                </pic:pic>
              </a:graphicData>
            </a:graphic>
          </wp:inline>
        </w:drawing>
      </w:r>
    </w:p>
    <w:p w:rsidR="00024745" w:rsidRDefault="00024745" w:rsidP="00024745">
      <w:pPr>
        <w:pStyle w:val="Caption"/>
      </w:pPr>
      <w:bookmarkStart w:id="428" w:name="_Toc6607939"/>
      <w:r>
        <w:t xml:space="preserve">Hình 2.2 </w:t>
      </w:r>
      <w:r w:rsidR="00245C89">
        <w:t>UsecaseDiagram - Quản lý danh mục sản phẩm</w:t>
      </w:r>
      <w:bookmarkEnd w:id="428"/>
    </w:p>
    <w:p w:rsidR="00024745" w:rsidRDefault="00CC774B" w:rsidP="00CC774B">
      <w:pPr>
        <w:pStyle w:val="Nidungvnbn"/>
      </w:pPr>
      <w:r>
        <w:lastRenderedPageBreak/>
        <w:t xml:space="preserve">- </w:t>
      </w:r>
      <w:r w:rsidR="00872CA6" w:rsidRPr="00872CA6">
        <w:t>Nhóm chức năng quản lý đơn hàng</w:t>
      </w:r>
    </w:p>
    <w:p w:rsidR="00024745" w:rsidRDefault="00024745" w:rsidP="00024745">
      <w:pPr>
        <w:pStyle w:val="Nidungvnbn"/>
        <w:keepNext/>
      </w:pPr>
      <w:r>
        <w:rPr>
          <w:noProof/>
        </w:rPr>
        <w:drawing>
          <wp:inline distT="0" distB="0" distL="0" distR="0" wp14:anchorId="23BAFBD4" wp14:editId="575BB2E1">
            <wp:extent cx="4623301" cy="3695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đơn hàng.jpg"/>
                    <pic:cNvPicPr/>
                  </pic:nvPicPr>
                  <pic:blipFill>
                    <a:blip r:embed="rId15">
                      <a:extLst>
                        <a:ext uri="{28A0092B-C50C-407E-A947-70E740481C1C}">
                          <a14:useLocalDpi xmlns:a14="http://schemas.microsoft.com/office/drawing/2010/main" val="0"/>
                        </a:ext>
                      </a:extLst>
                    </a:blip>
                    <a:stretch>
                      <a:fillRect/>
                    </a:stretch>
                  </pic:blipFill>
                  <pic:spPr>
                    <a:xfrm>
                      <a:off x="0" y="0"/>
                      <a:ext cx="4625545" cy="3697494"/>
                    </a:xfrm>
                    <a:prstGeom prst="rect">
                      <a:avLst/>
                    </a:prstGeom>
                  </pic:spPr>
                </pic:pic>
              </a:graphicData>
            </a:graphic>
          </wp:inline>
        </w:drawing>
      </w:r>
    </w:p>
    <w:p w:rsidR="00024745" w:rsidRPr="00024745" w:rsidRDefault="00024745" w:rsidP="00024745">
      <w:pPr>
        <w:pStyle w:val="Caption"/>
      </w:pPr>
      <w:bookmarkStart w:id="429" w:name="_Toc6607940"/>
      <w:r w:rsidRPr="00024745">
        <w:t xml:space="preserve">Hình 2.3 </w:t>
      </w:r>
      <w:r w:rsidR="00245C89">
        <w:t>UsecaseDiagram - Q</w:t>
      </w:r>
      <w:r w:rsidR="00245C89" w:rsidRPr="00872CA6">
        <w:t>uản lý đơn hàng</w:t>
      </w:r>
      <w:bookmarkEnd w:id="429"/>
    </w:p>
    <w:p w:rsidR="00024745" w:rsidRDefault="00CC774B" w:rsidP="00CC774B">
      <w:pPr>
        <w:pStyle w:val="Nidungvnbn"/>
      </w:pPr>
      <w:r>
        <w:t xml:space="preserve">- </w:t>
      </w:r>
      <w:r w:rsidR="00872CA6" w:rsidRPr="00872CA6">
        <w:t>Nhóm chức năng quản lý nhân viên</w:t>
      </w:r>
    </w:p>
    <w:p w:rsidR="00024745" w:rsidRDefault="00024745" w:rsidP="00024745">
      <w:pPr>
        <w:pStyle w:val="Nidungvnbn"/>
        <w:keepNext/>
      </w:pPr>
      <w:r>
        <w:rPr>
          <w:noProof/>
        </w:rPr>
        <w:drawing>
          <wp:inline distT="0" distB="0" distL="0" distR="0" wp14:anchorId="73EA4AC9" wp14:editId="7E43F42E">
            <wp:extent cx="4410886" cy="24765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nhân viên.jpg"/>
                    <pic:cNvPicPr/>
                  </pic:nvPicPr>
                  <pic:blipFill>
                    <a:blip r:embed="rId16">
                      <a:extLst>
                        <a:ext uri="{28A0092B-C50C-407E-A947-70E740481C1C}">
                          <a14:useLocalDpi xmlns:a14="http://schemas.microsoft.com/office/drawing/2010/main" val="0"/>
                        </a:ext>
                      </a:extLst>
                    </a:blip>
                    <a:stretch>
                      <a:fillRect/>
                    </a:stretch>
                  </pic:blipFill>
                  <pic:spPr>
                    <a:xfrm>
                      <a:off x="0" y="0"/>
                      <a:ext cx="4420250" cy="2481758"/>
                    </a:xfrm>
                    <a:prstGeom prst="rect">
                      <a:avLst/>
                    </a:prstGeom>
                  </pic:spPr>
                </pic:pic>
              </a:graphicData>
            </a:graphic>
          </wp:inline>
        </w:drawing>
      </w:r>
    </w:p>
    <w:p w:rsidR="00024745" w:rsidRPr="00024745" w:rsidRDefault="00024745" w:rsidP="00024745">
      <w:pPr>
        <w:pStyle w:val="Caption"/>
      </w:pPr>
      <w:bookmarkStart w:id="430" w:name="_Toc6607941"/>
      <w:r w:rsidRPr="00024745">
        <w:t>Hình 2.4</w:t>
      </w:r>
      <w:r w:rsidR="00245C89">
        <w:t xml:space="preserve"> UsecaseDiagram -</w:t>
      </w:r>
      <w:r w:rsidRPr="00024745">
        <w:t xml:space="preserve"> </w:t>
      </w:r>
      <w:r w:rsidR="00245C89">
        <w:t>Q</w:t>
      </w:r>
      <w:r w:rsidR="00245C89" w:rsidRPr="00872CA6">
        <w:t>uản lý nhân viên</w:t>
      </w:r>
      <w:bookmarkEnd w:id="430"/>
    </w:p>
    <w:p w:rsidR="00024745" w:rsidRDefault="00CC774B" w:rsidP="00CC774B">
      <w:pPr>
        <w:pStyle w:val="Nidungvnbn"/>
      </w:pPr>
      <w:r>
        <w:lastRenderedPageBreak/>
        <w:t xml:space="preserve">- </w:t>
      </w:r>
      <w:r w:rsidR="00872CA6" w:rsidRPr="00872CA6">
        <w:t>Nhóm chức năng quản lý kho</w:t>
      </w:r>
    </w:p>
    <w:p w:rsidR="00024745" w:rsidRDefault="00024745" w:rsidP="00024745">
      <w:pPr>
        <w:pStyle w:val="Nidungvnbn"/>
        <w:keepNext/>
      </w:pPr>
      <w:r>
        <w:rPr>
          <w:noProof/>
        </w:rPr>
        <w:drawing>
          <wp:inline distT="0" distB="0" distL="0" distR="0" wp14:anchorId="0FFB8FF6" wp14:editId="40CE7E99">
            <wp:extent cx="5245268" cy="3400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kho.jpg"/>
                    <pic:cNvPicPr/>
                  </pic:nvPicPr>
                  <pic:blipFill>
                    <a:blip r:embed="rId17">
                      <a:extLst>
                        <a:ext uri="{28A0092B-C50C-407E-A947-70E740481C1C}">
                          <a14:useLocalDpi xmlns:a14="http://schemas.microsoft.com/office/drawing/2010/main" val="0"/>
                        </a:ext>
                      </a:extLst>
                    </a:blip>
                    <a:stretch>
                      <a:fillRect/>
                    </a:stretch>
                  </pic:blipFill>
                  <pic:spPr>
                    <a:xfrm>
                      <a:off x="0" y="0"/>
                      <a:ext cx="5247932" cy="3402152"/>
                    </a:xfrm>
                    <a:prstGeom prst="rect">
                      <a:avLst/>
                    </a:prstGeom>
                  </pic:spPr>
                </pic:pic>
              </a:graphicData>
            </a:graphic>
          </wp:inline>
        </w:drawing>
      </w:r>
    </w:p>
    <w:p w:rsidR="00024745" w:rsidRPr="00024745" w:rsidRDefault="00024745" w:rsidP="00024745">
      <w:pPr>
        <w:pStyle w:val="Caption"/>
      </w:pPr>
      <w:bookmarkStart w:id="431" w:name="_Toc6607942"/>
      <w:r w:rsidRPr="00024745">
        <w:t xml:space="preserve">Hình 2.5 </w:t>
      </w:r>
      <w:r w:rsidR="00245C89">
        <w:t>UsecaseDiagram - Quản lý kho</w:t>
      </w:r>
      <w:bookmarkEnd w:id="431"/>
    </w:p>
    <w:p w:rsidR="00872CA6" w:rsidRPr="00872CA6" w:rsidRDefault="00CC774B" w:rsidP="00CC774B">
      <w:pPr>
        <w:pStyle w:val="Nidungvnbn"/>
      </w:pPr>
      <w:r>
        <w:t xml:space="preserve">- </w:t>
      </w:r>
      <w:r w:rsidR="00872CA6" w:rsidRPr="00872CA6">
        <w:t>Nhóm chức năng thống kê doanh số bán hàng.</w:t>
      </w:r>
    </w:p>
    <w:p w:rsidR="00024745" w:rsidRDefault="00024745" w:rsidP="00024745">
      <w:pPr>
        <w:pStyle w:val="Nidungvnbn"/>
        <w:keepNext/>
      </w:pPr>
      <w:r>
        <w:rPr>
          <w:noProof/>
        </w:rPr>
        <w:drawing>
          <wp:inline distT="0" distB="0" distL="0" distR="0" wp14:anchorId="4CDB9031" wp14:editId="1E379520">
            <wp:extent cx="4829991" cy="29527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18">
                      <a:extLst>
                        <a:ext uri="{28A0092B-C50C-407E-A947-70E740481C1C}">
                          <a14:useLocalDpi xmlns:a14="http://schemas.microsoft.com/office/drawing/2010/main" val="0"/>
                        </a:ext>
                      </a:extLst>
                    </a:blip>
                    <a:stretch>
                      <a:fillRect/>
                    </a:stretch>
                  </pic:blipFill>
                  <pic:spPr>
                    <a:xfrm>
                      <a:off x="0" y="0"/>
                      <a:ext cx="4830521" cy="2953074"/>
                    </a:xfrm>
                    <a:prstGeom prst="rect">
                      <a:avLst/>
                    </a:prstGeom>
                  </pic:spPr>
                </pic:pic>
              </a:graphicData>
            </a:graphic>
          </wp:inline>
        </w:drawing>
      </w:r>
    </w:p>
    <w:p w:rsidR="00872CA6" w:rsidRDefault="00024745" w:rsidP="00024745">
      <w:pPr>
        <w:pStyle w:val="Caption"/>
      </w:pPr>
      <w:bookmarkStart w:id="432" w:name="_Toc6607943"/>
      <w:r w:rsidRPr="00024745">
        <w:t>Hình</w:t>
      </w:r>
      <w:r>
        <w:t xml:space="preserve"> 2.6 </w:t>
      </w:r>
      <w:r w:rsidR="00245C89">
        <w:t>UsecaseDiagram - T</w:t>
      </w:r>
      <w:r w:rsidR="00245C89" w:rsidRPr="00872CA6">
        <w:t>hống kê doanh số bán hàng</w:t>
      </w:r>
      <w:bookmarkEnd w:id="432"/>
    </w:p>
    <w:p w:rsidR="008537EE" w:rsidRDefault="008537EE" w:rsidP="00024745">
      <w:pPr>
        <w:pStyle w:val="Tiumccp2"/>
      </w:pPr>
      <w:bookmarkStart w:id="433" w:name="_Toc6607928"/>
      <w:r>
        <w:lastRenderedPageBreak/>
        <w:t>2.2.2 Biểu đồ Activity</w:t>
      </w:r>
      <w:bookmarkEnd w:id="433"/>
    </w:p>
    <w:p w:rsidR="006F4777" w:rsidRDefault="00CC774B" w:rsidP="00CC774B">
      <w:pPr>
        <w:pStyle w:val="Nidungvnbn"/>
      </w:pPr>
      <w:r>
        <w:t>-</w:t>
      </w:r>
      <w:r w:rsidR="006F4777">
        <w:t xml:space="preserve"> </w:t>
      </w:r>
      <w:r w:rsidR="006F4777" w:rsidRPr="00872CA6">
        <w:t>Nhóm chức năng đăng nhập hệ thống</w:t>
      </w:r>
    </w:p>
    <w:p w:rsidR="00D54EF5" w:rsidRDefault="006F4777" w:rsidP="00D54EF5">
      <w:pPr>
        <w:pStyle w:val="Nidungvnbn"/>
        <w:keepNext/>
        <w:jc w:val="center"/>
      </w:pPr>
      <w:r>
        <w:rPr>
          <w:noProof/>
        </w:rPr>
        <w:drawing>
          <wp:inline distT="0" distB="0" distL="0" distR="0" wp14:anchorId="5560A0A0" wp14:editId="76FEF635">
            <wp:extent cx="2386822" cy="203102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19">
                      <a:extLst>
                        <a:ext uri="{28A0092B-C50C-407E-A947-70E740481C1C}">
                          <a14:useLocalDpi xmlns:a14="http://schemas.microsoft.com/office/drawing/2010/main" val="0"/>
                        </a:ext>
                      </a:extLst>
                    </a:blip>
                    <a:stretch>
                      <a:fillRect/>
                    </a:stretch>
                  </pic:blipFill>
                  <pic:spPr>
                    <a:xfrm>
                      <a:off x="0" y="0"/>
                      <a:ext cx="2386822" cy="2031023"/>
                    </a:xfrm>
                    <a:prstGeom prst="rect">
                      <a:avLst/>
                    </a:prstGeom>
                  </pic:spPr>
                </pic:pic>
              </a:graphicData>
            </a:graphic>
          </wp:inline>
        </w:drawing>
      </w:r>
    </w:p>
    <w:p w:rsidR="006F4777" w:rsidRDefault="00D54EF5" w:rsidP="00D54EF5">
      <w:pPr>
        <w:pStyle w:val="Caption"/>
      </w:pPr>
      <w:bookmarkStart w:id="434" w:name="_Toc6607944"/>
      <w:r w:rsidRPr="00D54EF5">
        <w:t>Hình</w:t>
      </w:r>
      <w:r>
        <w:t xml:space="preserve"> 2.7 ActivityDiagram - Đ</w:t>
      </w:r>
      <w:r w:rsidRPr="00872CA6">
        <w:t>ăng nhập hệ thống</w:t>
      </w:r>
      <w:bookmarkEnd w:id="434"/>
    </w:p>
    <w:p w:rsidR="006F4777" w:rsidRDefault="00CC774B" w:rsidP="00CC774B">
      <w:pPr>
        <w:pStyle w:val="Nidungvnbn"/>
      </w:pPr>
      <w:r>
        <w:t>-</w:t>
      </w:r>
      <w:r w:rsidR="006F4777">
        <w:t xml:space="preserve"> </w:t>
      </w:r>
      <w:r w:rsidR="006F4777" w:rsidRPr="00872CA6">
        <w:t xml:space="preserve">Nhóm chức </w:t>
      </w:r>
      <w:r w:rsidR="006F4777">
        <w:t>năng quản lý danh mục sản phẩm</w:t>
      </w:r>
    </w:p>
    <w:p w:rsidR="00D54EF5" w:rsidRDefault="006F4777" w:rsidP="00D54EF5">
      <w:pPr>
        <w:pStyle w:val="Nidungvnbn"/>
        <w:keepNext/>
      </w:pPr>
      <w:r>
        <w:rPr>
          <w:noProof/>
        </w:rPr>
        <w:drawing>
          <wp:inline distT="0" distB="0" distL="0" distR="0" wp14:anchorId="2E385886" wp14:editId="42A8DD87">
            <wp:extent cx="5280595" cy="39565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danh mụ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0595" cy="3956538"/>
                    </a:xfrm>
                    <a:prstGeom prst="rect">
                      <a:avLst/>
                    </a:prstGeom>
                  </pic:spPr>
                </pic:pic>
              </a:graphicData>
            </a:graphic>
          </wp:inline>
        </w:drawing>
      </w:r>
    </w:p>
    <w:p w:rsidR="006F4777" w:rsidRDefault="00D54EF5" w:rsidP="00D54EF5">
      <w:pPr>
        <w:pStyle w:val="Caption"/>
      </w:pPr>
      <w:bookmarkStart w:id="435" w:name="_Toc6607945"/>
      <w:r>
        <w:t>Hình 2.8 ActivityDiagram - Quản lý danh mục sản phẩm</w:t>
      </w:r>
      <w:bookmarkEnd w:id="435"/>
    </w:p>
    <w:p w:rsidR="006F4777" w:rsidRDefault="00CC774B" w:rsidP="00CC774B">
      <w:pPr>
        <w:pStyle w:val="Nidungvnbn"/>
      </w:pPr>
      <w:r>
        <w:lastRenderedPageBreak/>
        <w:t>-</w:t>
      </w:r>
      <w:r w:rsidR="006F4777">
        <w:t xml:space="preserve"> </w:t>
      </w:r>
      <w:r w:rsidR="006F4777" w:rsidRPr="00872CA6">
        <w:t>Nhóm chức năng quản lý đơn hàng</w:t>
      </w:r>
    </w:p>
    <w:p w:rsidR="00D54EF5" w:rsidRDefault="006F4777" w:rsidP="00D54EF5">
      <w:pPr>
        <w:pStyle w:val="Nidungvnbn"/>
        <w:keepNext/>
      </w:pPr>
      <w:r>
        <w:rPr>
          <w:noProof/>
        </w:rPr>
        <w:drawing>
          <wp:inline distT="0" distB="0" distL="0" distR="0" wp14:anchorId="63475D81" wp14:editId="43DB196C">
            <wp:extent cx="4792657" cy="6875584"/>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đơn hàng.jpg"/>
                    <pic:cNvPicPr/>
                  </pic:nvPicPr>
                  <pic:blipFill>
                    <a:blip r:embed="rId21">
                      <a:extLst>
                        <a:ext uri="{28A0092B-C50C-407E-A947-70E740481C1C}">
                          <a14:useLocalDpi xmlns:a14="http://schemas.microsoft.com/office/drawing/2010/main" val="0"/>
                        </a:ext>
                      </a:extLst>
                    </a:blip>
                    <a:stretch>
                      <a:fillRect/>
                    </a:stretch>
                  </pic:blipFill>
                  <pic:spPr>
                    <a:xfrm>
                      <a:off x="0" y="0"/>
                      <a:ext cx="4793986" cy="6877491"/>
                    </a:xfrm>
                    <a:prstGeom prst="rect">
                      <a:avLst/>
                    </a:prstGeom>
                  </pic:spPr>
                </pic:pic>
              </a:graphicData>
            </a:graphic>
          </wp:inline>
        </w:drawing>
      </w:r>
    </w:p>
    <w:p w:rsidR="006F4777" w:rsidRDefault="00D54EF5" w:rsidP="00D54EF5">
      <w:pPr>
        <w:pStyle w:val="Caption"/>
      </w:pPr>
      <w:bookmarkStart w:id="436" w:name="_Toc6607946"/>
      <w:r>
        <w:t>Hình 2.9 ActivityDiagram - Q</w:t>
      </w:r>
      <w:r w:rsidRPr="00872CA6">
        <w:t>uản lý đơn hàng</w:t>
      </w:r>
      <w:bookmarkEnd w:id="436"/>
    </w:p>
    <w:p w:rsidR="006F4777" w:rsidRDefault="00CC774B" w:rsidP="00CC774B">
      <w:pPr>
        <w:pStyle w:val="Nidungvnbn"/>
      </w:pPr>
      <w:r>
        <w:lastRenderedPageBreak/>
        <w:t>-</w:t>
      </w:r>
      <w:r w:rsidR="006F4777">
        <w:t xml:space="preserve"> </w:t>
      </w:r>
      <w:r w:rsidR="006F4777" w:rsidRPr="00872CA6">
        <w:t>Nhóm chức năng quản lý nhân viên</w:t>
      </w:r>
    </w:p>
    <w:p w:rsidR="00D54EF5" w:rsidRDefault="006F4777" w:rsidP="00D54EF5">
      <w:pPr>
        <w:pStyle w:val="Nidungvnbn"/>
        <w:keepNext/>
        <w:jc w:val="center"/>
      </w:pPr>
      <w:r>
        <w:rPr>
          <w:noProof/>
        </w:rPr>
        <w:drawing>
          <wp:inline distT="0" distB="0" distL="0" distR="0" wp14:anchorId="476B0BDE" wp14:editId="70B30FFF">
            <wp:extent cx="4249271" cy="31504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V.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8119" cy="3149600"/>
                    </a:xfrm>
                    <a:prstGeom prst="rect">
                      <a:avLst/>
                    </a:prstGeom>
                  </pic:spPr>
                </pic:pic>
              </a:graphicData>
            </a:graphic>
          </wp:inline>
        </w:drawing>
      </w:r>
    </w:p>
    <w:p w:rsidR="006F4777" w:rsidRDefault="00D54EF5" w:rsidP="00D54EF5">
      <w:pPr>
        <w:pStyle w:val="Caption"/>
      </w:pPr>
      <w:bookmarkStart w:id="437" w:name="_Toc6607947"/>
      <w:r>
        <w:t>Hình 2.10 ActivityDiagram - Q</w:t>
      </w:r>
      <w:r w:rsidRPr="00872CA6">
        <w:t>uản lý nhân viên</w:t>
      </w:r>
      <w:bookmarkEnd w:id="437"/>
    </w:p>
    <w:p w:rsidR="006F4777" w:rsidRDefault="00CC774B" w:rsidP="00CC774B">
      <w:pPr>
        <w:pStyle w:val="Nidungvnbn"/>
      </w:pPr>
      <w:r>
        <w:t>-</w:t>
      </w:r>
      <w:r w:rsidR="006F4777">
        <w:t xml:space="preserve"> </w:t>
      </w:r>
      <w:r w:rsidR="006F4777" w:rsidRPr="00872CA6">
        <w:t>Nhóm chức năng quản lý kho</w:t>
      </w:r>
    </w:p>
    <w:p w:rsidR="00D54EF5" w:rsidRDefault="006F4777" w:rsidP="00D54EF5">
      <w:pPr>
        <w:pStyle w:val="Nidungvnbn"/>
        <w:keepNext/>
        <w:jc w:val="center"/>
      </w:pPr>
      <w:r>
        <w:rPr>
          <w:noProof/>
        </w:rPr>
        <w:drawing>
          <wp:inline distT="0" distB="0" distL="0" distR="0" wp14:anchorId="2079AD5D" wp14:editId="76FC88D9">
            <wp:extent cx="4034117" cy="3058245"/>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Kho .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1008" cy="3071050"/>
                    </a:xfrm>
                    <a:prstGeom prst="rect">
                      <a:avLst/>
                    </a:prstGeom>
                  </pic:spPr>
                </pic:pic>
              </a:graphicData>
            </a:graphic>
          </wp:inline>
        </w:drawing>
      </w:r>
    </w:p>
    <w:p w:rsidR="006F4777" w:rsidRDefault="00D54EF5" w:rsidP="00D54EF5">
      <w:pPr>
        <w:pStyle w:val="Caption"/>
      </w:pPr>
      <w:bookmarkStart w:id="438" w:name="_Toc6607948"/>
      <w:r w:rsidRPr="00D54EF5">
        <w:t>Hình</w:t>
      </w:r>
      <w:r>
        <w:t xml:space="preserve"> 2.11 ActivityDiagram - Quản lý kho</w:t>
      </w:r>
      <w:bookmarkEnd w:id="438"/>
    </w:p>
    <w:p w:rsidR="006F4777" w:rsidRDefault="00CC774B" w:rsidP="00CC774B">
      <w:pPr>
        <w:pStyle w:val="Nidungvnbn"/>
      </w:pPr>
      <w:r>
        <w:lastRenderedPageBreak/>
        <w:t>-</w:t>
      </w:r>
      <w:r w:rsidR="006F4777">
        <w:t xml:space="preserve"> </w:t>
      </w:r>
      <w:r w:rsidR="006F4777" w:rsidRPr="00872CA6">
        <w:t>Nhóm chức n</w:t>
      </w:r>
      <w:r w:rsidR="006F4777">
        <w:t>ăng thống kê doanh số bán hàng.</w:t>
      </w:r>
    </w:p>
    <w:p w:rsidR="00D54EF5" w:rsidRDefault="006F4777" w:rsidP="00A92CA9">
      <w:pPr>
        <w:pStyle w:val="Nidungvnbn"/>
        <w:keepNext/>
        <w:jc w:val="center"/>
      </w:pPr>
      <w:r>
        <w:rPr>
          <w:noProof/>
        </w:rPr>
        <w:drawing>
          <wp:inline distT="0" distB="0" distL="0" distR="0" wp14:anchorId="511AD249" wp14:editId="0D021244">
            <wp:extent cx="3929191" cy="354148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24">
                      <a:extLst>
                        <a:ext uri="{28A0092B-C50C-407E-A947-70E740481C1C}">
                          <a14:useLocalDpi xmlns:a14="http://schemas.microsoft.com/office/drawing/2010/main" val="0"/>
                        </a:ext>
                      </a:extLst>
                    </a:blip>
                    <a:stretch>
                      <a:fillRect/>
                    </a:stretch>
                  </pic:blipFill>
                  <pic:spPr>
                    <a:xfrm>
                      <a:off x="0" y="0"/>
                      <a:ext cx="3929191" cy="3541486"/>
                    </a:xfrm>
                    <a:prstGeom prst="rect">
                      <a:avLst/>
                    </a:prstGeom>
                  </pic:spPr>
                </pic:pic>
              </a:graphicData>
            </a:graphic>
          </wp:inline>
        </w:drawing>
      </w:r>
    </w:p>
    <w:p w:rsidR="006F4777" w:rsidRDefault="00D54EF5" w:rsidP="00D54EF5">
      <w:pPr>
        <w:pStyle w:val="Caption"/>
      </w:pPr>
      <w:bookmarkStart w:id="439" w:name="_Toc6607949"/>
      <w:r>
        <w:t>Hình 2.12 ActivityDiagram - Thống kê doanh số bán hàng</w:t>
      </w:r>
      <w:bookmarkEnd w:id="439"/>
    </w:p>
    <w:p w:rsidR="008537EE" w:rsidRDefault="008537EE" w:rsidP="00024745">
      <w:pPr>
        <w:pStyle w:val="Tiumccp2"/>
      </w:pPr>
      <w:bookmarkStart w:id="440" w:name="_Toc6607929"/>
      <w:r>
        <w:t>2.2.3 Biểu đồ Sequence</w:t>
      </w:r>
      <w:bookmarkEnd w:id="440"/>
    </w:p>
    <w:p w:rsidR="006F4777" w:rsidRDefault="00CC774B" w:rsidP="007731F8">
      <w:pPr>
        <w:pStyle w:val="Nidungvnbn"/>
      </w:pPr>
      <w:r>
        <w:t>-</w:t>
      </w:r>
      <w:r w:rsidR="006F4777">
        <w:t xml:space="preserve"> </w:t>
      </w:r>
      <w:r w:rsidR="006F4777" w:rsidRPr="00872CA6">
        <w:t>Nhóm chức năng đăng nhập hệ thống</w:t>
      </w:r>
    </w:p>
    <w:p w:rsidR="00A92CA9" w:rsidRDefault="00A92CA9" w:rsidP="00A92CA9">
      <w:pPr>
        <w:pStyle w:val="Nidungvnbn"/>
        <w:keepNext/>
        <w:jc w:val="center"/>
      </w:pPr>
      <w:r w:rsidRPr="00A92CA9">
        <w:rPr>
          <w:noProof/>
        </w:rPr>
        <w:drawing>
          <wp:inline distT="0" distB="0" distL="0" distR="0" wp14:anchorId="238362B8" wp14:editId="026EE02C">
            <wp:extent cx="3669108" cy="2510971"/>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9108" cy="2510971"/>
                    </a:xfrm>
                    <a:prstGeom prst="rect">
                      <a:avLst/>
                    </a:prstGeom>
                  </pic:spPr>
                </pic:pic>
              </a:graphicData>
            </a:graphic>
          </wp:inline>
        </w:drawing>
      </w:r>
    </w:p>
    <w:p w:rsidR="00A92CA9" w:rsidRDefault="00A92CA9" w:rsidP="00A92CA9">
      <w:pPr>
        <w:pStyle w:val="Caption"/>
      </w:pPr>
      <w:bookmarkStart w:id="441" w:name="_Toc6607950"/>
      <w:r>
        <w:t xml:space="preserve">Hình 2.13 </w:t>
      </w:r>
      <w:r w:rsidR="00C11EEF">
        <w:t>SequenceDiagram - Đ</w:t>
      </w:r>
      <w:r w:rsidR="00C11EEF" w:rsidRPr="00872CA6">
        <w:t>ăng nhập hệ thống</w:t>
      </w:r>
      <w:bookmarkEnd w:id="441"/>
    </w:p>
    <w:p w:rsidR="006F4777" w:rsidRDefault="00CC774B" w:rsidP="007731F8">
      <w:pPr>
        <w:pStyle w:val="Nidungvnbn"/>
      </w:pPr>
      <w:r>
        <w:lastRenderedPageBreak/>
        <w:t>-</w:t>
      </w:r>
      <w:r w:rsidR="006F4777">
        <w:t xml:space="preserve"> </w:t>
      </w:r>
      <w:r w:rsidR="006F4777" w:rsidRPr="00872CA6">
        <w:t xml:space="preserve">Nhóm chức </w:t>
      </w:r>
      <w:r w:rsidR="006F4777">
        <w:t>năng quản lý danh mục sản phẩm</w:t>
      </w:r>
    </w:p>
    <w:p w:rsidR="00A92CA9" w:rsidRDefault="00A92CA9" w:rsidP="00666572">
      <w:pPr>
        <w:pStyle w:val="Nidungvnbn"/>
        <w:keepNext/>
        <w:ind w:firstLine="0"/>
      </w:pPr>
      <w:r>
        <w:rPr>
          <w:noProof/>
        </w:rPr>
        <w:drawing>
          <wp:inline distT="0" distB="0" distL="0" distR="0" wp14:anchorId="729ABBB7" wp14:editId="3520637B">
            <wp:extent cx="5791835" cy="6172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danh mục.jpg"/>
                    <pic:cNvPicPr/>
                  </pic:nvPicPr>
                  <pic:blipFill>
                    <a:blip r:embed="rId26">
                      <a:extLst>
                        <a:ext uri="{28A0092B-C50C-407E-A947-70E740481C1C}">
                          <a14:useLocalDpi xmlns:a14="http://schemas.microsoft.com/office/drawing/2010/main" val="0"/>
                        </a:ext>
                      </a:extLst>
                    </a:blip>
                    <a:stretch>
                      <a:fillRect/>
                    </a:stretch>
                  </pic:blipFill>
                  <pic:spPr>
                    <a:xfrm>
                      <a:off x="0" y="0"/>
                      <a:ext cx="5791835" cy="6172835"/>
                    </a:xfrm>
                    <a:prstGeom prst="rect">
                      <a:avLst/>
                    </a:prstGeom>
                  </pic:spPr>
                </pic:pic>
              </a:graphicData>
            </a:graphic>
          </wp:inline>
        </w:drawing>
      </w:r>
    </w:p>
    <w:p w:rsidR="00A92CA9" w:rsidRDefault="00A92CA9" w:rsidP="00A92CA9">
      <w:pPr>
        <w:pStyle w:val="Caption"/>
      </w:pPr>
      <w:bookmarkStart w:id="442" w:name="_Toc6607951"/>
      <w:r>
        <w:t xml:space="preserve">Hình 2.14 </w:t>
      </w:r>
      <w:r w:rsidR="00C11EEF">
        <w:t>SequenceDiagram - Q</w:t>
      </w:r>
      <w:r w:rsidR="00C11EEF" w:rsidRPr="00872CA6">
        <w:t xml:space="preserve">uản lý </w:t>
      </w:r>
      <w:r w:rsidR="00C11EEF">
        <w:t>danh mục sản phẩm</w:t>
      </w:r>
      <w:bookmarkEnd w:id="442"/>
    </w:p>
    <w:p w:rsidR="00C11EEF" w:rsidRDefault="00C11EEF">
      <w:pPr>
        <w:spacing w:after="200" w:line="276" w:lineRule="auto"/>
        <w:rPr>
          <w:sz w:val="26"/>
          <w:szCs w:val="26"/>
        </w:rPr>
      </w:pPr>
      <w:r>
        <w:br w:type="page"/>
      </w:r>
    </w:p>
    <w:p w:rsidR="006F4777" w:rsidRDefault="00CC774B" w:rsidP="007731F8">
      <w:pPr>
        <w:pStyle w:val="Nidungvnbn"/>
      </w:pPr>
      <w:r>
        <w:lastRenderedPageBreak/>
        <w:t>-</w:t>
      </w:r>
      <w:r w:rsidR="006F4777">
        <w:t xml:space="preserve"> </w:t>
      </w:r>
      <w:r w:rsidR="006F4777" w:rsidRPr="00872CA6">
        <w:t>Nhóm chức năng quản lý đơn hàng</w:t>
      </w:r>
    </w:p>
    <w:p w:rsidR="00A92CA9" w:rsidRDefault="00A92CA9" w:rsidP="00C11EEF">
      <w:pPr>
        <w:pStyle w:val="Nidungvnbn"/>
        <w:keepNext/>
        <w:jc w:val="center"/>
      </w:pPr>
      <w:r>
        <w:rPr>
          <w:noProof/>
        </w:rPr>
        <w:drawing>
          <wp:inline distT="0" distB="0" distL="0" distR="0" wp14:anchorId="369523CD" wp14:editId="128B3935">
            <wp:extent cx="4249270" cy="318054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đơn hà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9736" cy="3180896"/>
                    </a:xfrm>
                    <a:prstGeom prst="rect">
                      <a:avLst/>
                    </a:prstGeom>
                  </pic:spPr>
                </pic:pic>
              </a:graphicData>
            </a:graphic>
          </wp:inline>
        </w:drawing>
      </w:r>
    </w:p>
    <w:p w:rsidR="00A92CA9" w:rsidRDefault="00A92CA9" w:rsidP="00A92CA9">
      <w:pPr>
        <w:pStyle w:val="Caption"/>
      </w:pPr>
      <w:bookmarkStart w:id="443" w:name="_Toc6607952"/>
      <w:r>
        <w:t xml:space="preserve">Hình 2.15 </w:t>
      </w:r>
      <w:r w:rsidR="00C11EEF">
        <w:t>SequenceDiagram - Q</w:t>
      </w:r>
      <w:r w:rsidR="00C11EEF" w:rsidRPr="00872CA6">
        <w:t>uản lý đơn hàng</w:t>
      </w:r>
      <w:bookmarkEnd w:id="443"/>
    </w:p>
    <w:p w:rsidR="00C11EEF" w:rsidRDefault="00C11EEF" w:rsidP="00C11EEF">
      <w:pPr>
        <w:pStyle w:val="Nidungvnbn"/>
      </w:pPr>
      <w:r>
        <w:t xml:space="preserve">- </w:t>
      </w:r>
      <w:r w:rsidRPr="00872CA6">
        <w:t>Nhóm chức n</w:t>
      </w:r>
      <w:r>
        <w:t>ăng thống kê doanh số bán hàng.</w:t>
      </w:r>
    </w:p>
    <w:p w:rsidR="00C11EEF" w:rsidRDefault="00C11EEF" w:rsidP="00C11EEF">
      <w:pPr>
        <w:pStyle w:val="Nidungvnbn"/>
        <w:keepNext/>
        <w:jc w:val="center"/>
      </w:pPr>
      <w:r>
        <w:rPr>
          <w:noProof/>
        </w:rPr>
        <w:drawing>
          <wp:inline distT="0" distB="0" distL="0" distR="0" wp14:anchorId="021E4F8B" wp14:editId="5FDE3E31">
            <wp:extent cx="4069976" cy="3141392"/>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9976" cy="3141392"/>
                    </a:xfrm>
                    <a:prstGeom prst="rect">
                      <a:avLst/>
                    </a:prstGeom>
                  </pic:spPr>
                </pic:pic>
              </a:graphicData>
            </a:graphic>
          </wp:inline>
        </w:drawing>
      </w:r>
    </w:p>
    <w:p w:rsidR="00C11EEF" w:rsidRDefault="00C11EEF" w:rsidP="00C11EEF">
      <w:pPr>
        <w:pStyle w:val="Caption"/>
      </w:pPr>
      <w:bookmarkStart w:id="444" w:name="_Toc6607953"/>
      <w:r>
        <w:t>Hình 2.19 SequenceDiagram - Thống kê doanh số bán hàng</w:t>
      </w:r>
      <w:bookmarkEnd w:id="444"/>
    </w:p>
    <w:p w:rsidR="00C11EEF" w:rsidRDefault="00C11EEF">
      <w:pPr>
        <w:spacing w:after="200" w:line="276" w:lineRule="auto"/>
        <w:rPr>
          <w:sz w:val="26"/>
          <w:szCs w:val="26"/>
        </w:rPr>
      </w:pPr>
    </w:p>
    <w:p w:rsidR="006F4777" w:rsidRDefault="00CC774B" w:rsidP="007731F8">
      <w:pPr>
        <w:pStyle w:val="Nidungvnbn"/>
      </w:pPr>
      <w:r>
        <w:t>-</w:t>
      </w:r>
      <w:r w:rsidR="006F4777">
        <w:t xml:space="preserve"> </w:t>
      </w:r>
      <w:r w:rsidR="006F4777" w:rsidRPr="00872CA6">
        <w:t>Nhóm chức năng quản lý nhân viên</w:t>
      </w:r>
    </w:p>
    <w:p w:rsidR="00A92CA9" w:rsidRDefault="00A92CA9" w:rsidP="00666572">
      <w:pPr>
        <w:pStyle w:val="Nidungvnbn"/>
        <w:keepNext/>
        <w:ind w:firstLine="0"/>
        <w:jc w:val="center"/>
      </w:pPr>
      <w:r>
        <w:rPr>
          <w:noProof/>
        </w:rPr>
        <w:drawing>
          <wp:inline distT="0" distB="0" distL="0" distR="0" wp14:anchorId="6C04CE91" wp14:editId="0F758FAF">
            <wp:extent cx="5791835" cy="6307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V.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6307455"/>
                    </a:xfrm>
                    <a:prstGeom prst="rect">
                      <a:avLst/>
                    </a:prstGeom>
                  </pic:spPr>
                </pic:pic>
              </a:graphicData>
            </a:graphic>
          </wp:inline>
        </w:drawing>
      </w:r>
    </w:p>
    <w:p w:rsidR="00A92CA9" w:rsidRDefault="00A92CA9" w:rsidP="00A92CA9">
      <w:pPr>
        <w:pStyle w:val="Caption"/>
      </w:pPr>
      <w:bookmarkStart w:id="445" w:name="_Toc6607954"/>
      <w:r>
        <w:t xml:space="preserve">Hình 2.16 </w:t>
      </w:r>
      <w:r w:rsidR="00C11EEF">
        <w:t>SequenceDiagram – Q</w:t>
      </w:r>
      <w:r w:rsidR="00C11EEF" w:rsidRPr="00872CA6">
        <w:t>uản lý nhân viên</w:t>
      </w:r>
      <w:bookmarkEnd w:id="445"/>
    </w:p>
    <w:p w:rsidR="00C11EEF" w:rsidRDefault="00C11EEF">
      <w:pPr>
        <w:spacing w:after="200" w:line="276" w:lineRule="auto"/>
        <w:rPr>
          <w:sz w:val="26"/>
          <w:szCs w:val="26"/>
        </w:rPr>
      </w:pPr>
      <w:r>
        <w:br w:type="page"/>
      </w:r>
    </w:p>
    <w:p w:rsidR="006F4777" w:rsidRDefault="00CC774B" w:rsidP="007731F8">
      <w:pPr>
        <w:pStyle w:val="Nidungvnbn"/>
      </w:pPr>
      <w:r>
        <w:lastRenderedPageBreak/>
        <w:t xml:space="preserve">- </w:t>
      </w:r>
      <w:r w:rsidR="006F4777" w:rsidRPr="00872CA6">
        <w:t>Nhóm chức năng quản lý kho</w:t>
      </w:r>
    </w:p>
    <w:p w:rsidR="00A92CA9" w:rsidRDefault="00A92CA9" w:rsidP="00C11EEF">
      <w:pPr>
        <w:pStyle w:val="Nidungvnbn"/>
        <w:keepNext/>
        <w:jc w:val="center"/>
      </w:pPr>
      <w:r>
        <w:rPr>
          <w:noProof/>
        </w:rPr>
        <w:drawing>
          <wp:inline distT="0" distB="0" distL="0" distR="0" wp14:anchorId="2C15DB8E" wp14:editId="5D94AC27">
            <wp:extent cx="4016188" cy="2796053"/>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Kho - Nhập.jpg"/>
                    <pic:cNvPicPr/>
                  </pic:nvPicPr>
                  <pic:blipFill>
                    <a:blip r:embed="rId30">
                      <a:extLst>
                        <a:ext uri="{28A0092B-C50C-407E-A947-70E740481C1C}">
                          <a14:useLocalDpi xmlns:a14="http://schemas.microsoft.com/office/drawing/2010/main" val="0"/>
                        </a:ext>
                      </a:extLst>
                    </a:blip>
                    <a:stretch>
                      <a:fillRect/>
                    </a:stretch>
                  </pic:blipFill>
                  <pic:spPr>
                    <a:xfrm>
                      <a:off x="0" y="0"/>
                      <a:ext cx="4022802" cy="2800658"/>
                    </a:xfrm>
                    <a:prstGeom prst="rect">
                      <a:avLst/>
                    </a:prstGeom>
                  </pic:spPr>
                </pic:pic>
              </a:graphicData>
            </a:graphic>
          </wp:inline>
        </w:drawing>
      </w:r>
    </w:p>
    <w:p w:rsidR="00A92CA9" w:rsidRDefault="00A92CA9" w:rsidP="00A92CA9">
      <w:pPr>
        <w:pStyle w:val="Caption"/>
      </w:pPr>
      <w:bookmarkStart w:id="446" w:name="_Toc6607955"/>
      <w:r>
        <w:t xml:space="preserve">Hình 2.17 </w:t>
      </w:r>
      <w:r w:rsidR="00C11EEF">
        <w:t>SequenceDiagram – Q</w:t>
      </w:r>
      <w:r w:rsidR="00C11EEF" w:rsidRPr="00872CA6">
        <w:t>uản lý</w:t>
      </w:r>
      <w:r w:rsidR="00C11EEF">
        <w:t xml:space="preserve"> kho (nhập kho)</w:t>
      </w:r>
      <w:bookmarkEnd w:id="446"/>
    </w:p>
    <w:p w:rsidR="00A92CA9" w:rsidRDefault="00A92CA9" w:rsidP="00C11EEF">
      <w:pPr>
        <w:pStyle w:val="Nidungvnbn"/>
        <w:keepNext/>
        <w:jc w:val="center"/>
      </w:pPr>
      <w:r>
        <w:rPr>
          <w:noProof/>
        </w:rPr>
        <w:drawing>
          <wp:inline distT="0" distB="0" distL="0" distR="0" wp14:anchorId="2B9D3EA5" wp14:editId="4A78F7B0">
            <wp:extent cx="4076203" cy="390861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Kho - Xuất.jpg"/>
                    <pic:cNvPicPr/>
                  </pic:nvPicPr>
                  <pic:blipFill>
                    <a:blip r:embed="rId31">
                      <a:extLst>
                        <a:ext uri="{28A0092B-C50C-407E-A947-70E740481C1C}">
                          <a14:useLocalDpi xmlns:a14="http://schemas.microsoft.com/office/drawing/2010/main" val="0"/>
                        </a:ext>
                      </a:extLst>
                    </a:blip>
                    <a:stretch>
                      <a:fillRect/>
                    </a:stretch>
                  </pic:blipFill>
                  <pic:spPr>
                    <a:xfrm>
                      <a:off x="0" y="0"/>
                      <a:ext cx="4076203" cy="3908612"/>
                    </a:xfrm>
                    <a:prstGeom prst="rect">
                      <a:avLst/>
                    </a:prstGeom>
                  </pic:spPr>
                </pic:pic>
              </a:graphicData>
            </a:graphic>
          </wp:inline>
        </w:drawing>
      </w:r>
    </w:p>
    <w:p w:rsidR="00A92CA9" w:rsidRDefault="00A92CA9" w:rsidP="00C11EEF">
      <w:pPr>
        <w:pStyle w:val="Caption"/>
      </w:pPr>
      <w:bookmarkStart w:id="447" w:name="_Toc6607956"/>
      <w:r>
        <w:t xml:space="preserve">Hình 2.18 </w:t>
      </w:r>
      <w:r w:rsidR="00C11EEF">
        <w:t>SequenceDiagram – Q</w:t>
      </w:r>
      <w:r w:rsidR="00C11EEF" w:rsidRPr="00872CA6">
        <w:t>uản lý</w:t>
      </w:r>
      <w:r w:rsidR="00C11EEF">
        <w:t xml:space="preserve"> kho (xuất kho)</w:t>
      </w:r>
      <w:bookmarkEnd w:id="447"/>
    </w:p>
    <w:p w:rsidR="008537EE" w:rsidRDefault="00A92CA9" w:rsidP="00024745">
      <w:pPr>
        <w:pStyle w:val="Tiumccp2"/>
      </w:pPr>
      <w:bookmarkStart w:id="448" w:name="_Toc6607930"/>
      <w:r>
        <w:lastRenderedPageBreak/>
        <w:t>2.2.4</w:t>
      </w:r>
      <w:r w:rsidR="008537EE">
        <w:t xml:space="preserve"> Biểu đồ Class</w:t>
      </w:r>
      <w:bookmarkEnd w:id="448"/>
    </w:p>
    <w:p w:rsidR="00C11EEF" w:rsidRDefault="00C11EEF" w:rsidP="00C11EEF">
      <w:pPr>
        <w:keepNext/>
        <w:spacing w:after="200" w:line="276" w:lineRule="auto"/>
      </w:pPr>
      <w:r>
        <w:rPr>
          <w:noProof/>
        </w:rPr>
        <w:drawing>
          <wp:inline distT="0" distB="0" distL="0" distR="0" wp14:anchorId="1DC2FA2C" wp14:editId="5C043EA7">
            <wp:extent cx="5791835" cy="469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4692650"/>
                    </a:xfrm>
                    <a:prstGeom prst="rect">
                      <a:avLst/>
                    </a:prstGeom>
                  </pic:spPr>
                </pic:pic>
              </a:graphicData>
            </a:graphic>
          </wp:inline>
        </w:drawing>
      </w:r>
    </w:p>
    <w:p w:rsidR="00A3160D" w:rsidRDefault="00C11EEF" w:rsidP="00C11EEF">
      <w:pPr>
        <w:pStyle w:val="Caption"/>
      </w:pPr>
      <w:bookmarkStart w:id="449" w:name="_Toc6607957"/>
      <w:r>
        <w:t>Hình 2.</w:t>
      </w:r>
      <w:r w:rsidR="00A31C2A">
        <w:t>19</w:t>
      </w:r>
      <w:r>
        <w:t xml:space="preserve"> ClassDiagram – Q</w:t>
      </w:r>
      <w:r w:rsidRPr="00872CA6">
        <w:t>uản lý</w:t>
      </w:r>
      <w:r>
        <w:t xml:space="preserve"> hệ thống</w:t>
      </w:r>
      <w:bookmarkEnd w:id="449"/>
      <w:r>
        <w:tab/>
      </w:r>
    </w:p>
    <w:p w:rsidR="005954FA" w:rsidRDefault="005954FA">
      <w:pPr>
        <w:spacing w:after="200" w:line="276" w:lineRule="auto"/>
      </w:pPr>
    </w:p>
    <w:p w:rsidR="00AD7F53" w:rsidRDefault="00AD7F53">
      <w:pPr>
        <w:spacing w:after="200" w:line="276" w:lineRule="auto"/>
      </w:pPr>
    </w:p>
    <w:p w:rsidR="00AF5F92" w:rsidRDefault="00AF5F92">
      <w:pPr>
        <w:spacing w:after="200" w:line="276" w:lineRule="auto"/>
        <w:rPr>
          <w:b/>
          <w:sz w:val="32"/>
          <w:szCs w:val="32"/>
        </w:rPr>
      </w:pPr>
      <w:r>
        <w:br w:type="page"/>
      </w:r>
    </w:p>
    <w:p w:rsidR="004463C9" w:rsidRDefault="004463C9" w:rsidP="004463C9">
      <w:pPr>
        <w:pStyle w:val="Chng"/>
        <w:rPr>
          <w:i/>
        </w:rPr>
      </w:pPr>
      <w:bookmarkStart w:id="450" w:name="_Toc6607931"/>
      <w:r w:rsidRPr="00453AB1">
        <w:lastRenderedPageBreak/>
        <w:t>CHƯƠNG 3</w:t>
      </w:r>
      <w:r>
        <w:t xml:space="preserve"> –THIẾT KẾ HỆ THỐNG</w:t>
      </w:r>
      <w:bookmarkEnd w:id="450"/>
      <w:r w:rsidRPr="00B10E7E">
        <w:rPr>
          <w:i/>
        </w:rPr>
        <w:t xml:space="preserve"> </w:t>
      </w:r>
    </w:p>
    <w:p w:rsidR="00867C2D" w:rsidRDefault="008537EE" w:rsidP="008537EE">
      <w:pPr>
        <w:pStyle w:val="Tiumccp1"/>
      </w:pPr>
      <w:bookmarkStart w:id="451" w:name="_Toc6607932"/>
      <w:r>
        <w:t>3.1 Thiết kế dữ liệu</w:t>
      </w:r>
      <w:bookmarkEnd w:id="451"/>
    </w:p>
    <w:p w:rsidR="008537EE" w:rsidRDefault="008537EE" w:rsidP="008537EE">
      <w:pPr>
        <w:pStyle w:val="Tiumccp2"/>
      </w:pPr>
      <w:bookmarkStart w:id="452" w:name="_Toc6607933"/>
      <w:r>
        <w:t>3.1.2 Mô hình ERD</w:t>
      </w:r>
      <w:bookmarkEnd w:id="452"/>
    </w:p>
    <w:p w:rsidR="00666572" w:rsidRDefault="00666572" w:rsidP="00666572">
      <w:pPr>
        <w:pStyle w:val="Nidungvnbn"/>
        <w:ind w:firstLine="0"/>
        <w:jc w:val="center"/>
      </w:pPr>
      <w:r>
        <w:rPr>
          <w:noProof/>
        </w:rPr>
        <w:drawing>
          <wp:inline distT="0" distB="0" distL="0" distR="0" wp14:anchorId="29E47040" wp14:editId="3BB30A16">
            <wp:extent cx="5787007" cy="386861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3871842"/>
                    </a:xfrm>
                    <a:prstGeom prst="rect">
                      <a:avLst/>
                    </a:prstGeom>
                  </pic:spPr>
                </pic:pic>
              </a:graphicData>
            </a:graphic>
          </wp:inline>
        </w:drawing>
      </w:r>
    </w:p>
    <w:p w:rsidR="00660E52" w:rsidRDefault="00660E52" w:rsidP="00660E52">
      <w:pPr>
        <w:pStyle w:val="Caption"/>
      </w:pPr>
      <w:bookmarkStart w:id="453" w:name="_Toc6607958"/>
      <w:r>
        <w:t>Hình 3.1 Mô hình ERD</w:t>
      </w:r>
      <w:bookmarkEnd w:id="453"/>
    </w:p>
    <w:p w:rsidR="008537EE" w:rsidRDefault="008537EE" w:rsidP="00660E52">
      <w:pPr>
        <w:pStyle w:val="Tiumccp2"/>
        <w:spacing w:before="240"/>
      </w:pPr>
      <w:bookmarkStart w:id="454" w:name="_Toc6607934"/>
      <w:r>
        <w:t>3.1.2</w:t>
      </w:r>
      <w:r w:rsidR="00386AC2">
        <w:t xml:space="preserve"> </w:t>
      </w:r>
      <w:r>
        <w:t>Mô hình quan hệ</w:t>
      </w:r>
      <w:bookmarkEnd w:id="454"/>
    </w:p>
    <w:p w:rsidR="00666572" w:rsidRPr="00666572" w:rsidRDefault="00666572" w:rsidP="003117C3">
      <w:pPr>
        <w:pStyle w:val="Nidungvnbn"/>
        <w:jc w:val="left"/>
      </w:pPr>
      <w:r>
        <w:rPr>
          <w:b/>
        </w:rPr>
        <w:t>ROLE</w:t>
      </w:r>
      <w:r w:rsidRPr="00666572">
        <w:t>(</w:t>
      </w:r>
      <w:r w:rsidRPr="00666572">
        <w:rPr>
          <w:u w:val="single"/>
        </w:rPr>
        <w:t>ID</w:t>
      </w:r>
      <w:r w:rsidRPr="00666572">
        <w:t>,</w:t>
      </w:r>
      <w:r>
        <w:t xml:space="preserve"> </w:t>
      </w:r>
      <w:r w:rsidRPr="00666572">
        <w:t>ROLE)</w:t>
      </w:r>
    </w:p>
    <w:p w:rsidR="00386AC2" w:rsidRPr="00386AC2" w:rsidRDefault="00386AC2" w:rsidP="003117C3">
      <w:pPr>
        <w:pStyle w:val="Nidungvnbn"/>
        <w:jc w:val="left"/>
      </w:pPr>
      <w:r w:rsidRPr="00875AD1">
        <w:rPr>
          <w:b/>
        </w:rPr>
        <w:t>TAIKHOAN</w:t>
      </w:r>
      <w:r w:rsidR="00875AD1">
        <w:t>(</w:t>
      </w:r>
      <w:r w:rsidR="00875AD1" w:rsidRPr="00875AD1">
        <w:rPr>
          <w:u w:val="single"/>
        </w:rPr>
        <w:t>USERNAME</w:t>
      </w:r>
      <w:r w:rsidR="00875AD1">
        <w:t>,</w:t>
      </w:r>
      <w:r w:rsidR="00875AD1" w:rsidRPr="00875AD1">
        <w:t xml:space="preserve"> PASSWORD</w:t>
      </w:r>
      <w:r w:rsidR="00666572">
        <w:t>, ACTIVE</w:t>
      </w:r>
      <w:r w:rsidR="00875AD1">
        <w:t>)</w:t>
      </w:r>
    </w:p>
    <w:p w:rsidR="00386AC2" w:rsidRDefault="00386AC2" w:rsidP="003117C3">
      <w:pPr>
        <w:pStyle w:val="Nidungvnbn"/>
        <w:jc w:val="left"/>
      </w:pPr>
      <w:r w:rsidRPr="00875AD1">
        <w:rPr>
          <w:b/>
        </w:rPr>
        <w:t>LOAIMATHANG</w:t>
      </w:r>
      <w:r w:rsidR="00875AD1">
        <w:t>(</w:t>
      </w:r>
      <w:r w:rsidR="00875AD1" w:rsidRPr="00875AD1">
        <w:rPr>
          <w:u w:val="single"/>
        </w:rPr>
        <w:t>MSLMH</w:t>
      </w:r>
      <w:r w:rsidR="00875AD1">
        <w:t>, TENLMH</w:t>
      </w:r>
      <w:r w:rsidR="00666572">
        <w:t>, ACTIVE</w:t>
      </w:r>
      <w:r w:rsidR="00875AD1">
        <w:t>)</w:t>
      </w:r>
    </w:p>
    <w:p w:rsidR="00875AD1" w:rsidRDefault="00386AC2" w:rsidP="003117C3">
      <w:pPr>
        <w:pStyle w:val="Nidungvnbn"/>
        <w:jc w:val="left"/>
      </w:pPr>
      <w:r w:rsidRPr="00875AD1">
        <w:rPr>
          <w:b/>
        </w:rPr>
        <w:t>MATHANG</w:t>
      </w:r>
      <w:r w:rsidR="00875AD1">
        <w:t>(</w:t>
      </w:r>
      <w:r w:rsidR="00875AD1" w:rsidRPr="00875AD1">
        <w:rPr>
          <w:u w:val="single"/>
        </w:rPr>
        <w:t>MSMH, SIZE</w:t>
      </w:r>
      <w:r w:rsidR="00875AD1">
        <w:t xml:space="preserve"> , TENMH, GIABAN, MSLM</w:t>
      </w:r>
      <w:r w:rsidR="006A20A0">
        <w:t>H</w:t>
      </w:r>
      <w:r w:rsidR="00660E52">
        <w:t>, ACTIVE</w:t>
      </w:r>
      <w:r w:rsidR="00875AD1">
        <w:t>)</w:t>
      </w:r>
    </w:p>
    <w:p w:rsidR="00386AC2" w:rsidRDefault="00875AD1" w:rsidP="003117C3">
      <w:pPr>
        <w:pStyle w:val="Nidungvnbn"/>
        <w:jc w:val="left"/>
      </w:pPr>
      <w:r w:rsidRPr="00875AD1">
        <w:rPr>
          <w:b/>
        </w:rPr>
        <w:t>CALAMVIEC</w:t>
      </w:r>
      <w:r>
        <w:t>(</w:t>
      </w:r>
      <w:r w:rsidRPr="00875AD1">
        <w:rPr>
          <w:u w:val="single"/>
        </w:rPr>
        <w:t>MSCLV</w:t>
      </w:r>
      <w:r>
        <w:t>, TUGIO, DENGIO)</w:t>
      </w:r>
    </w:p>
    <w:p w:rsidR="00386AC2" w:rsidRDefault="00386AC2" w:rsidP="003117C3">
      <w:pPr>
        <w:pStyle w:val="Nidungvnbn"/>
        <w:ind w:left="720" w:firstLine="0"/>
        <w:jc w:val="left"/>
      </w:pPr>
      <w:r w:rsidRPr="00875AD1">
        <w:rPr>
          <w:b/>
        </w:rPr>
        <w:lastRenderedPageBreak/>
        <w:t>NHANVIEN</w:t>
      </w:r>
      <w:r w:rsidR="00875AD1">
        <w:t>(</w:t>
      </w:r>
      <w:r w:rsidR="00875AD1" w:rsidRPr="00875AD1">
        <w:rPr>
          <w:u w:val="single"/>
        </w:rPr>
        <w:t>MSNV</w:t>
      </w:r>
      <w:r w:rsidR="00875AD1">
        <w:t>, USERNAME, TENNV, GIOITINH, NGAYSINH, CMND, DIACHI, SDT, EMAIL, NGAYVAOLAM, CHUCVU, MSCLV, TIENLUONG,</w:t>
      </w:r>
      <w:r w:rsidR="00660E52">
        <w:t xml:space="preserve"> ACTIVE,</w:t>
      </w:r>
      <w:r w:rsidR="00875AD1">
        <w:t xml:space="preserve"> ROLE)</w:t>
      </w:r>
    </w:p>
    <w:p w:rsidR="00386AC2" w:rsidRDefault="00386AC2" w:rsidP="003117C3">
      <w:pPr>
        <w:pStyle w:val="Nidungvnbn"/>
        <w:jc w:val="left"/>
      </w:pPr>
      <w:r w:rsidRPr="00875AD1">
        <w:rPr>
          <w:b/>
        </w:rPr>
        <w:t>K</w:t>
      </w:r>
      <w:r w:rsidR="00660E52">
        <w:rPr>
          <w:b/>
        </w:rPr>
        <w:t>HACHHANG</w:t>
      </w:r>
      <w:r w:rsidR="00875AD1">
        <w:t>(</w:t>
      </w:r>
      <w:r w:rsidR="00660E52">
        <w:rPr>
          <w:u w:val="single"/>
        </w:rPr>
        <w:t>SDT</w:t>
      </w:r>
      <w:r w:rsidR="00875AD1">
        <w:t xml:space="preserve">, </w:t>
      </w:r>
      <w:r w:rsidR="00875AD1" w:rsidRPr="00875AD1">
        <w:t>TENKH</w:t>
      </w:r>
      <w:r w:rsidR="00875AD1">
        <w:t xml:space="preserve">, </w:t>
      </w:r>
      <w:r w:rsidR="00875AD1" w:rsidRPr="00875AD1">
        <w:t>DIACHI</w:t>
      </w:r>
      <w:r w:rsidR="00875AD1">
        <w:t xml:space="preserve">, </w:t>
      </w:r>
      <w:r w:rsidR="00660E52">
        <w:t>EMAIL</w:t>
      </w:r>
      <w:r w:rsidR="00875AD1">
        <w:t>, DIEMTT</w:t>
      </w:r>
      <w:r w:rsidR="00660E52">
        <w:t>, ACTIVE</w:t>
      </w:r>
      <w:r w:rsidR="00875AD1">
        <w:t>)</w:t>
      </w:r>
    </w:p>
    <w:p w:rsidR="00987BC7" w:rsidRPr="00875AD1" w:rsidRDefault="00987BC7" w:rsidP="003117C3">
      <w:pPr>
        <w:pStyle w:val="Nidungvnbn"/>
        <w:jc w:val="left"/>
      </w:pPr>
      <w:r w:rsidRPr="00875AD1">
        <w:rPr>
          <w:b/>
        </w:rPr>
        <w:t>HOADON</w:t>
      </w:r>
      <w:r w:rsidR="00875AD1" w:rsidRPr="00875AD1">
        <w:t>(</w:t>
      </w:r>
      <w:r w:rsidR="00875AD1" w:rsidRPr="00875AD1">
        <w:rPr>
          <w:u w:val="single"/>
        </w:rPr>
        <w:t>MSHD</w:t>
      </w:r>
      <w:r w:rsidR="00875AD1">
        <w:rPr>
          <w:u w:val="single"/>
        </w:rPr>
        <w:t>,</w:t>
      </w:r>
      <w:r w:rsidR="00875AD1" w:rsidRPr="00875AD1">
        <w:t xml:space="preserve"> TONGTIEN</w:t>
      </w:r>
      <w:r w:rsidR="00875AD1">
        <w:t xml:space="preserve">, </w:t>
      </w:r>
      <w:r w:rsidR="00875AD1" w:rsidRPr="00875AD1">
        <w:t>NGAYXUAT</w:t>
      </w:r>
      <w:r w:rsidR="00875AD1">
        <w:t>,</w:t>
      </w:r>
      <w:r w:rsidR="00875AD1" w:rsidRPr="00875AD1">
        <w:t xml:space="preserve"> MSNV</w:t>
      </w:r>
      <w:r w:rsidR="00660E52">
        <w:t>, SDT, GIAMGIA, NOTE, ACTIVE</w:t>
      </w:r>
      <w:r w:rsidR="00875AD1" w:rsidRPr="00875AD1">
        <w:t>)</w:t>
      </w:r>
    </w:p>
    <w:p w:rsidR="00987BC7" w:rsidRPr="006A20A0" w:rsidRDefault="00987BC7" w:rsidP="003117C3">
      <w:pPr>
        <w:pStyle w:val="Nidungvnbn"/>
        <w:jc w:val="left"/>
      </w:pPr>
      <w:r w:rsidRPr="00875AD1">
        <w:rPr>
          <w:b/>
        </w:rPr>
        <w:t>CHITIET_HOADON</w:t>
      </w:r>
      <w:r w:rsidR="006A20A0" w:rsidRPr="006A20A0">
        <w:t>(</w:t>
      </w:r>
      <w:r w:rsidR="006A20A0" w:rsidRPr="006A20A0">
        <w:rPr>
          <w:u w:val="single"/>
        </w:rPr>
        <w:t>MSHD, MSMH</w:t>
      </w:r>
      <w:r w:rsidR="006A20A0">
        <w:t>,</w:t>
      </w:r>
      <w:r w:rsidR="006A20A0" w:rsidRPr="006A20A0">
        <w:t xml:space="preserve"> SOLUONG</w:t>
      </w:r>
      <w:r w:rsidR="006A20A0">
        <w:t>,</w:t>
      </w:r>
      <w:r w:rsidR="006A20A0" w:rsidRPr="006A20A0">
        <w:t xml:space="preserve"> DONGIA)</w:t>
      </w:r>
    </w:p>
    <w:p w:rsidR="00987BC7" w:rsidRPr="00875AD1" w:rsidRDefault="00987BC7" w:rsidP="003117C3">
      <w:pPr>
        <w:pStyle w:val="Nidungvnbn"/>
        <w:ind w:left="720" w:firstLine="0"/>
        <w:jc w:val="left"/>
        <w:rPr>
          <w:b/>
        </w:rPr>
      </w:pPr>
      <w:r w:rsidRPr="00875AD1">
        <w:rPr>
          <w:b/>
        </w:rPr>
        <w:t>DONDATHANG</w:t>
      </w:r>
      <w:r w:rsidR="006A20A0" w:rsidRPr="006A20A0">
        <w:t>(</w:t>
      </w:r>
      <w:r w:rsidR="006A20A0" w:rsidRPr="00875AD1">
        <w:rPr>
          <w:u w:val="single"/>
        </w:rPr>
        <w:t>MS</w:t>
      </w:r>
      <w:r w:rsidR="006A20A0">
        <w:rPr>
          <w:u w:val="single"/>
        </w:rPr>
        <w:t>D</w:t>
      </w:r>
      <w:r w:rsidR="006A20A0" w:rsidRPr="00875AD1">
        <w:rPr>
          <w:u w:val="single"/>
        </w:rPr>
        <w:t>D</w:t>
      </w:r>
      <w:r w:rsidR="006A20A0">
        <w:rPr>
          <w:u w:val="single"/>
        </w:rPr>
        <w:t>H,</w:t>
      </w:r>
      <w:r w:rsidR="006A20A0" w:rsidRPr="00875AD1">
        <w:t xml:space="preserve"> TONGTIEN</w:t>
      </w:r>
      <w:r w:rsidR="006A20A0">
        <w:t xml:space="preserve">, </w:t>
      </w:r>
      <w:r w:rsidR="006A20A0" w:rsidRPr="00875AD1">
        <w:t>NGAYXUAT</w:t>
      </w:r>
      <w:r w:rsidR="006A20A0">
        <w:t>,</w:t>
      </w:r>
      <w:r w:rsidR="006A20A0" w:rsidRPr="00875AD1">
        <w:t xml:space="preserve"> MSNV</w:t>
      </w:r>
      <w:r w:rsidR="006A20A0">
        <w:t>, TENKH, NGAYDATHANG, NGAYGIAOHANG, DIACHI, SDT, TRANGTHAI</w:t>
      </w:r>
      <w:r w:rsidR="006A20A0" w:rsidRPr="006A20A0">
        <w:t>)</w:t>
      </w:r>
    </w:p>
    <w:p w:rsidR="00987BC7" w:rsidRPr="00875AD1" w:rsidRDefault="00987BC7" w:rsidP="003117C3">
      <w:pPr>
        <w:pStyle w:val="Nidungvnbn"/>
        <w:jc w:val="left"/>
        <w:rPr>
          <w:b/>
        </w:rPr>
      </w:pPr>
      <w:r w:rsidRPr="00875AD1">
        <w:rPr>
          <w:b/>
        </w:rPr>
        <w:t>CHITIET_ DONDATHANG</w:t>
      </w:r>
      <w:r w:rsidR="006A20A0" w:rsidRPr="006A20A0">
        <w:t>(</w:t>
      </w:r>
      <w:r w:rsidR="006A20A0" w:rsidRPr="006A20A0">
        <w:rPr>
          <w:u w:val="single"/>
        </w:rPr>
        <w:t>MS</w:t>
      </w:r>
      <w:r w:rsidR="006A20A0">
        <w:rPr>
          <w:u w:val="single"/>
        </w:rPr>
        <w:t>DDH</w:t>
      </w:r>
      <w:r w:rsidR="006A20A0" w:rsidRPr="006A20A0">
        <w:rPr>
          <w:u w:val="single"/>
        </w:rPr>
        <w:t>, MSMH</w:t>
      </w:r>
      <w:r w:rsidR="006A20A0">
        <w:t>,</w:t>
      </w:r>
      <w:r w:rsidR="006A20A0" w:rsidRPr="006A20A0">
        <w:t xml:space="preserve"> SOLUONG</w:t>
      </w:r>
      <w:r w:rsidR="006A20A0">
        <w:t>,</w:t>
      </w:r>
      <w:r w:rsidR="006A20A0" w:rsidRPr="006A20A0">
        <w:t xml:space="preserve"> DONGIA)</w:t>
      </w:r>
    </w:p>
    <w:p w:rsidR="00987BC7" w:rsidRPr="00875AD1" w:rsidRDefault="00987BC7" w:rsidP="003117C3">
      <w:pPr>
        <w:pStyle w:val="Nidungvnbn"/>
        <w:jc w:val="left"/>
        <w:rPr>
          <w:b/>
        </w:rPr>
      </w:pPr>
      <w:r w:rsidRPr="00875AD1">
        <w:rPr>
          <w:b/>
        </w:rPr>
        <w:t>KHO</w:t>
      </w:r>
      <w:r w:rsidR="006A20A0" w:rsidRPr="006A20A0">
        <w:t>(</w:t>
      </w:r>
      <w:r w:rsidR="006A20A0" w:rsidRPr="006A20A0">
        <w:rPr>
          <w:u w:val="single"/>
        </w:rPr>
        <w:t>MSKHO</w:t>
      </w:r>
      <w:r w:rsidR="006A20A0">
        <w:t>,</w:t>
      </w:r>
      <w:r w:rsidR="006A20A0" w:rsidRPr="006A20A0">
        <w:t xml:space="preserve"> </w:t>
      </w:r>
      <w:r w:rsidR="006A20A0">
        <w:t>TEN</w:t>
      </w:r>
      <w:r w:rsidR="006A20A0" w:rsidRPr="006A20A0">
        <w:t>KHO</w:t>
      </w:r>
      <w:r w:rsidR="00660E52">
        <w:t>, ACTIVE</w:t>
      </w:r>
      <w:r w:rsidR="006A20A0" w:rsidRPr="006A20A0">
        <w:t>)</w:t>
      </w:r>
    </w:p>
    <w:p w:rsidR="00987BC7" w:rsidRPr="006A20A0" w:rsidRDefault="00987BC7" w:rsidP="003117C3">
      <w:pPr>
        <w:pStyle w:val="Nidungvnbn"/>
        <w:jc w:val="left"/>
      </w:pPr>
      <w:r w:rsidRPr="00875AD1">
        <w:rPr>
          <w:b/>
        </w:rPr>
        <w:t>NHACUNGCAP</w:t>
      </w:r>
      <w:r w:rsidR="006A20A0" w:rsidRPr="006A20A0">
        <w:t>(</w:t>
      </w:r>
      <w:r w:rsidR="006A20A0" w:rsidRPr="006A20A0">
        <w:rPr>
          <w:u w:val="single"/>
        </w:rPr>
        <w:t>MSNCC</w:t>
      </w:r>
      <w:r w:rsidR="006A20A0">
        <w:t>,</w:t>
      </w:r>
      <w:r w:rsidR="006A20A0" w:rsidRPr="006A20A0">
        <w:t xml:space="preserve"> TENNCC</w:t>
      </w:r>
      <w:r w:rsidR="006A20A0">
        <w:t>,</w:t>
      </w:r>
      <w:r w:rsidR="006A20A0" w:rsidRPr="006A20A0">
        <w:t xml:space="preserve"> DIACHI</w:t>
      </w:r>
      <w:r w:rsidR="006A20A0">
        <w:t>,</w:t>
      </w:r>
      <w:r w:rsidR="006A20A0" w:rsidRPr="006A20A0">
        <w:t xml:space="preserve"> SDT</w:t>
      </w:r>
      <w:r w:rsidR="006A20A0">
        <w:t>,</w:t>
      </w:r>
      <w:r w:rsidR="006A20A0" w:rsidRPr="006A20A0">
        <w:t xml:space="preserve"> EMAIL</w:t>
      </w:r>
      <w:r w:rsidR="00660E52">
        <w:t>, ACTIVE</w:t>
      </w:r>
      <w:r w:rsidR="006A20A0" w:rsidRPr="006A20A0">
        <w:t>)</w:t>
      </w:r>
    </w:p>
    <w:p w:rsidR="00987BC7" w:rsidRPr="006A20A0" w:rsidRDefault="00987BC7" w:rsidP="003117C3">
      <w:pPr>
        <w:pStyle w:val="Nidungvnbn"/>
        <w:jc w:val="left"/>
      </w:pPr>
      <w:r w:rsidRPr="00875AD1">
        <w:rPr>
          <w:b/>
        </w:rPr>
        <w:t>NGUYENLIEU</w:t>
      </w:r>
      <w:r w:rsidR="006A20A0" w:rsidRPr="006A20A0">
        <w:t>(</w:t>
      </w:r>
      <w:r w:rsidR="006A20A0" w:rsidRPr="00875AD1">
        <w:rPr>
          <w:u w:val="single"/>
        </w:rPr>
        <w:t>MS</w:t>
      </w:r>
      <w:r w:rsidR="006A20A0">
        <w:rPr>
          <w:u w:val="single"/>
        </w:rPr>
        <w:t>NL</w:t>
      </w:r>
      <w:r w:rsidR="006A20A0" w:rsidRPr="00875AD1">
        <w:rPr>
          <w:u w:val="single"/>
        </w:rPr>
        <w:t>,</w:t>
      </w:r>
      <w:r w:rsidR="006A20A0">
        <w:t xml:space="preserve"> TENNL, DVT, GIABAN, MSNCC</w:t>
      </w:r>
      <w:r w:rsidR="00660E52">
        <w:t>, ACTIVE</w:t>
      </w:r>
      <w:r w:rsidR="006A20A0" w:rsidRPr="006A20A0">
        <w:t>)</w:t>
      </w:r>
    </w:p>
    <w:p w:rsidR="00987BC7" w:rsidRPr="00875AD1" w:rsidRDefault="00987BC7" w:rsidP="003117C3">
      <w:pPr>
        <w:pStyle w:val="Nidungvnbn"/>
        <w:ind w:left="720" w:firstLine="0"/>
        <w:jc w:val="left"/>
        <w:rPr>
          <w:b/>
        </w:rPr>
      </w:pPr>
      <w:r w:rsidRPr="00875AD1">
        <w:rPr>
          <w:b/>
        </w:rPr>
        <w:t>PHIEUNHAP</w:t>
      </w:r>
      <w:r w:rsidR="006A20A0" w:rsidRPr="006A20A0">
        <w:t>(</w:t>
      </w:r>
      <w:r w:rsidR="006A20A0" w:rsidRPr="00F545BC">
        <w:rPr>
          <w:u w:val="single"/>
        </w:rPr>
        <w:t>MSPN</w:t>
      </w:r>
      <w:r w:rsidR="006A20A0">
        <w:t>,</w:t>
      </w:r>
      <w:r w:rsidR="006A20A0" w:rsidRPr="006A20A0">
        <w:t xml:space="preserve"> MSNV</w:t>
      </w:r>
      <w:r w:rsidR="006A20A0">
        <w:t>,</w:t>
      </w:r>
      <w:r w:rsidR="006A20A0" w:rsidRPr="006A20A0">
        <w:t xml:space="preserve"> TONGTIEN</w:t>
      </w:r>
      <w:r w:rsidR="006A20A0">
        <w:t>,</w:t>
      </w:r>
      <w:r w:rsidR="006A20A0" w:rsidRPr="006A20A0">
        <w:t xml:space="preserve"> NGAYNHAP</w:t>
      </w:r>
      <w:r w:rsidR="006A20A0">
        <w:t>,</w:t>
      </w:r>
      <w:r w:rsidR="006A20A0" w:rsidRPr="006A20A0">
        <w:t xml:space="preserve"> TRANGTHAI</w:t>
      </w:r>
      <w:r w:rsidR="00F545BC">
        <w:t>, NOTE</w:t>
      </w:r>
      <w:r w:rsidR="006A20A0" w:rsidRPr="006A20A0">
        <w:t>)</w:t>
      </w:r>
    </w:p>
    <w:p w:rsidR="00987BC7" w:rsidRPr="00F545BC" w:rsidRDefault="00987BC7" w:rsidP="003117C3">
      <w:pPr>
        <w:pStyle w:val="Nidungvnbn"/>
        <w:jc w:val="left"/>
      </w:pPr>
      <w:r w:rsidRPr="00875AD1">
        <w:rPr>
          <w:b/>
        </w:rPr>
        <w:t>CHITIET_PHIEUNHAP</w:t>
      </w:r>
      <w:r w:rsidR="00F545BC" w:rsidRPr="00F545BC">
        <w:t>(</w:t>
      </w:r>
      <w:r w:rsidR="00F545BC" w:rsidRPr="00F545BC">
        <w:rPr>
          <w:u w:val="single"/>
        </w:rPr>
        <w:t>MSPN, MSNL</w:t>
      </w:r>
      <w:r w:rsidR="00F545BC">
        <w:t>,</w:t>
      </w:r>
      <w:r w:rsidR="00F545BC" w:rsidRPr="00F545BC">
        <w:t xml:space="preserve"> SOLUONG</w:t>
      </w:r>
      <w:r w:rsidR="00F545BC">
        <w:t>,</w:t>
      </w:r>
      <w:r w:rsidR="00F545BC" w:rsidRPr="00F545BC">
        <w:t xml:space="preserve"> DONGIA</w:t>
      </w:r>
      <w:r w:rsidR="00F545BC">
        <w:t>,</w:t>
      </w:r>
      <w:r w:rsidR="00F545BC" w:rsidRPr="00F545BC">
        <w:t xml:space="preserve"> MSKHO)</w:t>
      </w:r>
    </w:p>
    <w:p w:rsidR="00987BC7" w:rsidRPr="00875AD1" w:rsidRDefault="00987BC7" w:rsidP="003117C3">
      <w:pPr>
        <w:pStyle w:val="Nidungvnbn"/>
        <w:jc w:val="left"/>
        <w:rPr>
          <w:b/>
        </w:rPr>
      </w:pPr>
      <w:r w:rsidRPr="00875AD1">
        <w:rPr>
          <w:b/>
        </w:rPr>
        <w:t>PHIEUXUAT</w:t>
      </w:r>
      <w:r w:rsidR="00F545BC" w:rsidRPr="006A20A0">
        <w:t>(</w:t>
      </w:r>
      <w:r w:rsidR="00F545BC">
        <w:rPr>
          <w:u w:val="single"/>
        </w:rPr>
        <w:t>MSPX</w:t>
      </w:r>
      <w:r w:rsidR="00F545BC">
        <w:t>,</w:t>
      </w:r>
      <w:r w:rsidR="00F545BC" w:rsidRPr="006A20A0">
        <w:t xml:space="preserve"> MSNV</w:t>
      </w:r>
      <w:r w:rsidR="00F545BC">
        <w:t>,</w:t>
      </w:r>
      <w:r w:rsidR="00F545BC" w:rsidRPr="006A20A0">
        <w:t xml:space="preserve"> NGAY</w:t>
      </w:r>
      <w:r w:rsidR="00F545BC">
        <w:t>XUAT,</w:t>
      </w:r>
      <w:r w:rsidR="00F545BC" w:rsidRPr="006A20A0">
        <w:t xml:space="preserve"> </w:t>
      </w:r>
      <w:r w:rsidR="00F545BC">
        <w:t>NOTE</w:t>
      </w:r>
      <w:r w:rsidR="00F545BC" w:rsidRPr="006A20A0">
        <w:t>)</w:t>
      </w:r>
    </w:p>
    <w:p w:rsidR="00987BC7" w:rsidRDefault="00987BC7" w:rsidP="003117C3">
      <w:pPr>
        <w:pStyle w:val="Nidungvnbn"/>
        <w:jc w:val="left"/>
      </w:pPr>
      <w:r w:rsidRPr="00875AD1">
        <w:rPr>
          <w:b/>
        </w:rPr>
        <w:t>CHITIET_PHIEUXUAT</w:t>
      </w:r>
      <w:r w:rsidR="00F545BC" w:rsidRPr="00F545BC">
        <w:t>(</w:t>
      </w:r>
      <w:r w:rsidR="00F545BC" w:rsidRPr="00F545BC">
        <w:rPr>
          <w:u w:val="single"/>
        </w:rPr>
        <w:t>MSPX, MSNL</w:t>
      </w:r>
      <w:r w:rsidR="00F545BC">
        <w:t>,</w:t>
      </w:r>
      <w:r w:rsidR="00F545BC" w:rsidRPr="00F545BC">
        <w:t xml:space="preserve"> SOLUONG</w:t>
      </w:r>
      <w:r w:rsidR="00F545BC">
        <w:t>,</w:t>
      </w:r>
      <w:r w:rsidR="00F545BC" w:rsidRPr="00F545BC">
        <w:t xml:space="preserve"> MSKHO)</w:t>
      </w:r>
    </w:p>
    <w:p w:rsidR="00660E52" w:rsidRDefault="00660E52" w:rsidP="003117C3">
      <w:pPr>
        <w:pStyle w:val="Nidungvnbn"/>
        <w:jc w:val="left"/>
      </w:pPr>
      <w:r>
        <w:rPr>
          <w:b/>
        </w:rPr>
        <w:t>SUKIEN</w:t>
      </w:r>
      <w:r w:rsidRPr="00F545BC">
        <w:t>(</w:t>
      </w:r>
      <w:r>
        <w:rPr>
          <w:u w:val="single"/>
        </w:rPr>
        <w:t>MASK</w:t>
      </w:r>
      <w:r w:rsidRPr="00660E52">
        <w:t xml:space="preserve">, </w:t>
      </w:r>
      <w:r>
        <w:t>TENSK,</w:t>
      </w:r>
      <w:r w:rsidRPr="00F545BC">
        <w:t xml:space="preserve"> </w:t>
      </w:r>
      <w:r>
        <w:t>NDSUKIEN,</w:t>
      </w:r>
      <w:r w:rsidRPr="00F545BC">
        <w:t xml:space="preserve"> </w:t>
      </w:r>
      <w:r>
        <w:t>DIEMTT, GIAMGIA, MLSK, ACTIVE</w:t>
      </w:r>
      <w:r w:rsidRPr="00F545BC">
        <w:t>)</w:t>
      </w:r>
    </w:p>
    <w:p w:rsidR="00660E52" w:rsidRDefault="00660E52" w:rsidP="003117C3">
      <w:pPr>
        <w:pStyle w:val="Nidungvnbn"/>
        <w:jc w:val="left"/>
      </w:pPr>
      <w:r>
        <w:rPr>
          <w:b/>
        </w:rPr>
        <w:t>LOAISUKIEN</w:t>
      </w:r>
      <w:r w:rsidRPr="00F545BC">
        <w:t>(</w:t>
      </w:r>
      <w:r>
        <w:rPr>
          <w:u w:val="single"/>
        </w:rPr>
        <w:t>MLSK</w:t>
      </w:r>
      <w:r w:rsidRPr="00660E52">
        <w:t xml:space="preserve">, </w:t>
      </w:r>
      <w:r>
        <w:t>TENLSK,</w:t>
      </w:r>
      <w:r w:rsidRPr="00F545BC">
        <w:t xml:space="preserve"> </w:t>
      </w:r>
      <w:r>
        <w:t>ACTIVE</w:t>
      </w:r>
      <w:r w:rsidRPr="00F545BC">
        <w:t>)</w:t>
      </w:r>
    </w:p>
    <w:p w:rsidR="00660E52" w:rsidRDefault="00660E52" w:rsidP="003117C3">
      <w:pPr>
        <w:pStyle w:val="Nidungvnbn"/>
        <w:jc w:val="left"/>
      </w:pPr>
      <w:r>
        <w:rPr>
          <w:b/>
        </w:rPr>
        <w:t>HOADONSUKIEN</w:t>
      </w:r>
      <w:r w:rsidRPr="00F545BC">
        <w:t>(</w:t>
      </w:r>
      <w:r>
        <w:rPr>
          <w:u w:val="single"/>
        </w:rPr>
        <w:t>MSHD, MASK</w:t>
      </w:r>
      <w:r>
        <w:t>, GIAMGIA, MLSK</w:t>
      </w:r>
      <w:r w:rsidRPr="00F545BC">
        <w:t>)</w:t>
      </w:r>
    </w:p>
    <w:p w:rsidR="00660E52" w:rsidRDefault="00660E52" w:rsidP="003117C3">
      <w:pPr>
        <w:pStyle w:val="Nidungvnbn"/>
        <w:jc w:val="left"/>
      </w:pPr>
      <w:r>
        <w:rPr>
          <w:b/>
        </w:rPr>
        <w:t>CHECKINGIOLAMVIEC</w:t>
      </w:r>
      <w:r w:rsidRPr="00F545BC">
        <w:t>(</w:t>
      </w:r>
      <w:r w:rsidRPr="00F545BC">
        <w:rPr>
          <w:u w:val="single"/>
        </w:rPr>
        <w:t>MS</w:t>
      </w:r>
      <w:r>
        <w:rPr>
          <w:u w:val="single"/>
        </w:rPr>
        <w:t>NV</w:t>
      </w:r>
      <w:r w:rsidRPr="00F545BC">
        <w:rPr>
          <w:u w:val="single"/>
        </w:rPr>
        <w:t xml:space="preserve">, </w:t>
      </w:r>
      <w:r>
        <w:rPr>
          <w:u w:val="single"/>
        </w:rPr>
        <w:t>NGAYCHECKIN</w:t>
      </w:r>
      <w:r>
        <w:t>,</w:t>
      </w:r>
      <w:r w:rsidRPr="00F545BC">
        <w:t xml:space="preserve"> </w:t>
      </w:r>
      <w:r>
        <w:t>THOIGIANVAOCA,</w:t>
      </w:r>
      <w:r w:rsidRPr="00F545BC">
        <w:t xml:space="preserve"> </w:t>
      </w:r>
      <w:r>
        <w:t>THOIGIANKETTHUCCA, TRANGTHAI, TRE, SOM</w:t>
      </w:r>
      <w:r w:rsidRPr="00F545BC">
        <w:t>)</w:t>
      </w:r>
    </w:p>
    <w:p w:rsidR="008537EE" w:rsidRDefault="008537EE" w:rsidP="008537EE">
      <w:pPr>
        <w:pStyle w:val="Tiumccp1"/>
      </w:pPr>
      <w:bookmarkStart w:id="455" w:name="_Toc6607935"/>
      <w:r>
        <w:t>3.2 Thiết kế giao diện</w:t>
      </w:r>
      <w:bookmarkEnd w:id="455"/>
    </w:p>
    <w:p w:rsidR="000601A0" w:rsidRDefault="001B4F51" w:rsidP="000601A0">
      <w:pPr>
        <w:pStyle w:val="Nidungvnbn"/>
      </w:pPr>
      <w:r>
        <w:t>Tại g</w:t>
      </w:r>
      <w:r w:rsidR="000C4C00">
        <w:t>iao diện đăng nhập</w:t>
      </w:r>
      <w:r>
        <w:t xml:space="preserve"> như hình 3.2, người dùng nhập Tên đăng nhập và Mật khẩu để tiến hành đăng nhập vào hệ thống.</w:t>
      </w:r>
    </w:p>
    <w:p w:rsidR="000C4C00" w:rsidRDefault="000C4C00" w:rsidP="000C4C00">
      <w:pPr>
        <w:pStyle w:val="Nidungvnbn"/>
        <w:jc w:val="center"/>
      </w:pPr>
      <w:r>
        <w:rPr>
          <w:noProof/>
        </w:rPr>
        <w:lastRenderedPageBreak/>
        <w:drawing>
          <wp:inline distT="0" distB="0" distL="0" distR="0" wp14:anchorId="5E96C8BB" wp14:editId="599F867F">
            <wp:extent cx="2868770" cy="23145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866404_309097969784275_4808229266695127040_n.png"/>
                    <pic:cNvPicPr/>
                  </pic:nvPicPr>
                  <pic:blipFill>
                    <a:blip r:embed="rId34">
                      <a:extLst>
                        <a:ext uri="{28A0092B-C50C-407E-A947-70E740481C1C}">
                          <a14:useLocalDpi xmlns:a14="http://schemas.microsoft.com/office/drawing/2010/main" val="0"/>
                        </a:ext>
                      </a:extLst>
                    </a:blip>
                    <a:stretch>
                      <a:fillRect/>
                    </a:stretch>
                  </pic:blipFill>
                  <pic:spPr>
                    <a:xfrm>
                      <a:off x="0" y="0"/>
                      <a:ext cx="2879101" cy="2322910"/>
                    </a:xfrm>
                    <a:prstGeom prst="rect">
                      <a:avLst/>
                    </a:prstGeom>
                  </pic:spPr>
                </pic:pic>
              </a:graphicData>
            </a:graphic>
          </wp:inline>
        </w:drawing>
      </w:r>
    </w:p>
    <w:p w:rsidR="000C4C00" w:rsidRDefault="000C4C00" w:rsidP="000C4C00">
      <w:pPr>
        <w:pStyle w:val="Caption"/>
        <w:spacing w:before="240"/>
        <w:ind w:firstLine="720"/>
      </w:pPr>
      <w:bookmarkStart w:id="456" w:name="_Toc6607959"/>
      <w:r>
        <w:t>Hình 3.2 Giao diện đăng nhập (1)</w:t>
      </w:r>
      <w:bookmarkEnd w:id="456"/>
    </w:p>
    <w:p w:rsidR="000C4C00" w:rsidRDefault="000C4C00" w:rsidP="001B4F51">
      <w:pPr>
        <w:pStyle w:val="Nidungvnbn"/>
        <w:spacing w:before="240" w:after="240"/>
      </w:pPr>
      <w:r>
        <w:t>Tại lần đăng nhập đầu tiên của người dùng, mật khẩu của người dùng mới sẽ được đặt mặc định là “1”. Sau khi đăng nhập, người dùng sẽ nhận được thông báo như hình 3.3</w:t>
      </w:r>
    </w:p>
    <w:p w:rsidR="000C4C00" w:rsidRDefault="000C4C00" w:rsidP="000C4C00">
      <w:pPr>
        <w:pStyle w:val="Nidungvnbn"/>
        <w:jc w:val="center"/>
      </w:pPr>
      <w:r>
        <w:rPr>
          <w:noProof/>
        </w:rPr>
        <w:drawing>
          <wp:inline distT="0" distB="0" distL="0" distR="0" wp14:anchorId="57F7AACD" wp14:editId="53604D31">
            <wp:extent cx="3848124" cy="277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94066_2291761894221631_7202797521331027968_n.png"/>
                    <pic:cNvPicPr/>
                  </pic:nvPicPr>
                  <pic:blipFill>
                    <a:blip r:embed="rId35">
                      <a:extLst>
                        <a:ext uri="{28A0092B-C50C-407E-A947-70E740481C1C}">
                          <a14:useLocalDpi xmlns:a14="http://schemas.microsoft.com/office/drawing/2010/main" val="0"/>
                        </a:ext>
                      </a:extLst>
                    </a:blip>
                    <a:stretch>
                      <a:fillRect/>
                    </a:stretch>
                  </pic:blipFill>
                  <pic:spPr>
                    <a:xfrm>
                      <a:off x="0" y="0"/>
                      <a:ext cx="3854132" cy="2776102"/>
                    </a:xfrm>
                    <a:prstGeom prst="rect">
                      <a:avLst/>
                    </a:prstGeom>
                  </pic:spPr>
                </pic:pic>
              </a:graphicData>
            </a:graphic>
          </wp:inline>
        </w:drawing>
      </w:r>
    </w:p>
    <w:p w:rsidR="001B4F51" w:rsidRDefault="001B4F51" w:rsidP="001B4F51">
      <w:pPr>
        <w:pStyle w:val="Caption"/>
        <w:ind w:firstLine="720"/>
      </w:pPr>
      <w:bookmarkStart w:id="457" w:name="_Toc6607960"/>
      <w:r>
        <w:t>Hình 3.3 Giao diện đăng nhập (2)</w:t>
      </w:r>
      <w:bookmarkEnd w:id="457"/>
    </w:p>
    <w:p w:rsidR="001B4F51" w:rsidRPr="001B4F51" w:rsidRDefault="001B4F51" w:rsidP="001B4F51">
      <w:pPr>
        <w:pStyle w:val="Nidungvnbn"/>
        <w:spacing w:after="240"/>
      </w:pPr>
      <w:r>
        <w:t>Sau khi người dùng tiến hành nhập mật khẩu mới, hệ thống sẽ thông báo đổi mật khẩu thành công (hình 3.4) và chuyển sang giao diện chính của hệ thống.</w:t>
      </w:r>
    </w:p>
    <w:p w:rsidR="000C4C00" w:rsidRDefault="000C4C00" w:rsidP="000C4C00">
      <w:pPr>
        <w:pStyle w:val="Nidungvnbn"/>
        <w:jc w:val="center"/>
      </w:pPr>
      <w:r>
        <w:rPr>
          <w:noProof/>
        </w:rPr>
        <w:lastRenderedPageBreak/>
        <w:drawing>
          <wp:inline distT="0" distB="0" distL="0" distR="0" wp14:anchorId="307E3F06" wp14:editId="76448412">
            <wp:extent cx="2737176" cy="22383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01919_559372617920609_3838098903031349248_n.png"/>
                    <pic:cNvPicPr/>
                  </pic:nvPicPr>
                  <pic:blipFill>
                    <a:blip r:embed="rId36">
                      <a:extLst>
                        <a:ext uri="{28A0092B-C50C-407E-A947-70E740481C1C}">
                          <a14:useLocalDpi xmlns:a14="http://schemas.microsoft.com/office/drawing/2010/main" val="0"/>
                        </a:ext>
                      </a:extLst>
                    </a:blip>
                    <a:stretch>
                      <a:fillRect/>
                    </a:stretch>
                  </pic:blipFill>
                  <pic:spPr>
                    <a:xfrm>
                      <a:off x="0" y="0"/>
                      <a:ext cx="2742903" cy="2243059"/>
                    </a:xfrm>
                    <a:prstGeom prst="rect">
                      <a:avLst/>
                    </a:prstGeom>
                  </pic:spPr>
                </pic:pic>
              </a:graphicData>
            </a:graphic>
          </wp:inline>
        </w:drawing>
      </w:r>
    </w:p>
    <w:p w:rsidR="001B4F51" w:rsidRDefault="001B4F51" w:rsidP="001B4F51">
      <w:pPr>
        <w:pStyle w:val="Caption"/>
        <w:ind w:firstLine="720"/>
      </w:pPr>
      <w:bookmarkStart w:id="458" w:name="_Toc6607961"/>
      <w:r>
        <w:t>Hình 3.4 Giao diện đăng nhập (3)</w:t>
      </w:r>
      <w:bookmarkEnd w:id="458"/>
    </w:p>
    <w:p w:rsidR="001B4F51" w:rsidRPr="001B4F51" w:rsidRDefault="001B4F51" w:rsidP="003117C3">
      <w:pPr>
        <w:pStyle w:val="Nidungvnbn"/>
        <w:spacing w:after="240"/>
      </w:pPr>
      <w:r>
        <w:t>Tại giao diện chính của hệ thống, phía bên trái màn hình là danh sách các nhóm chức năng chính của hệ thống</w:t>
      </w:r>
      <w:r w:rsidR="00891CD0">
        <w:t xml:space="preserve">. </w:t>
      </w:r>
      <w:r w:rsidR="003117C3">
        <w:t>Phía bên phải màn hình là thông tin nổi bật của cửa hàng vào ngày hôm trước như số tiền thu được, số đơn bán hàng, số lượng sản phẩm bán được, lượng hàng tồn kho…</w:t>
      </w:r>
    </w:p>
    <w:p w:rsidR="000C4C00" w:rsidRDefault="001B4F51" w:rsidP="001B4F51">
      <w:pPr>
        <w:pStyle w:val="Nidungvnbn"/>
        <w:ind w:firstLine="0"/>
        <w:jc w:val="center"/>
      </w:pPr>
      <w:r>
        <w:rPr>
          <w:noProof/>
        </w:rPr>
        <w:drawing>
          <wp:inline distT="0" distB="0" distL="0" distR="0" wp14:anchorId="3D8B9DE6" wp14:editId="30356808">
            <wp:extent cx="4591050" cy="258268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113117_2276062795986254_7748828636500721664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7855" cy="2597767"/>
                    </a:xfrm>
                    <a:prstGeom prst="rect">
                      <a:avLst/>
                    </a:prstGeom>
                  </pic:spPr>
                </pic:pic>
              </a:graphicData>
            </a:graphic>
          </wp:inline>
        </w:drawing>
      </w:r>
    </w:p>
    <w:p w:rsidR="003117C3" w:rsidRDefault="003117C3" w:rsidP="003117C3">
      <w:pPr>
        <w:pStyle w:val="Caption"/>
      </w:pPr>
      <w:bookmarkStart w:id="459" w:name="_Toc6607962"/>
      <w:r>
        <w:t>Hình 3.4 Giao diện chính</w:t>
      </w:r>
      <w:bookmarkEnd w:id="459"/>
    </w:p>
    <w:p w:rsidR="008C681A" w:rsidRPr="008C681A" w:rsidRDefault="008C681A" w:rsidP="008C681A">
      <w:pPr>
        <w:pStyle w:val="Nidungvnbn"/>
        <w:spacing w:after="240"/>
      </w:pPr>
      <w:r>
        <w:t>Tại giao diện quản lý nhân viên, chỉ có quản trị viên mới thực hiện được nhóm chức năng thêm, xóa, cập nhật thông tin nhân viên. Ngoài ra, quản lý còn có thể theo dõi hoạt động của nhân viên cửa hàng nhờ chức năng “Chấm công nhân viên”.</w:t>
      </w:r>
    </w:p>
    <w:p w:rsidR="003117C3" w:rsidRDefault="003117C3" w:rsidP="00891CD0">
      <w:pPr>
        <w:pStyle w:val="Nidungvnbn"/>
        <w:ind w:firstLine="0"/>
        <w:jc w:val="center"/>
      </w:pPr>
      <w:r>
        <w:rPr>
          <w:noProof/>
        </w:rPr>
        <w:lastRenderedPageBreak/>
        <w:drawing>
          <wp:inline distT="0" distB="0" distL="0" distR="0" wp14:anchorId="0BE4CED4" wp14:editId="63DF5F46">
            <wp:extent cx="5408353" cy="3042458"/>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90208_429866857816885_487198197882552320_n.png"/>
                    <pic:cNvPicPr/>
                  </pic:nvPicPr>
                  <pic:blipFill>
                    <a:blip r:embed="rId38">
                      <a:extLst>
                        <a:ext uri="{28A0092B-C50C-407E-A947-70E740481C1C}">
                          <a14:useLocalDpi xmlns:a14="http://schemas.microsoft.com/office/drawing/2010/main" val="0"/>
                        </a:ext>
                      </a:extLst>
                    </a:blip>
                    <a:stretch>
                      <a:fillRect/>
                    </a:stretch>
                  </pic:blipFill>
                  <pic:spPr>
                    <a:xfrm>
                      <a:off x="0" y="0"/>
                      <a:ext cx="5414127" cy="3045706"/>
                    </a:xfrm>
                    <a:prstGeom prst="rect">
                      <a:avLst/>
                    </a:prstGeom>
                  </pic:spPr>
                </pic:pic>
              </a:graphicData>
            </a:graphic>
          </wp:inline>
        </w:drawing>
      </w:r>
    </w:p>
    <w:p w:rsidR="003117C3" w:rsidRDefault="003117C3" w:rsidP="003117C3">
      <w:pPr>
        <w:pStyle w:val="Caption"/>
      </w:pPr>
      <w:bookmarkStart w:id="460" w:name="_Toc6607963"/>
      <w:r>
        <w:t>Hình 3.5 Giao diện quản lý nhân viên</w:t>
      </w:r>
      <w:r w:rsidR="008C681A">
        <w:t xml:space="preserve"> (1)</w:t>
      </w:r>
      <w:bookmarkEnd w:id="460"/>
    </w:p>
    <w:p w:rsidR="008C681A" w:rsidRPr="008C681A" w:rsidRDefault="008C681A" w:rsidP="008C681A">
      <w:pPr>
        <w:pStyle w:val="Nidungvnbn"/>
      </w:pPr>
      <w:r>
        <w:t>Quản trị viên có thể xem lại danh sách những nhân viên đã xóa gần đây hoặc restore lại thông tin nhân viên vừa xóa bằng cách  nhấp chuột vào mục “Lịch sử xóa nhân viên” và chọn chức năng Restore nhân viên (hình 3.6)</w:t>
      </w:r>
    </w:p>
    <w:p w:rsidR="003117C3" w:rsidRDefault="003117C3" w:rsidP="00891CD0">
      <w:pPr>
        <w:spacing w:after="200" w:line="276" w:lineRule="auto"/>
        <w:jc w:val="center"/>
      </w:pPr>
      <w:r>
        <w:rPr>
          <w:noProof/>
        </w:rPr>
        <w:drawing>
          <wp:inline distT="0" distB="0" distL="0" distR="0" wp14:anchorId="0B56EC7B" wp14:editId="20BADB50">
            <wp:extent cx="5403272" cy="3039599"/>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35228_1356257057862025_2567793043121897472_n.png"/>
                    <pic:cNvPicPr/>
                  </pic:nvPicPr>
                  <pic:blipFill>
                    <a:blip r:embed="rId39">
                      <a:extLst>
                        <a:ext uri="{28A0092B-C50C-407E-A947-70E740481C1C}">
                          <a14:useLocalDpi xmlns:a14="http://schemas.microsoft.com/office/drawing/2010/main" val="0"/>
                        </a:ext>
                      </a:extLst>
                    </a:blip>
                    <a:stretch>
                      <a:fillRect/>
                    </a:stretch>
                  </pic:blipFill>
                  <pic:spPr>
                    <a:xfrm>
                      <a:off x="0" y="0"/>
                      <a:ext cx="5411421" cy="3044183"/>
                    </a:xfrm>
                    <a:prstGeom prst="rect">
                      <a:avLst/>
                    </a:prstGeom>
                  </pic:spPr>
                </pic:pic>
              </a:graphicData>
            </a:graphic>
          </wp:inline>
        </w:drawing>
      </w:r>
    </w:p>
    <w:p w:rsidR="008C681A" w:rsidRDefault="008C681A" w:rsidP="008C681A">
      <w:pPr>
        <w:pStyle w:val="Caption"/>
      </w:pPr>
      <w:bookmarkStart w:id="461" w:name="_Toc6607964"/>
      <w:r>
        <w:t>Hình 3.6 Giao diện quản lý nhân viên (2)</w:t>
      </w:r>
      <w:bookmarkEnd w:id="461"/>
    </w:p>
    <w:p w:rsidR="008C681A" w:rsidRDefault="008C681A" w:rsidP="008C681A">
      <w:pPr>
        <w:pStyle w:val="Nidungvnbn"/>
      </w:pPr>
      <w:r>
        <w:lastRenderedPageBreak/>
        <w:t>Tại giao diện quản lý bán hàng, thu ngân</w:t>
      </w:r>
      <w:r w:rsidR="001713ED">
        <w:t xml:space="preserve"> tạo</w:t>
      </w:r>
      <w:r>
        <w:t xml:space="preserve"> </w:t>
      </w:r>
      <w:r w:rsidR="00891CD0">
        <w:t>chi tiết</w:t>
      </w:r>
      <w:r w:rsidR="001713ED">
        <w:t xml:space="preserve"> </w:t>
      </w:r>
      <w:r>
        <w:t xml:space="preserve">hóa đơn </w:t>
      </w:r>
      <w:r w:rsidR="00891CD0">
        <w:t>bằng cách chọn các sản phẩm từ danh sách danh mục sản phẩm nằm phía bên trái, hệ thống sẽ tự động cập nhật những sản phẩm đó sang chi tiết hóa đơn phía bên phải và tính ra tổng tiền sau khi đã tính thuế VAT cũng như các sự kiện giảm giá khác. Ngoài ra, nếu loại khách hàng là “Khách hàng thân thiết” thì thu ngân nhập số điện thoại khách hàng, tổng tiền sẽ được quy đổi sang điểm thân thiết và cộng vào hệ thống.</w:t>
      </w:r>
    </w:p>
    <w:p w:rsidR="008C681A" w:rsidRDefault="008C681A">
      <w:pPr>
        <w:spacing w:after="200" w:line="276" w:lineRule="auto"/>
      </w:pPr>
      <w:r>
        <w:rPr>
          <w:noProof/>
        </w:rPr>
        <w:drawing>
          <wp:inline distT="0" distB="0" distL="0" distR="0" wp14:anchorId="3B7C617B" wp14:editId="2DB48839">
            <wp:extent cx="5300418" cy="298173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45068_402104240625494_2878934617371443200_n.png"/>
                    <pic:cNvPicPr/>
                  </pic:nvPicPr>
                  <pic:blipFill>
                    <a:blip r:embed="rId40">
                      <a:extLst>
                        <a:ext uri="{28A0092B-C50C-407E-A947-70E740481C1C}">
                          <a14:useLocalDpi xmlns:a14="http://schemas.microsoft.com/office/drawing/2010/main" val="0"/>
                        </a:ext>
                      </a:extLst>
                    </a:blip>
                    <a:stretch>
                      <a:fillRect/>
                    </a:stretch>
                  </pic:blipFill>
                  <pic:spPr>
                    <a:xfrm>
                      <a:off x="0" y="0"/>
                      <a:ext cx="5307071" cy="2985482"/>
                    </a:xfrm>
                    <a:prstGeom prst="rect">
                      <a:avLst/>
                    </a:prstGeom>
                  </pic:spPr>
                </pic:pic>
              </a:graphicData>
            </a:graphic>
          </wp:inline>
        </w:drawing>
      </w:r>
    </w:p>
    <w:p w:rsidR="00A8373E" w:rsidRDefault="00A8373E" w:rsidP="00A8373E">
      <w:pPr>
        <w:pStyle w:val="Caption"/>
      </w:pPr>
      <w:bookmarkStart w:id="462" w:name="_Toc6607965"/>
      <w:r>
        <w:t>Hình 3.7 Giao diện quản lý bán hàng (1)</w:t>
      </w:r>
      <w:bookmarkEnd w:id="462"/>
    </w:p>
    <w:p w:rsidR="008C681A" w:rsidRDefault="001713ED" w:rsidP="00041BEF">
      <w:pPr>
        <w:pStyle w:val="Nidungvnbn"/>
      </w:pPr>
      <w:r w:rsidRPr="00041BEF">
        <w:rPr>
          <w:rStyle w:val="NidungvnbnChar"/>
        </w:rPr>
        <w:t>Ngoài ra, để phục vụ cho công việc thống kê cũng như kiểm soát lượng hóa đơn, quản trị viên có thể click vào chức năng xem Lịch sử xuất hóa đơn.</w:t>
      </w:r>
      <w:r w:rsidR="00041BEF" w:rsidRPr="00041BEF">
        <w:rPr>
          <w:rStyle w:val="NidungvnbnChar"/>
        </w:rPr>
        <w:t xml:space="preserve"> Danh sách hóa đơn sẽ được filter theo ngày bắt đầu, ngày kết thúc, khách vãng lai, khách hàng thân thiết hoặc lấy tất cả danh sách hóa đơn đã xuất</w:t>
      </w:r>
      <w:r w:rsidR="00041BEF">
        <w:t>.</w:t>
      </w:r>
    </w:p>
    <w:p w:rsidR="008C681A" w:rsidRDefault="00A8373E">
      <w:pPr>
        <w:spacing w:after="200" w:line="276" w:lineRule="auto"/>
      </w:pPr>
      <w:r>
        <w:rPr>
          <w:noProof/>
        </w:rPr>
        <w:lastRenderedPageBreak/>
        <w:drawing>
          <wp:inline distT="0" distB="0" distL="0" distR="0" wp14:anchorId="01DAB2B3" wp14:editId="3E063526">
            <wp:extent cx="5791835" cy="325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7881_560660881090303_865063807062376448_n.png"/>
                    <pic:cNvPicPr/>
                  </pic:nvPicPr>
                  <pic:blipFill>
                    <a:blip r:embed="rId41">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A8373E" w:rsidRDefault="00A8373E" w:rsidP="00A8373E">
      <w:pPr>
        <w:pStyle w:val="Caption"/>
      </w:pPr>
      <w:bookmarkStart w:id="463" w:name="_Toc6607966"/>
      <w:r>
        <w:t>Hình 3.8 Giao diện quản lý bán hàng (2)</w:t>
      </w:r>
      <w:bookmarkEnd w:id="463"/>
    </w:p>
    <w:p w:rsidR="00041BEF" w:rsidRDefault="00041BEF" w:rsidP="00041BEF">
      <w:pPr>
        <w:pStyle w:val="Nidungvnbn"/>
      </w:pPr>
      <w:r>
        <w:t>Bên trái giao diện quản lý khách hàng và sự kiện là danh sách thông tin khách hàng thân thiết đã đăng ký tại cửa hàng. Chỉ có quản trị viên mới thực hiện được nhóm chức năng thêm, xóa, cập nhật thông tin khách hàng. Quản trị viên có thể xem lại danh sách những khách hàng đã xóa gần đây hoặc restore lại thông tin khách hàng vừa xóa bằng cách  nhấp chuột vào mục “Lịch sử xóa khách hàng” và chọn chức năng Restore khách hàng.</w:t>
      </w:r>
    </w:p>
    <w:p w:rsidR="00041BEF" w:rsidRPr="00041BEF" w:rsidRDefault="00041BEF" w:rsidP="00041BEF">
      <w:pPr>
        <w:pStyle w:val="Nidungvnbn"/>
      </w:pPr>
      <w:r>
        <w:t>Phía bên phải giao diện quản lý khách hàng và sự kiện là danh sách thông tin những sự kiện hoặc khuyến mãi đang được áp dụng tại cửa hàng. Tương tự như quản lý khách hàng, chỉ có quản trị viên mới thực hiện được nhóm chức năng thêm, xóa, cập nhật thông tin sự kiện. Quản trị viên có thể xem lại danh sách những sự kiện đã xóa gần đây hoặc restore lại thông tin sự kiện vừa xóa bằng cách  nhấp chuột vào mục “Lịch sử xóa Sự kiện” và chọn chức năng Restore sự kiện.</w:t>
      </w:r>
    </w:p>
    <w:p w:rsidR="00A8373E" w:rsidRDefault="00A8373E">
      <w:pPr>
        <w:spacing w:after="200" w:line="276" w:lineRule="auto"/>
      </w:pPr>
      <w:r>
        <w:rPr>
          <w:noProof/>
        </w:rPr>
        <w:lastRenderedPageBreak/>
        <w:drawing>
          <wp:inline distT="0" distB="0" distL="0" distR="0" wp14:anchorId="0F31CE86" wp14:editId="04CC9B63">
            <wp:extent cx="5301205" cy="298218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00172_2422644991092784_2290463298262401024_n.png"/>
                    <pic:cNvPicPr/>
                  </pic:nvPicPr>
                  <pic:blipFill>
                    <a:blip r:embed="rId42">
                      <a:extLst>
                        <a:ext uri="{28A0092B-C50C-407E-A947-70E740481C1C}">
                          <a14:useLocalDpi xmlns:a14="http://schemas.microsoft.com/office/drawing/2010/main" val="0"/>
                        </a:ext>
                      </a:extLst>
                    </a:blip>
                    <a:stretch>
                      <a:fillRect/>
                    </a:stretch>
                  </pic:blipFill>
                  <pic:spPr>
                    <a:xfrm>
                      <a:off x="0" y="0"/>
                      <a:ext cx="5321994" cy="2993877"/>
                    </a:xfrm>
                    <a:prstGeom prst="rect">
                      <a:avLst/>
                    </a:prstGeom>
                  </pic:spPr>
                </pic:pic>
              </a:graphicData>
            </a:graphic>
          </wp:inline>
        </w:drawing>
      </w:r>
    </w:p>
    <w:p w:rsidR="00A8373E" w:rsidRDefault="00A8373E" w:rsidP="00A8373E">
      <w:pPr>
        <w:pStyle w:val="Caption"/>
      </w:pPr>
      <w:bookmarkStart w:id="464" w:name="_Toc6607967"/>
      <w:r>
        <w:t>Hình 3.9 Giao diện</w:t>
      </w:r>
      <w:r w:rsidR="00041BEF">
        <w:t xml:space="preserve"> quản lý</w:t>
      </w:r>
      <w:r>
        <w:t xml:space="preserve"> khách hàng và sự kiện</w:t>
      </w:r>
      <w:bookmarkEnd w:id="464"/>
    </w:p>
    <w:p w:rsidR="00A8373E" w:rsidRDefault="00460571" w:rsidP="00460571">
      <w:pPr>
        <w:pStyle w:val="Nidungvnbn"/>
      </w:pPr>
      <w:r>
        <w:t xml:space="preserve">Trong giao diện quản lý kho, </w:t>
      </w:r>
      <w:r w:rsidR="00DC1733">
        <w:t xml:space="preserve">phía bên trái giao diện là danh sách nhóm module các chức năng trong quản lý kho (bao gồm : nhập kho, xuất kho, lịch sử nhập kho, lịch sử xuất kho và kiểm tra hàng tồn) </w:t>
      </w:r>
    </w:p>
    <w:p w:rsidR="003117C3" w:rsidRDefault="003117C3">
      <w:pPr>
        <w:spacing w:after="200" w:line="276" w:lineRule="auto"/>
      </w:pPr>
      <w:r>
        <w:rPr>
          <w:noProof/>
        </w:rPr>
        <w:drawing>
          <wp:inline distT="0" distB="0" distL="0" distR="0" wp14:anchorId="3871DAFD" wp14:editId="02EAF454">
            <wp:extent cx="5305425" cy="298455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70863_655049218288003_4220625286166740992_n.png"/>
                    <pic:cNvPicPr/>
                  </pic:nvPicPr>
                  <pic:blipFill>
                    <a:blip r:embed="rId43">
                      <a:extLst>
                        <a:ext uri="{28A0092B-C50C-407E-A947-70E740481C1C}">
                          <a14:useLocalDpi xmlns:a14="http://schemas.microsoft.com/office/drawing/2010/main" val="0"/>
                        </a:ext>
                      </a:extLst>
                    </a:blip>
                    <a:stretch>
                      <a:fillRect/>
                    </a:stretch>
                  </pic:blipFill>
                  <pic:spPr>
                    <a:xfrm>
                      <a:off x="0" y="0"/>
                      <a:ext cx="5306459" cy="2985136"/>
                    </a:xfrm>
                    <a:prstGeom prst="rect">
                      <a:avLst/>
                    </a:prstGeom>
                  </pic:spPr>
                </pic:pic>
              </a:graphicData>
            </a:graphic>
          </wp:inline>
        </w:drawing>
      </w:r>
    </w:p>
    <w:p w:rsidR="003117C3" w:rsidRDefault="00A8373E" w:rsidP="00A8373E">
      <w:pPr>
        <w:pStyle w:val="Caption"/>
      </w:pPr>
      <w:bookmarkStart w:id="465" w:name="_Toc6607968"/>
      <w:r>
        <w:t>Hình 3.10 Giao diện quản lý kho (1)</w:t>
      </w:r>
      <w:bookmarkEnd w:id="465"/>
    </w:p>
    <w:p w:rsidR="003117C3" w:rsidRDefault="003117C3">
      <w:pPr>
        <w:spacing w:after="200" w:line="276" w:lineRule="auto"/>
      </w:pPr>
      <w:r>
        <w:rPr>
          <w:noProof/>
        </w:rPr>
        <w:lastRenderedPageBreak/>
        <w:drawing>
          <wp:inline distT="0" distB="0" distL="0" distR="0" wp14:anchorId="0AABFAE2" wp14:editId="02C464B5">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97569_2232406263691454_7792601585971888128_n.png"/>
                    <pic:cNvPicPr/>
                  </pic:nvPicPr>
                  <pic:blipFill>
                    <a:blip r:embed="rId44">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A8373E" w:rsidRDefault="00A8373E" w:rsidP="00A8373E">
      <w:pPr>
        <w:pStyle w:val="Caption"/>
      </w:pPr>
      <w:bookmarkStart w:id="466" w:name="_Toc6607969"/>
      <w:r>
        <w:t>Hình 3.11 Giao diện quản lý kho (2)</w:t>
      </w:r>
      <w:bookmarkEnd w:id="466"/>
    </w:p>
    <w:p w:rsidR="003117C3" w:rsidRDefault="003117C3">
      <w:pPr>
        <w:spacing w:after="200" w:line="276" w:lineRule="auto"/>
      </w:pPr>
    </w:p>
    <w:p w:rsidR="003117C3" w:rsidRDefault="003117C3">
      <w:pPr>
        <w:spacing w:after="200" w:line="276" w:lineRule="auto"/>
      </w:pPr>
      <w:r>
        <w:rPr>
          <w:noProof/>
        </w:rPr>
        <w:drawing>
          <wp:inline distT="0" distB="0" distL="0" distR="0" wp14:anchorId="43582B7E" wp14:editId="288950C1">
            <wp:extent cx="5791835"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160119_1234570930033195_2599265932106792960_n.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A8373E" w:rsidRDefault="00A8373E" w:rsidP="00A8373E">
      <w:pPr>
        <w:pStyle w:val="Caption"/>
      </w:pPr>
      <w:bookmarkStart w:id="467" w:name="_Toc6607970"/>
      <w:r>
        <w:t>Hình 3.12 Giao diện quản lý kho (3)</w:t>
      </w:r>
      <w:bookmarkEnd w:id="467"/>
    </w:p>
    <w:p w:rsidR="00DC1733" w:rsidRPr="00DC1733" w:rsidRDefault="00DC1733" w:rsidP="00DC1733">
      <w:pPr>
        <w:pStyle w:val="Nidungvnbn"/>
      </w:pPr>
      <w:r>
        <w:lastRenderedPageBreak/>
        <w:t xml:space="preserve">Tại giao diện quản lý </w:t>
      </w:r>
      <w:r>
        <w:t>sản phẩm</w:t>
      </w:r>
      <w:r>
        <w:t xml:space="preserve">, chỉ có quản trị viên mới thực hiện được nhóm chức năng thêm, xóa, cập nhật thông tin </w:t>
      </w:r>
      <w:r>
        <w:t>sản phẩm</w:t>
      </w:r>
      <w:r>
        <w:t>.</w:t>
      </w:r>
    </w:p>
    <w:p w:rsidR="003117C3" w:rsidRDefault="00A8373E">
      <w:pPr>
        <w:spacing w:after="200" w:line="276" w:lineRule="auto"/>
      </w:pPr>
      <w:r>
        <w:rPr>
          <w:noProof/>
        </w:rPr>
        <w:drawing>
          <wp:inline distT="0" distB="0" distL="0" distR="0" wp14:anchorId="36EBC6BE" wp14:editId="0E343D92">
            <wp:extent cx="5791835" cy="3258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76330_674726192945473_67738020874289152_n.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A8373E" w:rsidRDefault="00A8373E" w:rsidP="00A8373E">
      <w:pPr>
        <w:pStyle w:val="Caption"/>
      </w:pPr>
      <w:bookmarkStart w:id="468" w:name="_Toc6607971"/>
      <w:r>
        <w:t>Hình 3.13 Giao diện quản lý sản phẩm</w:t>
      </w:r>
      <w:bookmarkEnd w:id="468"/>
    </w:p>
    <w:p w:rsidR="003117C3" w:rsidRDefault="00DC1733" w:rsidP="00DC1733">
      <w:pPr>
        <w:pStyle w:val="Nidungvnbn"/>
      </w:pPr>
      <w:r>
        <w:t>Tại giao diện thống kê, quản trị viên có thể lựa chọn thống kê doanh số bán hàng theo biểu đồ tròn, biểu đồ cột hoặc biểu đồ đường.</w:t>
      </w:r>
    </w:p>
    <w:p w:rsidR="003117C3" w:rsidRDefault="003117C3">
      <w:pPr>
        <w:spacing w:after="200" w:line="276" w:lineRule="auto"/>
      </w:pPr>
    </w:p>
    <w:p w:rsidR="003117C3" w:rsidRDefault="003117C3">
      <w:pPr>
        <w:spacing w:after="200" w:line="276" w:lineRule="auto"/>
      </w:pPr>
      <w:r>
        <w:rPr>
          <w:noProof/>
        </w:rPr>
        <w:lastRenderedPageBreak/>
        <w:drawing>
          <wp:inline distT="0" distB="0" distL="0" distR="0" wp14:anchorId="052AB5A7" wp14:editId="52877034">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49190_2197260857009336_3755469049425821696_n.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3117C3" w:rsidRDefault="00A8373E" w:rsidP="00A8373E">
      <w:pPr>
        <w:pStyle w:val="Caption"/>
      </w:pPr>
      <w:bookmarkStart w:id="469" w:name="_Toc6607972"/>
      <w:r>
        <w:t>Hình 3.13 Giao diện thống kê (1)</w:t>
      </w:r>
      <w:bookmarkEnd w:id="469"/>
    </w:p>
    <w:p w:rsidR="00A8373E" w:rsidRDefault="003117C3">
      <w:pPr>
        <w:spacing w:after="200" w:line="276" w:lineRule="auto"/>
      </w:pPr>
      <w:r>
        <w:rPr>
          <w:noProof/>
        </w:rPr>
        <w:drawing>
          <wp:inline distT="0" distB="0" distL="0" distR="0" wp14:anchorId="30E85EFF" wp14:editId="5D9129E3">
            <wp:extent cx="5791835" cy="3258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27162_2393822280663177_4220110323882917888_n.png"/>
                    <pic:cNvPicPr/>
                  </pic:nvPicPr>
                  <pic:blipFill>
                    <a:blip r:embed="rId48">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4463C9" w:rsidRPr="000E25C3" w:rsidRDefault="002213B4" w:rsidP="000E25C3">
      <w:pPr>
        <w:pStyle w:val="Caption"/>
      </w:pPr>
      <w:bookmarkStart w:id="470" w:name="_Toc6607973"/>
      <w:r>
        <w:t>Hình 3.14 Giao diện thống kê (2)</w:t>
      </w:r>
      <w:bookmarkEnd w:id="470"/>
      <w:r w:rsidR="004463C9">
        <w:br w:type="page"/>
      </w:r>
    </w:p>
    <w:p w:rsidR="004463C9" w:rsidRDefault="004463C9" w:rsidP="004463C9">
      <w:pPr>
        <w:pStyle w:val="Chng"/>
      </w:pPr>
      <w:bookmarkStart w:id="471" w:name="_Toc6607936"/>
      <w:r w:rsidRPr="00453AB1">
        <w:lastRenderedPageBreak/>
        <w:t xml:space="preserve">CHƯƠNG </w:t>
      </w:r>
      <w:r w:rsidR="000E25C3">
        <w:t>4</w:t>
      </w:r>
      <w:r>
        <w:t xml:space="preserve"> – TỔNG KẾT</w:t>
      </w:r>
      <w:bookmarkEnd w:id="471"/>
    </w:p>
    <w:p w:rsidR="000E25C3" w:rsidRDefault="000E25C3" w:rsidP="000E25C3">
      <w:pPr>
        <w:pStyle w:val="Nidungvnbn"/>
      </w:pPr>
      <w:r w:rsidRPr="00C839A9">
        <w:t xml:space="preserve">Tại Việt Nam hiện nay, </w:t>
      </w:r>
      <w:r>
        <w:t>cách</w:t>
      </w:r>
      <w:r w:rsidRPr="00C839A9">
        <w:t xml:space="preserve"> quản lý quán trà sữa</w:t>
      </w:r>
      <w:r>
        <w:t xml:space="preserve"> một cách truyền thống được</w:t>
      </w:r>
      <w:r w:rsidRPr="00C839A9">
        <w:t xml:space="preserve"> </w:t>
      </w:r>
      <w:r>
        <w:t xml:space="preserve">du nhập từ </w:t>
      </w:r>
      <w:r w:rsidRPr="00C839A9">
        <w:t>Đài Loan đang được phát triển và bùng nổ</w:t>
      </w:r>
      <w:r>
        <w:t xml:space="preserve"> một cách</w:t>
      </w:r>
      <w:r w:rsidRPr="00C839A9">
        <w:t xml:space="preserve"> mạnh mẽ. </w:t>
      </w:r>
      <w:r>
        <w:t>Tuy nhiên, việc</w:t>
      </w:r>
      <w:r w:rsidRPr="00C839A9">
        <w:t xml:space="preserve"> vận hành cửa hàng một cách truyền thống</w:t>
      </w:r>
      <w:r>
        <w:t xml:space="preserve"> đã và đang gặp nhiều khó khăn khi người quản lý phải kiểm soát cùng một lúc quá nhiều công việc như xuất nhập kho, kiểm soát lượng tồn kho cũng như quản lý doanh số bán hàng… Sự quá tải dẫn đến nhiều hệ quả bao gồm việc gây ra sự căng thẳng trong công việc cho người quản lý, cùng với sự sai sót trong quá trình quản lý gây tổn thất về thời gian và tiền bạc cho cửa hàng. Vậy nên, việc tạo ra một phần mềm thay thế công việc quản lý đang là nhu cầu vô cùng cấp thiết để có thể giải quyết được các vấn đề trên, nhằm mục đích tiết kiệm nguồn lực, giảm thiểu tối đa việc sai xót trong quá trình quản lý bán hàng.</w:t>
      </w:r>
    </w:p>
    <w:p w:rsidR="000E25C3" w:rsidRDefault="002F49E3" w:rsidP="000E25C3">
      <w:pPr>
        <w:pStyle w:val="Nidungvnbn"/>
      </w:pPr>
      <w:r>
        <w:t>So</w:t>
      </w:r>
      <w:r w:rsidR="000E25C3" w:rsidRPr="00A528BE">
        <w:t xml:space="preserve"> với việc vận hành cửa hàng một cách truyền thống thì việc sử dụng phần mềm đã và đang mang lại nhiều thay đổi tích cực cho việc quản lý.</w:t>
      </w:r>
      <w:r w:rsidR="000E25C3">
        <w:t xml:space="preserve"> Tuy nhiên, cho dù phần mềm quản lý bán hàng</w:t>
      </w:r>
      <w:r w:rsidR="000E25C3" w:rsidRPr="00A528BE">
        <w:t xml:space="preserve"> đã thay đổi việc quản lý như thế nào</w:t>
      </w:r>
      <w:r w:rsidR="000E25C3">
        <w:t xml:space="preserve"> đi chăng nữa thì chúng ta đều có thể thấy được những lợi ích mà nó mang lại. Nhưng về cơ bản những lợi ích đó đều nhắm tới một mục đích duy nhất, đó chính là hỗ trợ chủ quản lý</w:t>
      </w:r>
      <w:r w:rsidR="000E25C3" w:rsidRPr="002B61B7">
        <w:t xml:space="preserve"> trong việc theo dõi các hoạt động kinh doanh hằng ngày tại cửa hàng</w:t>
      </w:r>
      <w:r w:rsidR="000E25C3">
        <w:t>.</w:t>
      </w:r>
    </w:p>
    <w:p w:rsidR="000E25C3" w:rsidRPr="001D6500" w:rsidRDefault="000E25C3" w:rsidP="002F49E3">
      <w:pPr>
        <w:pStyle w:val="Nidungvnbn"/>
        <w:jc w:val="left"/>
        <w:sectPr w:rsidR="000E25C3" w:rsidRPr="001D6500" w:rsidSect="00DC1733">
          <w:headerReference w:type="default" r:id="rId49"/>
          <w:pgSz w:w="12240" w:h="15840"/>
          <w:pgMar w:top="1985" w:right="1134" w:bottom="1701" w:left="1985" w:header="720" w:footer="720" w:gutter="0"/>
          <w:pgNumType w:start="1"/>
          <w:cols w:space="720"/>
          <w:docGrid w:linePitch="360"/>
        </w:sectPr>
      </w:pPr>
      <w:r>
        <w:t xml:space="preserve">Vì vậy </w:t>
      </w:r>
      <w:r w:rsidR="008A6CB1">
        <w:t>em</w:t>
      </w:r>
      <w:r>
        <w:t xml:space="preserve"> </w:t>
      </w:r>
      <w:r w:rsidR="002F49E3">
        <w:t>hi vọng</w:t>
      </w:r>
      <w:r>
        <w:t xml:space="preserve"> đồ án “Xây dựng phần mềm quản lý bán hàng” mà cụ thể hơn là “phần mềm quản lý quán trà </w:t>
      </w:r>
      <w:r w:rsidR="008A6CB1">
        <w:t>sữa” dựa trên công nghệ WPF</w:t>
      </w:r>
      <w:r w:rsidR="002F49E3">
        <w:t xml:space="preserve"> và </w:t>
      </w:r>
      <w:r>
        <w:t>Microsoft SQL Server</w:t>
      </w:r>
      <w:r w:rsidR="002F49E3">
        <w:t xml:space="preserve"> sẽ trở thành một công cụ hiệu quả giúp hỗ trợ cho các chủ cửa hàng trong công việc điều hành và quản lý cửa hàng của mình</w:t>
      </w:r>
      <w:r>
        <w:t>.</w:t>
      </w:r>
    </w:p>
    <w:p w:rsidR="007E7FF7" w:rsidRPr="007E6AB9" w:rsidRDefault="007E7FF7" w:rsidP="000E25C3">
      <w:pPr>
        <w:tabs>
          <w:tab w:val="center" w:pos="6379"/>
        </w:tabs>
        <w:spacing w:after="200" w:line="276" w:lineRule="auto"/>
        <w:jc w:val="center"/>
        <w:rPr>
          <w:b/>
          <w:sz w:val="32"/>
          <w:szCs w:val="32"/>
        </w:rPr>
      </w:pPr>
      <w:r>
        <w:rPr>
          <w:b/>
          <w:sz w:val="32"/>
          <w:szCs w:val="32"/>
        </w:rPr>
        <w:lastRenderedPageBreak/>
        <w:t>TÀI LIỆU THAM KHẢO</w:t>
      </w:r>
    </w:p>
    <w:p w:rsidR="002F49E3" w:rsidRPr="002F49E3" w:rsidRDefault="00ED31B3" w:rsidP="002F49E3">
      <w:pPr>
        <w:pStyle w:val="ListParagraph"/>
        <w:numPr>
          <w:ilvl w:val="0"/>
          <w:numId w:val="23"/>
        </w:numPr>
        <w:spacing w:after="200" w:line="276" w:lineRule="auto"/>
        <w:rPr>
          <w:sz w:val="26"/>
          <w:szCs w:val="26"/>
        </w:rPr>
      </w:pPr>
      <w:hyperlink r:id="rId50" w:history="1">
        <w:r w:rsidR="002F49E3" w:rsidRPr="00C6704C">
          <w:rPr>
            <w:rStyle w:val="Hyperlink"/>
          </w:rPr>
          <w:t>https://www.nowpos.vn/bai-viet/phan-mem-quan-ly-quan-tra-sua-da-thay-doi-viec-quan-ly-nhu-the-nao</w:t>
        </w:r>
      </w:hyperlink>
    </w:p>
    <w:sectPr w:rsidR="002F49E3" w:rsidRPr="002F49E3" w:rsidSect="00DB7595">
      <w:headerReference w:type="default" r:id="rId5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1B3" w:rsidRDefault="00ED31B3" w:rsidP="00453AB1">
      <w:r>
        <w:separator/>
      </w:r>
    </w:p>
  </w:endnote>
  <w:endnote w:type="continuationSeparator" w:id="0">
    <w:p w:rsidR="00ED31B3" w:rsidRDefault="00ED31B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1B3" w:rsidRDefault="00ED31B3" w:rsidP="00453AB1">
      <w:r>
        <w:separator/>
      </w:r>
    </w:p>
  </w:footnote>
  <w:footnote w:type="continuationSeparator" w:id="0">
    <w:p w:rsidR="00ED31B3" w:rsidRDefault="00ED31B3"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3ED" w:rsidRDefault="001713ED">
    <w:pPr>
      <w:pStyle w:val="Header"/>
      <w:jc w:val="center"/>
    </w:pPr>
  </w:p>
  <w:p w:rsidR="001713ED" w:rsidRDefault="001713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028511"/>
      <w:docPartObj>
        <w:docPartGallery w:val="Page Numbers (Top of Page)"/>
        <w:docPartUnique/>
      </w:docPartObj>
    </w:sdtPr>
    <w:sdtEndPr>
      <w:rPr>
        <w:noProof/>
      </w:rPr>
    </w:sdtEndPr>
    <w:sdtContent>
      <w:p w:rsidR="001713ED" w:rsidRDefault="001713ED">
        <w:pPr>
          <w:pStyle w:val="Header"/>
          <w:jc w:val="center"/>
        </w:pPr>
        <w:r>
          <w:fldChar w:fldCharType="begin"/>
        </w:r>
        <w:r>
          <w:instrText xml:space="preserve"> PAGE   \* MERGEFORMAT </w:instrText>
        </w:r>
        <w:r>
          <w:fldChar w:fldCharType="separate"/>
        </w:r>
        <w:r w:rsidR="00DC1733">
          <w:rPr>
            <w:noProof/>
          </w:rPr>
          <w:t>iv</w:t>
        </w:r>
        <w:r>
          <w:rPr>
            <w:noProof/>
          </w:rPr>
          <w:fldChar w:fldCharType="end"/>
        </w:r>
      </w:p>
    </w:sdtContent>
  </w:sdt>
  <w:p w:rsidR="001713ED" w:rsidRDefault="001713E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691188"/>
      <w:docPartObj>
        <w:docPartGallery w:val="Page Numbers (Top of Page)"/>
        <w:docPartUnique/>
      </w:docPartObj>
    </w:sdtPr>
    <w:sdtEndPr>
      <w:rPr>
        <w:noProof/>
      </w:rPr>
    </w:sdtEndPr>
    <w:sdtContent>
      <w:p w:rsidR="001713ED" w:rsidRDefault="001713ED">
        <w:pPr>
          <w:pStyle w:val="Header"/>
          <w:jc w:val="center"/>
        </w:pPr>
        <w:r>
          <w:fldChar w:fldCharType="begin"/>
        </w:r>
        <w:r>
          <w:instrText xml:space="preserve"> PAGE   \* MERGEFORMAT </w:instrText>
        </w:r>
        <w:r>
          <w:fldChar w:fldCharType="separate"/>
        </w:r>
        <w:r w:rsidR="00DC1733">
          <w:rPr>
            <w:noProof/>
          </w:rPr>
          <w:t>7</w:t>
        </w:r>
        <w:r>
          <w:rPr>
            <w:noProof/>
          </w:rPr>
          <w:fldChar w:fldCharType="end"/>
        </w:r>
      </w:p>
    </w:sdtContent>
  </w:sdt>
  <w:p w:rsidR="001713ED" w:rsidRDefault="001713E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520606"/>
      <w:docPartObj>
        <w:docPartGallery w:val="Page Numbers (Top of Page)"/>
        <w:docPartUnique/>
      </w:docPartObj>
    </w:sdtPr>
    <w:sdtEndPr>
      <w:rPr>
        <w:noProof/>
      </w:rPr>
    </w:sdtEndPr>
    <w:sdtContent>
      <w:p w:rsidR="001713ED" w:rsidRDefault="001713ED">
        <w:pPr>
          <w:pStyle w:val="Header"/>
          <w:jc w:val="center"/>
        </w:pPr>
        <w:r>
          <w:fldChar w:fldCharType="begin"/>
        </w:r>
        <w:r>
          <w:instrText xml:space="preserve"> PAGE   \* MERGEFORMAT </w:instrText>
        </w:r>
        <w:r>
          <w:fldChar w:fldCharType="separate"/>
        </w:r>
        <w:r w:rsidR="00DC1733">
          <w:rPr>
            <w:noProof/>
          </w:rPr>
          <w:t>1</w:t>
        </w:r>
        <w:r>
          <w:rPr>
            <w:noProof/>
          </w:rPr>
          <w:fldChar w:fldCharType="end"/>
        </w:r>
      </w:p>
    </w:sdtContent>
  </w:sdt>
  <w:p w:rsidR="001713ED" w:rsidRDefault="001713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94C"/>
    <w:multiLevelType w:val="hybridMultilevel"/>
    <w:tmpl w:val="D18E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52400C"/>
    <w:multiLevelType w:val="hybridMultilevel"/>
    <w:tmpl w:val="914237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5F3AB2"/>
    <w:multiLevelType w:val="hybridMultilevel"/>
    <w:tmpl w:val="FE9AF7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136C15"/>
    <w:multiLevelType w:val="hybridMultilevel"/>
    <w:tmpl w:val="56406C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95B0A78"/>
    <w:multiLevelType w:val="hybridMultilevel"/>
    <w:tmpl w:val="93CA2A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0820F64"/>
    <w:multiLevelType w:val="hybridMultilevel"/>
    <w:tmpl w:val="48B81E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2E46487"/>
    <w:multiLevelType w:val="hybridMultilevel"/>
    <w:tmpl w:val="CB1EB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5B3E3B"/>
    <w:multiLevelType w:val="hybridMultilevel"/>
    <w:tmpl w:val="5D16A5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87B4972"/>
    <w:multiLevelType w:val="hybridMultilevel"/>
    <w:tmpl w:val="CCE4D6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B4B4AFA"/>
    <w:multiLevelType w:val="hybridMultilevel"/>
    <w:tmpl w:val="391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F021141"/>
    <w:multiLevelType w:val="hybridMultilevel"/>
    <w:tmpl w:val="78026DA2"/>
    <w:lvl w:ilvl="0" w:tplc="76287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0C2A2C"/>
    <w:multiLevelType w:val="hybridMultilevel"/>
    <w:tmpl w:val="08726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59A5DBC"/>
    <w:multiLevelType w:val="hybridMultilevel"/>
    <w:tmpl w:val="6B3A17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9CA0EB0"/>
    <w:multiLevelType w:val="hybridMultilevel"/>
    <w:tmpl w:val="73FE49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E2C26C7"/>
    <w:multiLevelType w:val="hybridMultilevel"/>
    <w:tmpl w:val="D354C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06C098C"/>
    <w:multiLevelType w:val="hybridMultilevel"/>
    <w:tmpl w:val="DA8CF0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A537CD2"/>
    <w:multiLevelType w:val="hybridMultilevel"/>
    <w:tmpl w:val="BE86D1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E856D2"/>
    <w:multiLevelType w:val="hybridMultilevel"/>
    <w:tmpl w:val="108E5ABE"/>
    <w:lvl w:ilvl="0" w:tplc="3744BEF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9B4D06"/>
    <w:multiLevelType w:val="hybridMultilevel"/>
    <w:tmpl w:val="4E30E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71BD3F62"/>
    <w:multiLevelType w:val="hybridMultilevel"/>
    <w:tmpl w:val="3D287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4B5A53"/>
    <w:multiLevelType w:val="hybridMultilevel"/>
    <w:tmpl w:val="D50A90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B7E5C3D"/>
    <w:multiLevelType w:val="hybridMultilevel"/>
    <w:tmpl w:val="9EC46E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11"/>
  </w:num>
  <w:num w:numId="3">
    <w:abstractNumId w:val="3"/>
  </w:num>
  <w:num w:numId="4">
    <w:abstractNumId w:val="7"/>
  </w:num>
  <w:num w:numId="5">
    <w:abstractNumId w:val="0"/>
  </w:num>
  <w:num w:numId="6">
    <w:abstractNumId w:val="1"/>
  </w:num>
  <w:num w:numId="7">
    <w:abstractNumId w:val="15"/>
  </w:num>
  <w:num w:numId="8">
    <w:abstractNumId w:val="8"/>
  </w:num>
  <w:num w:numId="9">
    <w:abstractNumId w:val="4"/>
  </w:num>
  <w:num w:numId="10">
    <w:abstractNumId w:val="21"/>
  </w:num>
  <w:num w:numId="11">
    <w:abstractNumId w:val="9"/>
  </w:num>
  <w:num w:numId="12">
    <w:abstractNumId w:val="22"/>
  </w:num>
  <w:num w:numId="13">
    <w:abstractNumId w:val="16"/>
  </w:num>
  <w:num w:numId="14">
    <w:abstractNumId w:val="12"/>
  </w:num>
  <w:num w:numId="15">
    <w:abstractNumId w:val="2"/>
  </w:num>
  <w:num w:numId="16">
    <w:abstractNumId w:val="13"/>
  </w:num>
  <w:num w:numId="17">
    <w:abstractNumId w:val="14"/>
  </w:num>
  <w:num w:numId="18">
    <w:abstractNumId w:val="19"/>
  </w:num>
  <w:num w:numId="19">
    <w:abstractNumId w:val="6"/>
  </w:num>
  <w:num w:numId="20">
    <w:abstractNumId w:val="5"/>
  </w:num>
  <w:num w:numId="21">
    <w:abstractNumId w:val="10"/>
  </w:num>
  <w:num w:numId="22">
    <w:abstractNumId w:val="20"/>
  </w:num>
  <w:num w:numId="23">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3E5"/>
    <w:rsid w:val="00000FCE"/>
    <w:rsid w:val="00024496"/>
    <w:rsid w:val="00024745"/>
    <w:rsid w:val="00041BEF"/>
    <w:rsid w:val="000601A0"/>
    <w:rsid w:val="000A000A"/>
    <w:rsid w:val="000C4C00"/>
    <w:rsid w:val="000D2098"/>
    <w:rsid w:val="000D476D"/>
    <w:rsid w:val="000E19ED"/>
    <w:rsid w:val="000E25C3"/>
    <w:rsid w:val="00137133"/>
    <w:rsid w:val="001433E5"/>
    <w:rsid w:val="00154B61"/>
    <w:rsid w:val="001713ED"/>
    <w:rsid w:val="00181E0F"/>
    <w:rsid w:val="001B4F51"/>
    <w:rsid w:val="001D6500"/>
    <w:rsid w:val="0020124E"/>
    <w:rsid w:val="00207DC2"/>
    <w:rsid w:val="002213B4"/>
    <w:rsid w:val="00245C89"/>
    <w:rsid w:val="00252F26"/>
    <w:rsid w:val="00283874"/>
    <w:rsid w:val="00291721"/>
    <w:rsid w:val="002A17F0"/>
    <w:rsid w:val="002B61B7"/>
    <w:rsid w:val="002D4629"/>
    <w:rsid w:val="002D796D"/>
    <w:rsid w:val="002F49E3"/>
    <w:rsid w:val="0031056B"/>
    <w:rsid w:val="003117C3"/>
    <w:rsid w:val="003218FF"/>
    <w:rsid w:val="00350BED"/>
    <w:rsid w:val="003732E7"/>
    <w:rsid w:val="00386AC2"/>
    <w:rsid w:val="003A06B7"/>
    <w:rsid w:val="003F5C2A"/>
    <w:rsid w:val="004463C9"/>
    <w:rsid w:val="00453AB1"/>
    <w:rsid w:val="00460571"/>
    <w:rsid w:val="00463182"/>
    <w:rsid w:val="004716E2"/>
    <w:rsid w:val="00482963"/>
    <w:rsid w:val="004919C2"/>
    <w:rsid w:val="004A7C39"/>
    <w:rsid w:val="004E3C16"/>
    <w:rsid w:val="004F7F92"/>
    <w:rsid w:val="00526AA1"/>
    <w:rsid w:val="00547EC5"/>
    <w:rsid w:val="005643E5"/>
    <w:rsid w:val="00593511"/>
    <w:rsid w:val="005945AE"/>
    <w:rsid w:val="00594A25"/>
    <w:rsid w:val="005954FA"/>
    <w:rsid w:val="005A4320"/>
    <w:rsid w:val="005B37F4"/>
    <w:rsid w:val="005D5C20"/>
    <w:rsid w:val="00603D2A"/>
    <w:rsid w:val="006064C1"/>
    <w:rsid w:val="00610F2A"/>
    <w:rsid w:val="0062711A"/>
    <w:rsid w:val="0064189C"/>
    <w:rsid w:val="00650D6A"/>
    <w:rsid w:val="00660E52"/>
    <w:rsid w:val="00661574"/>
    <w:rsid w:val="00666572"/>
    <w:rsid w:val="006731CB"/>
    <w:rsid w:val="006818B8"/>
    <w:rsid w:val="006A20A0"/>
    <w:rsid w:val="006F4777"/>
    <w:rsid w:val="007260B2"/>
    <w:rsid w:val="00737340"/>
    <w:rsid w:val="0076178C"/>
    <w:rsid w:val="007731F8"/>
    <w:rsid w:val="00783337"/>
    <w:rsid w:val="00791EED"/>
    <w:rsid w:val="007B1A23"/>
    <w:rsid w:val="007B7FF5"/>
    <w:rsid w:val="007C3074"/>
    <w:rsid w:val="007C6C23"/>
    <w:rsid w:val="007E6AB9"/>
    <w:rsid w:val="007E7FF7"/>
    <w:rsid w:val="00830FBD"/>
    <w:rsid w:val="008537EE"/>
    <w:rsid w:val="00867C2D"/>
    <w:rsid w:val="00872CA6"/>
    <w:rsid w:val="00875AD1"/>
    <w:rsid w:val="00880D36"/>
    <w:rsid w:val="00891CD0"/>
    <w:rsid w:val="00897966"/>
    <w:rsid w:val="008A6CB1"/>
    <w:rsid w:val="008C069C"/>
    <w:rsid w:val="008C681A"/>
    <w:rsid w:val="008E6453"/>
    <w:rsid w:val="00907CEE"/>
    <w:rsid w:val="00942B81"/>
    <w:rsid w:val="00987BC7"/>
    <w:rsid w:val="009A45CA"/>
    <w:rsid w:val="009C5967"/>
    <w:rsid w:val="009D641A"/>
    <w:rsid w:val="00A24720"/>
    <w:rsid w:val="00A3133B"/>
    <w:rsid w:val="00A3160D"/>
    <w:rsid w:val="00A31C2A"/>
    <w:rsid w:val="00A528BE"/>
    <w:rsid w:val="00A8373E"/>
    <w:rsid w:val="00A92CA9"/>
    <w:rsid w:val="00AD7F53"/>
    <w:rsid w:val="00AE34FD"/>
    <w:rsid w:val="00AF5F92"/>
    <w:rsid w:val="00B118C8"/>
    <w:rsid w:val="00B54093"/>
    <w:rsid w:val="00B62922"/>
    <w:rsid w:val="00B8489D"/>
    <w:rsid w:val="00BA5CA7"/>
    <w:rsid w:val="00BB2B2A"/>
    <w:rsid w:val="00BC07CC"/>
    <w:rsid w:val="00BE0EF5"/>
    <w:rsid w:val="00C01981"/>
    <w:rsid w:val="00C11EEF"/>
    <w:rsid w:val="00C243D5"/>
    <w:rsid w:val="00C56904"/>
    <w:rsid w:val="00C70A1B"/>
    <w:rsid w:val="00C75086"/>
    <w:rsid w:val="00C839A9"/>
    <w:rsid w:val="00CA1C39"/>
    <w:rsid w:val="00CA2270"/>
    <w:rsid w:val="00CC774B"/>
    <w:rsid w:val="00CD13EC"/>
    <w:rsid w:val="00CE5555"/>
    <w:rsid w:val="00D17705"/>
    <w:rsid w:val="00D313B4"/>
    <w:rsid w:val="00D34D21"/>
    <w:rsid w:val="00D54EF5"/>
    <w:rsid w:val="00D67FF2"/>
    <w:rsid w:val="00D757B1"/>
    <w:rsid w:val="00D81643"/>
    <w:rsid w:val="00D86C1B"/>
    <w:rsid w:val="00DA161B"/>
    <w:rsid w:val="00DB1C4B"/>
    <w:rsid w:val="00DB7595"/>
    <w:rsid w:val="00DC1733"/>
    <w:rsid w:val="00DC2276"/>
    <w:rsid w:val="00DD74FD"/>
    <w:rsid w:val="00DF404E"/>
    <w:rsid w:val="00E27206"/>
    <w:rsid w:val="00E53F2A"/>
    <w:rsid w:val="00E61894"/>
    <w:rsid w:val="00E73E69"/>
    <w:rsid w:val="00E766EA"/>
    <w:rsid w:val="00ED31B3"/>
    <w:rsid w:val="00EE3821"/>
    <w:rsid w:val="00F04068"/>
    <w:rsid w:val="00F23DC6"/>
    <w:rsid w:val="00F545BC"/>
    <w:rsid w:val="00F6183C"/>
    <w:rsid w:val="00F62D33"/>
    <w:rsid w:val="00F75F80"/>
    <w:rsid w:val="00F9444E"/>
    <w:rsid w:val="00FA0719"/>
    <w:rsid w:val="00FC7B30"/>
    <w:rsid w:val="00FD1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
    <w:name w:val="a"/>
    <w:basedOn w:val="DefaultParagraphFont"/>
    <w:rsid w:val="007C3074"/>
  </w:style>
  <w:style w:type="paragraph" w:styleId="ListParagraph">
    <w:name w:val="List Paragraph"/>
    <w:basedOn w:val="Normal"/>
    <w:uiPriority w:val="34"/>
    <w:qFormat/>
    <w:rsid w:val="002F49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
    <w:name w:val="a"/>
    <w:basedOn w:val="DefaultParagraphFont"/>
    <w:rsid w:val="007C3074"/>
  </w:style>
  <w:style w:type="paragraph" w:styleId="ListParagraph">
    <w:name w:val="List Paragraph"/>
    <w:basedOn w:val="Normal"/>
    <w:uiPriority w:val="34"/>
    <w:qFormat/>
    <w:rsid w:val="002F49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2811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nowpos.vn/bai-viet/phan-mem-quan-ly-quan-tra-sua-da-thay-doi-viec-quan-ly-nhu-the-na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eader" Target="header2.xml"/><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BTL\BT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043135-B124-4D82-8947-FB7BF6411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BTL</Template>
  <TotalTime>960</TotalTime>
  <Pages>64</Pages>
  <Words>8041</Words>
  <Characters>45835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dfghj</dc:creator>
  <cp:lastModifiedBy>dfghj</cp:lastModifiedBy>
  <cp:revision>36</cp:revision>
  <dcterms:created xsi:type="dcterms:W3CDTF">2019-03-13T17:17:00Z</dcterms:created>
  <dcterms:modified xsi:type="dcterms:W3CDTF">2019-04-19T16:11:00Z</dcterms:modified>
</cp:coreProperties>
</file>